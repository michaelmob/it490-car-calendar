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5ACA01B" w14:textId="3A9BD02A" w:rsidR="00E279B8" w:rsidRDefault="00E57288" w:rsidP="00EE4464">
      <w:pPr>
        <w:pStyle w:val="Logo"/>
        <w:tabs>
          <w:tab w:val="left" w:pos="6282"/>
        </w:tabs>
        <w:ind w:right="-720"/>
      </w:pPr>
      <w:r>
        <mc:AlternateContent>
          <mc:Choice Requires="wps">
            <w:drawing>
              <wp:anchor distT="0" distB="0" distL="114300" distR="114300" simplePos="0" relativeHeight="251665408" behindDoc="1" locked="0" layoutInCell="1" allowOverlap="1" wp14:anchorId="0EF038B5" wp14:editId="46E1B0B5">
                <wp:simplePos x="0" y="0"/>
                <wp:positionH relativeFrom="column">
                  <wp:posOffset>719521</wp:posOffset>
                </wp:positionH>
                <wp:positionV relativeFrom="paragraph">
                  <wp:posOffset>0</wp:posOffset>
                </wp:positionV>
                <wp:extent cx="5956300" cy="1066800"/>
                <wp:effectExtent l="0" t="0" r="0" b="0"/>
                <wp:wrapTight wrapText="bothSides">
                  <wp:wrapPolygon edited="0">
                    <wp:start x="207" y="0"/>
                    <wp:lineTo x="207" y="21214"/>
                    <wp:lineTo x="21347" y="21214"/>
                    <wp:lineTo x="21347" y="0"/>
                    <wp:lineTo x="207" y="0"/>
                  </wp:wrapPolygon>
                </wp:wrapTight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56300" cy="1066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5ED62B" w14:textId="5B754A85" w:rsidR="00686152" w:rsidRDefault="00D525D9" w:rsidP="00C8524D">
                            <w:pPr>
                              <w:pStyle w:val="Subtitle"/>
                              <w:ind w:left="6480"/>
                              <w:jc w:val="left"/>
                            </w:pPr>
                            <w:sdt>
                              <w:sdtPr>
                                <w:alias w:val="Version:"/>
                                <w:tag w:val="Version:"/>
                                <w:id w:val="614642074"/>
                                <w:placeholder>
                                  <w:docPart w:val="A69C48248D784BD6A316ED87C8D7F64E"/>
                                </w:placeholder>
                                <w:temporary/>
                                <w:showingPlcHdr/>
                                <w15:appearance w15:val="hidden"/>
                              </w:sdtPr>
                              <w:sdtEndPr/>
                              <w:sdtContent>
                                <w:r w:rsidR="00686152">
                                  <w:t>Version</w:t>
                                </w:r>
                              </w:sdtContent>
                            </w:sdt>
                            <w:r w:rsidR="00686152">
                              <w:t>: 1.2.1</w:t>
                            </w:r>
                          </w:p>
                          <w:p w14:paraId="7B4B014A" w14:textId="77777777" w:rsidR="00686152" w:rsidRDefault="00686152" w:rsidP="00C8524D">
                            <w:pPr>
                              <w:pStyle w:val="Subtitle"/>
                              <w:ind w:left="5832" w:firstLine="648"/>
                              <w:jc w:val="left"/>
                            </w:pPr>
                            <w:r>
                              <w:t>Created: 10/24/2019</w:t>
                            </w:r>
                          </w:p>
                          <w:p w14:paraId="077D73A4" w14:textId="206AAAF6" w:rsidR="00686152" w:rsidRPr="00F8786C" w:rsidRDefault="00686152" w:rsidP="00BB6082">
                            <w:pPr>
                              <w:pStyle w:val="Subtitle"/>
                              <w:ind w:left="5184" w:firstLine="648"/>
                            </w:pPr>
                            <w:r>
                              <w:t>LAST UPDATED: 10/29/2019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EF038B5" id="_x0000_t202" coordsize="21600,21600" o:spt="202" path="m,l,21600r21600,l21600,xe">
                <v:stroke joinstyle="miter"/>
                <v:path gradientshapeok="t" o:connecttype="rect"/>
              </v:shapetype>
              <v:shape id="Text Box 11" o:spid="_x0000_s1026" type="#_x0000_t202" style="position:absolute;left:0;text-align:left;margin-left:56.65pt;margin-top:0;width:469pt;height:84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" filled="f" stroked="f" strokeweight=".5pt">
                <v:textbox>
                  <w:txbxContent>
                    <w:p w14:paraId="325ED62B" w14:textId="5B754A85" w:rsidR="00686152" w:rsidRDefault="00D525D9" w:rsidP="00C8524D">
                      <w:pPr>
                        <w:pStyle w:val="Subtitle"/>
                        <w:ind w:left="6480"/>
                        <w:jc w:val="left"/>
                      </w:pPr>
                      <w:sdt>
                        <w:sdtPr>
                          <w:alias w:val="Version:"/>
                          <w:tag w:val="Version:"/>
                          <w:id w:val="614642074"/>
                          <w:placeholder>
                            <w:docPart w:val="A69C48248D784BD6A316ED87C8D7F64E"/>
                          </w:placeholder>
                          <w:temporary/>
                          <w:showingPlcHdr/>
                          <w15:appearance w15:val="hidden"/>
                        </w:sdtPr>
                        <w:sdtEndPr/>
                        <w:sdtContent>
                          <w:r w:rsidR="00686152">
                            <w:t>Version</w:t>
                          </w:r>
                        </w:sdtContent>
                      </w:sdt>
                      <w:r w:rsidR="00686152">
                        <w:t>: 1.2.1</w:t>
                      </w:r>
                    </w:p>
                    <w:p w14:paraId="7B4B014A" w14:textId="77777777" w:rsidR="00686152" w:rsidRDefault="00686152" w:rsidP="00C8524D">
                      <w:pPr>
                        <w:pStyle w:val="Subtitle"/>
                        <w:ind w:left="5832" w:firstLine="648"/>
                        <w:jc w:val="left"/>
                      </w:pPr>
                      <w:r>
                        <w:t>Created: 10/24/2019</w:t>
                      </w:r>
                    </w:p>
                    <w:p w14:paraId="077D73A4" w14:textId="206AAAF6" w:rsidR="00686152" w:rsidRPr="00F8786C" w:rsidRDefault="00686152" w:rsidP="00BB6082">
                      <w:pPr>
                        <w:pStyle w:val="Subtitle"/>
                        <w:ind w:left="5184" w:firstLine="648"/>
                      </w:pPr>
                      <w:r>
                        <w:t>LAST UPDATED: 10/29/2019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EE4464"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1034DCC4" wp14:editId="36569E3F">
                <wp:simplePos x="0" y="0"/>
                <wp:positionH relativeFrom="column">
                  <wp:posOffset>3594100</wp:posOffset>
                </wp:positionH>
                <wp:positionV relativeFrom="paragraph">
                  <wp:posOffset>2717800</wp:posOffset>
                </wp:positionV>
                <wp:extent cx="3048000" cy="2108200"/>
                <wp:effectExtent l="0" t="0" r="0" b="6350"/>
                <wp:wrapTight wrapText="bothSides">
                  <wp:wrapPolygon edited="0">
                    <wp:start x="0" y="0"/>
                    <wp:lineTo x="0" y="21470"/>
                    <wp:lineTo x="21465" y="21470"/>
                    <wp:lineTo x="21465" y="14053"/>
                    <wp:lineTo x="17685" y="12492"/>
                    <wp:lineTo x="17685" y="0"/>
                    <wp:lineTo x="0" y="0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048000" cy="2108200"/>
                          <a:chOff x="0" y="0"/>
                          <a:chExt cx="3187700" cy="2108200"/>
                        </a:xfrm>
                      </wpg:grpSpPr>
                      <wps:wsp>
                        <wps:cNvPr id="9" name="Text Box 9"/>
                        <wps:cNvSpPr txBox="1"/>
                        <wps:spPr>
                          <a:xfrm>
                            <a:off x="12700" y="1397000"/>
                            <a:ext cx="3175000" cy="7112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158BF471" w14:textId="21EBD46B" w:rsidR="00686152" w:rsidRPr="00CD4864" w:rsidRDefault="00686152">
                              <w:pPr>
                                <w:ind w:left="0"/>
                                <w:rPr>
                                  <w:color w:val="000000" w:themeColor="text1"/>
                                  <w:sz w:val="40"/>
                                  <w:szCs w:val="40"/>
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5">
                                            <w14:lumMod w14:val="50000"/>
                                          </w14:schemeClr>
                                        </w14:gs>
                                        <w14:gs w14:pos="50000">
                                          <w14:schemeClr w14:val="accent5"/>
                                        </w14:gs>
                                        <w14:gs w14:pos="100000">
                                          <w14:schemeClr w14:val="accent5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</w:pPr>
                              <w:r w:rsidRPr="00CD4864">
                                <w:rPr>
                                  <w:color w:val="000000" w:themeColor="text1"/>
                                  <w:sz w:val="40"/>
                                  <w:szCs w:val="40"/>
                                  <w14:reflection w14:blurRad="6350" w14:stA="53000" w14:stPos="0" w14:endA="300" w14:endPos="35500" w14:dist="0" w14:dir="5400000" w14:fadeDir="5400000" w14:sx="100000" w14:sy="-90000" w14:kx="0" w14:ky="0" w14:algn="bl"/>
                                  <w14:textOutline w14:w="0" w14:cap="flat" w14:cmpd="sng" w14:algn="ctr">
                                    <w14:noFill/>
                                    <w14:prstDash w14:val="solid"/>
                                    <w14:round/>
                                  </w14:textOutline>
                                  <w14:textFill>
                                    <w14:gradFill>
                                      <w14:gsLst>
                                        <w14:gs w14:pos="0">
                                          <w14:schemeClr w14:val="accent5">
                                            <w14:lumMod w14:val="50000"/>
                                          </w14:schemeClr>
                                        </w14:gs>
                                        <w14:gs w14:pos="50000">
                                          <w14:schemeClr w14:val="accent5"/>
                                        </w14:gs>
                                        <w14:gs w14:pos="100000">
                                          <w14:schemeClr w14:val="accent5">
                                            <w14:lumMod w14:val="60000"/>
                                            <w14:lumOff w14:val="40000"/>
                                          </w14:schemeClr>
                                        </w14:gs>
                                      </w14:gsLst>
                                      <w14:lin w14:ang="5400000" w14:scaled="0"/>
                                    </w14:gradFill>
                                  </w14:textFill>
                                </w:rPr>
                                <w:t>Car Maintenance Calendar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Text Box 4"/>
                        <wps:cNvSpPr txBox="1"/>
                        <wps:spPr>
                          <a:xfrm>
                            <a:off x="0" y="0"/>
                            <a:ext cx="2596896" cy="141732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</wps:spPr>
                        <wps:txbx>
                          <w:txbxContent>
                            <w:p w14:paraId="59B7A0C0" w14:textId="4461FBD7" w:rsidR="00686152" w:rsidRPr="00D83D09" w:rsidRDefault="00686152">
                              <w:pPr>
                                <w:ind w:left="0"/>
                                <w:rPr>
                                  <w:b/>
                                  <w:outline/>
                                  <w:color w:val="DD8047" w:themeColor="accent2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</w:pPr>
                              <w:r w:rsidRPr="00D83D09">
                                <w:rPr>
                                  <w:b/>
                                  <w:outline/>
                                  <w:color w:val="DD8047" w:themeColor="accent2"/>
                                  <w14:shadow w14:blurRad="60007" w14:dist="310007" w14:dir="7680000" w14:sx="100000" w14:sy="30000" w14:kx="1300200" w14:ky="0" w14:algn="ctr">
                                    <w14:srgbClr w14:val="000000">
                                      <w14:alpha w14:val="68000"/>
                                    </w14:srgbClr>
                                  </w14:shadow>
                                  <w14:textOutline w14:w="6604" w14:cap="flat" w14:cmpd="sng" w14:algn="ctr">
                                    <w14:solidFill>
                                      <w14:schemeClr w14:val="accent2"/>
                                    </w14:solidFill>
                                    <w14:prstDash w14:val="solid"/>
                                    <w14:round/>
                                  </w14:textOutline>
                                  <w14:textFill>
                                    <w14:solidFill>
                                      <w14:srgbClr w14:val="FFFFFF"/>
                                    </w14:solidFill>
                                  </w14:textFill>
                                </w:rPr>
                                <w:t>CMC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Plain">
                            <a:avLst/>
                          </a:prstTxWarp>
                          <a:noAutofit/>
                          <a:scene3d>
                            <a:camera prst="perspectiveFront"/>
                            <a:lightRig rig="threePt" dir="t"/>
                          </a:scene3d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034DCC4" id="Group 12" o:spid="_x0000_s1027" style="position:absolute;left:0;text-align:left;margin-left:283pt;margin-top:214pt;width:240pt;height:166pt;z-index:251661312;mso-width-relative:margin" coordsize="31877,210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">
                <v:shape id="Text Box 9" o:spid="_x0000_s1028" type="#_x0000_t202" style="position:absolute;left:127;top:13970;width:31750;height:711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" fillcolor="white [3201]" stroked="f" strokeweight=".5pt">
                  <v:textbox>
                    <w:txbxContent>
                      <w:p w14:paraId="158BF471" w14:textId="21EBD46B" w:rsidR="00686152" w:rsidRPr="00CD4864" w:rsidRDefault="00686152">
                        <w:pPr>
                          <w:ind w:left="0"/>
                          <w:rPr>
                            <w:color w:val="000000" w:themeColor="text1"/>
                            <w:sz w:val="40"/>
                            <w:szCs w:val="40"/>
                            <w14:reflection w14:blurRad="6350" w14:stA="53000" w14:stPos="0" w14:endA="300" w14:endPos="35500" w14:dist="0" w14:dir="5400000" w14:fadeDir="5400000" w14:sx="100000" w14:sy="-90000" w14:kx="0" w14:ky="0" w14:algn="bl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5">
                                      <w14:lumMod w14:val="50000"/>
                                    </w14:schemeClr>
                                  </w14:gs>
                                  <w14:gs w14:pos="50000">
                                    <w14:schemeClr w14:val="accent5"/>
                                  </w14:gs>
                                  <w14:gs w14:pos="100000"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</w:pPr>
                        <w:r w:rsidRPr="00CD4864">
                          <w:rPr>
                            <w:color w:val="000000" w:themeColor="text1"/>
                            <w:sz w:val="40"/>
                            <w:szCs w:val="40"/>
                            <w14:reflection w14:blurRad="6350" w14:stA="53000" w14:stPos="0" w14:endA="300" w14:endPos="35500" w14:dist="0" w14:dir="5400000" w14:fadeDir="5400000" w14:sx="100000" w14:sy="-90000" w14:kx="0" w14:ky="0" w14:algn="bl"/>
                            <w14:textOutline w14:w="0" w14:cap="flat" w14:cmpd="sng" w14:algn="ctr">
                              <w14:noFill/>
                              <w14:prstDash w14:val="solid"/>
                              <w14:round/>
                            </w14:textOutline>
                            <w14:textFill>
                              <w14:gradFill>
                                <w14:gsLst>
                                  <w14:gs w14:pos="0">
                                    <w14:schemeClr w14:val="accent5">
                                      <w14:lumMod w14:val="50000"/>
                                    </w14:schemeClr>
                                  </w14:gs>
                                  <w14:gs w14:pos="50000">
                                    <w14:schemeClr w14:val="accent5"/>
                                  </w14:gs>
                                  <w14:gs w14:pos="100000">
                                    <w14:schemeClr w14:val="accent5">
                                      <w14:lumMod w14:val="60000"/>
                                      <w14:lumOff w14:val="40000"/>
                                    </w14:schemeClr>
                                  </w14:gs>
                                </w14:gsLst>
                                <w14:lin w14:ang="5400000" w14:scaled="0"/>
                              </w14:gradFill>
                            </w14:textFill>
                          </w:rPr>
                          <w:t>Car Maintenance Calendar</w:t>
                        </w:r>
                      </w:p>
                    </w:txbxContent>
                  </v:textbox>
                </v:shape>
                <v:shape id="Text Box 4" o:spid="_x0000_s1029" type="#_x0000_t202" style="position:absolute;width:25968;height:14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" fillcolor="white [3201]" stroked="f" strokeweight=".5pt">
                  <v:textbox>
                    <w:txbxContent>
                      <w:p w14:paraId="59B7A0C0" w14:textId="4461FBD7" w:rsidR="00686152" w:rsidRPr="00D83D09" w:rsidRDefault="00686152">
                        <w:pPr>
                          <w:ind w:left="0"/>
                          <w:rPr>
                            <w:b/>
                            <w:outline/>
                            <w:color w:val="DD8047" w:themeColor="accent2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</w:pPr>
                        <w:r w:rsidRPr="00D83D09">
                          <w:rPr>
                            <w:b/>
                            <w:outline/>
                            <w:color w:val="DD8047" w:themeColor="accent2"/>
                            <w14:shadow w14:blurRad="60007" w14:dist="310007" w14:dir="7680000" w14:sx="100000" w14:sy="30000" w14:kx="1300200" w14:ky="0" w14:algn="ctr">
                              <w14:srgbClr w14:val="000000">
                                <w14:alpha w14:val="68000"/>
                              </w14:srgbClr>
                            </w14:shadow>
                            <w14:textOutline w14:w="6604" w14:cap="flat" w14:cmpd="sng" w14:algn="ctr">
                              <w14:solidFill>
                                <w14:schemeClr w14:val="accent2"/>
                              </w14:solidFill>
                              <w14:prstDash w14:val="solid"/>
                              <w14:round/>
                            </w14:textOutline>
                            <w14:textFill>
                              <w14:solidFill>
                                <w14:srgbClr w14:val="FFFFFF"/>
                              </w14:solidFill>
                            </w14:textFill>
                          </w:rPr>
                          <w:t>CMC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49821647" w14:textId="070C25C9" w:rsidR="0076116C" w:rsidRDefault="0076116C" w:rsidP="0025630A">
      <w:pPr>
        <w:pStyle w:val="Subtitle"/>
        <w:ind w:left="4320"/>
        <w:jc w:val="left"/>
      </w:pPr>
      <w:r>
        <w:t xml:space="preserve">          </w:t>
      </w:r>
    </w:p>
    <w:p w14:paraId="1A6909DB" w14:textId="62B5AD1B" w:rsidR="0076116C" w:rsidRDefault="0076116C" w:rsidP="0076116C">
      <w:pPr>
        <w:pStyle w:val="Subtitle"/>
        <w:ind w:left="4320"/>
        <w:jc w:val="left"/>
      </w:pPr>
    </w:p>
    <w:p w14:paraId="100DE071" w14:textId="77777777" w:rsidR="00E57288" w:rsidRDefault="00E57288" w:rsidP="0076116C">
      <w:pPr>
        <w:pStyle w:val="Subtitle"/>
        <w:ind w:left="4320"/>
        <w:jc w:val="left"/>
      </w:pPr>
    </w:p>
    <w:p w14:paraId="52A078F3" w14:textId="2071C97F" w:rsidR="00E57288" w:rsidRDefault="00E57288">
      <w:pPr>
        <w:spacing w:after="240" w:line="252" w:lineRule="auto"/>
        <w:ind w:left="0" w:right="0"/>
        <w:rPr>
          <w:rFonts w:asciiTheme="majorHAnsi" w:eastAsiaTheme="majorEastAsia" w:hAnsiTheme="majorHAnsi" w:cstheme="majorBidi"/>
          <w:caps/>
          <w:sz w:val="28"/>
          <w:szCs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1" allowOverlap="1" wp14:anchorId="06BA1546" wp14:editId="66F8C07C">
                <wp:simplePos x="0" y="0"/>
                <wp:positionH relativeFrom="margin">
                  <wp:posOffset>546976</wp:posOffset>
                </wp:positionH>
                <wp:positionV relativeFrom="paragraph">
                  <wp:posOffset>669925</wp:posOffset>
                </wp:positionV>
                <wp:extent cx="6184900" cy="1828800"/>
                <wp:effectExtent l="0" t="0" r="0" b="5715"/>
                <wp:wrapTight wrapText="bothSides">
                  <wp:wrapPolygon edited="0">
                    <wp:start x="200" y="0"/>
                    <wp:lineTo x="200" y="21373"/>
                    <wp:lineTo x="21356" y="21373"/>
                    <wp:lineTo x="21356" y="0"/>
                    <wp:lineTo x="200" y="0"/>
                  </wp:wrapPolygon>
                </wp:wrapTight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84900" cy="1828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CA13578" w14:textId="6307EA32" w:rsidR="00686152" w:rsidRDefault="00686152" w:rsidP="00E57288">
                            <w:pPr>
                              <w:pStyle w:val="Subtitle"/>
                              <w:ind w:left="4392"/>
                              <w:jc w:val="left"/>
                            </w:pPr>
                            <w:r>
                              <w:t xml:space="preserve">          </w:t>
                            </w:r>
                            <w:r w:rsidRPr="0076116C">
                              <w:t>Presented by:</w:t>
                            </w:r>
                            <w:r>
                              <w:t xml:space="preserve"> </w:t>
                            </w:r>
                            <w:sdt>
                              <w:sdtPr>
                                <w:alias w:val="Enter your name:"/>
                                <w:tag w:val="Enter your name:"/>
                                <w:id w:val="912584736"/>
          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          <w15:appearance w15:val="hidden"/>
                                <w:text/>
                              </w:sdtPr>
                              <w:sdtEndPr/>
                              <w:sdtContent>
                                <w:r>
                                  <w:t>Michael Mobilio</w:t>
                                </w:r>
                              </w:sdtContent>
                            </w:sdt>
                          </w:p>
                          <w:p w14:paraId="2F8D1217" w14:textId="75F67994" w:rsidR="00686152" w:rsidRPr="00917BCB" w:rsidRDefault="00686152" w:rsidP="00E57288">
                            <w:pPr>
                              <w:ind w:left="5112" w:firstLine="648"/>
                              <w:jc w:val="center"/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 xml:space="preserve">        </w:t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>L</w:t>
                            </w:r>
                            <w:r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>UWAI</w:t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 xml:space="preserve"> W</w:t>
                            </w:r>
                            <w:r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>HEAGAR</w:t>
                            </w:r>
                          </w:p>
                          <w:p w14:paraId="51FBB97F" w14:textId="0B2B4529" w:rsidR="00686152" w:rsidRPr="00917BCB" w:rsidRDefault="00686152" w:rsidP="00E57288">
                            <w:pPr>
                              <w:ind w:left="6480"/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76116C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>M</w:t>
                            </w:r>
                            <w:r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 xml:space="preserve">OHAMED </w:t>
                            </w:r>
                            <w:r w:rsidRPr="0076116C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>S</w:t>
                            </w:r>
                            <w:r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 xml:space="preserve">ANGARE                                                      </w:t>
                            </w:r>
                          </w:p>
                          <w:p w14:paraId="41081F5E" w14:textId="1608E09B" w:rsidR="00686152" w:rsidRPr="009E113B" w:rsidRDefault="00686152" w:rsidP="00E57288">
                            <w:pPr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</w:pP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ab/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ab/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ab/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ab/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ab/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ab/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ab/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ab/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ab/>
                            </w:r>
                            <w:r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 xml:space="preserve">     </w:t>
                            </w:r>
                            <w:r w:rsidRPr="00917BCB"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>K</w:t>
                            </w:r>
                            <w:r>
                              <w:rPr>
                                <w:rFonts w:asciiTheme="majorHAnsi" w:hAnsiTheme="majorHAnsi" w:cstheme="majorHAnsi"/>
                                <w:noProof/>
                                <w:sz w:val="28"/>
                                <w:szCs w:val="28"/>
                              </w:rPr>
                              <w:t>RUSHNA PATEL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BA1546" id="Text Box 10" o:spid="_x0000_s1030" type="#_x0000_t202" style="position:absolute;margin-left:43.05pt;margin-top:52.75pt;width:487pt;height:2in;z-index:-2516531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" filled="f" stroked="f" strokeweight=".5pt">
                <v:textbox style="mso-fit-shape-to-text:t">
                  <w:txbxContent>
                    <w:p w14:paraId="5CA13578" w14:textId="6307EA32" w:rsidR="00686152" w:rsidRDefault="00686152" w:rsidP="00E57288">
                      <w:pPr>
                        <w:pStyle w:val="Subtitle"/>
                        <w:ind w:left="4392"/>
                        <w:jc w:val="left"/>
                      </w:pPr>
                      <w:r>
                        <w:t xml:space="preserve">          </w:t>
                      </w:r>
                      <w:r w:rsidRPr="0076116C">
                        <w:t>Presented by:</w:t>
                      </w:r>
                      <w:r>
                        <w:t xml:space="preserve"> </w:t>
                      </w:r>
                      <w:sdt>
                        <w:sdtPr>
                          <w:alias w:val="Enter your name:"/>
                          <w:tag w:val="Enter your name:"/>
                          <w:id w:val="912584736"/>
                          <w:dataBinding w:prefixMappings="xmlns:ns0='http://purl.org/dc/elements/1.1/' xmlns:ns1='http://schemas.openxmlformats.org/package/2006/metadata/core-properties' " w:xpath="/ns1:coreProperties[1]/ns0:description[1]" w:storeItemID="{6C3C8BC8-F283-45AE-878A-BAB7291924A1}"/>
                          <w15:appearance w15:val="hidden"/>
                          <w:text/>
                        </w:sdtPr>
                        <w:sdtEndPr/>
                        <w:sdtContent>
                          <w:r>
                            <w:t>Michael Mobilio</w:t>
                          </w:r>
                        </w:sdtContent>
                      </w:sdt>
                    </w:p>
                    <w:p w14:paraId="2F8D1217" w14:textId="75F67994" w:rsidR="00686152" w:rsidRPr="00917BCB" w:rsidRDefault="00686152" w:rsidP="00E57288">
                      <w:pPr>
                        <w:ind w:left="5112" w:firstLine="648"/>
                        <w:jc w:val="center"/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 xml:space="preserve">        </w:t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>L</w:t>
                      </w:r>
                      <w:r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>UWAI</w:t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 xml:space="preserve"> W</w:t>
                      </w:r>
                      <w:r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>HEAGAR</w:t>
                      </w:r>
                    </w:p>
                    <w:p w14:paraId="51FBB97F" w14:textId="0B2B4529" w:rsidR="00686152" w:rsidRPr="00917BCB" w:rsidRDefault="00686152" w:rsidP="00E57288">
                      <w:pPr>
                        <w:ind w:left="6480"/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 xml:space="preserve">     </w:t>
                      </w:r>
                      <w:r w:rsidRPr="0076116C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>M</w:t>
                      </w:r>
                      <w:r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 xml:space="preserve">OHAMED </w:t>
                      </w:r>
                      <w:r w:rsidRPr="0076116C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>S</w:t>
                      </w:r>
                      <w:r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 xml:space="preserve">ANGARE                                                      </w:t>
                      </w:r>
                    </w:p>
                    <w:p w14:paraId="41081F5E" w14:textId="1608E09B" w:rsidR="00686152" w:rsidRPr="009E113B" w:rsidRDefault="00686152" w:rsidP="00E57288">
                      <w:pPr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</w:pP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ab/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ab/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ab/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ab/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ab/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ab/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ab/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ab/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ab/>
                      </w:r>
                      <w:r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 xml:space="preserve">     </w:t>
                      </w:r>
                      <w:r w:rsidRPr="00917BCB"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>K</w:t>
                      </w:r>
                      <w:r>
                        <w:rPr>
                          <w:rFonts w:asciiTheme="majorHAnsi" w:hAnsiTheme="majorHAnsi" w:cstheme="majorHAnsi"/>
                          <w:noProof/>
                          <w:sz w:val="28"/>
                          <w:szCs w:val="28"/>
                        </w:rPr>
                        <w:t>RUSHNA PATEL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  <w:r>
        <w:br w:type="page"/>
      </w:r>
    </w:p>
    <w:p w14:paraId="2D6E7385" w14:textId="548BBD70" w:rsidR="00E57288" w:rsidRDefault="00E57288" w:rsidP="0076116C">
      <w:pPr>
        <w:pStyle w:val="Subtitle"/>
        <w:ind w:left="4320"/>
        <w:jc w:val="left"/>
      </w:pPr>
    </w:p>
    <w:sdt>
      <w:sdtPr>
        <w:rPr>
          <w:rFonts w:asciiTheme="minorHAnsi" w:eastAsiaTheme="minorEastAsia" w:hAnsiTheme="minorHAnsi" w:cstheme="minorBidi"/>
          <w:caps w:val="0"/>
          <w:color w:val="auto"/>
          <w:sz w:val="22"/>
          <w:szCs w:val="22"/>
        </w:rPr>
        <w:id w:val="642544364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3807E72" w14:textId="78EC0FC6" w:rsidR="00C759EF" w:rsidRDefault="00C759EF">
          <w:pPr>
            <w:pStyle w:val="TOCHeading"/>
          </w:pPr>
          <w:r>
            <w:t>Contents</w:t>
          </w:r>
        </w:p>
        <w:p w14:paraId="610A998F" w14:textId="242D764E" w:rsidR="00C67889" w:rsidRDefault="00C759EF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23258292" w:history="1">
            <w:r w:rsidR="00C67889" w:rsidRPr="00B95AD9">
              <w:rPr>
                <w:rStyle w:val="Hyperlink"/>
                <w:b/>
                <w:bCs/>
                <w:noProof/>
              </w:rPr>
              <w:t>README FILE</w:t>
            </w:r>
            <w:r w:rsidR="00C67889">
              <w:rPr>
                <w:noProof/>
                <w:webHidden/>
              </w:rPr>
              <w:tab/>
            </w:r>
            <w:r w:rsidR="00C67889">
              <w:rPr>
                <w:noProof/>
                <w:webHidden/>
              </w:rPr>
              <w:fldChar w:fldCharType="begin"/>
            </w:r>
            <w:r w:rsidR="00C67889">
              <w:rPr>
                <w:noProof/>
                <w:webHidden/>
              </w:rPr>
              <w:instrText xml:space="preserve"> PAGEREF _Toc23258292 \h </w:instrText>
            </w:r>
            <w:r w:rsidR="00C67889">
              <w:rPr>
                <w:noProof/>
                <w:webHidden/>
              </w:rPr>
            </w:r>
            <w:r w:rsidR="00C67889">
              <w:rPr>
                <w:noProof/>
                <w:webHidden/>
              </w:rPr>
              <w:fldChar w:fldCharType="separate"/>
            </w:r>
            <w:r w:rsidR="00C67889">
              <w:rPr>
                <w:noProof/>
                <w:webHidden/>
              </w:rPr>
              <w:t>2</w:t>
            </w:r>
            <w:r w:rsidR="00C67889">
              <w:rPr>
                <w:noProof/>
                <w:webHidden/>
              </w:rPr>
              <w:fldChar w:fldCharType="end"/>
            </w:r>
          </w:hyperlink>
        </w:p>
        <w:p w14:paraId="6EB1FFC7" w14:textId="5E2BC2EC" w:rsidR="00C67889" w:rsidRDefault="00C67889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293" w:history="1">
            <w:r w:rsidRPr="00B95AD9">
              <w:rPr>
                <w:rStyle w:val="Hyperlink"/>
                <w:b/>
                <w:bCs/>
                <w:i/>
                <w:iCs/>
                <w:noProof/>
              </w:rPr>
              <w:t>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_Toc23258293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E66A9" w14:textId="1FD0BE78" w:rsidR="00C67889" w:rsidRDefault="00C67889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294" w:history="1">
            <w:r w:rsidRPr="00B95AD9">
              <w:rPr>
                <w:rStyle w:val="Hyperlink"/>
                <w:b/>
                <w:bCs/>
                <w:i/>
                <w:iCs/>
                <w:noProof/>
              </w:rPr>
              <w:t>PREREQUISITES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_Toc23258294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A5347D" w14:textId="19C95C68" w:rsidR="00C67889" w:rsidRDefault="00C67889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295" w:history="1">
            <w:r w:rsidRPr="00B95AD9">
              <w:rPr>
                <w:rStyle w:val="Hyperlink"/>
                <w:b/>
                <w:bCs/>
                <w:noProof/>
              </w:rPr>
              <w:t>Team Management tools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_Toc23258295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DB8A1B" w14:textId="30DC4A3D" w:rsidR="00C67889" w:rsidRDefault="00C67889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296" w:history="1">
            <w:r w:rsidRPr="00B95AD9">
              <w:rPr>
                <w:rStyle w:val="Hyperlink"/>
                <w:b/>
                <w:bCs/>
                <w:noProof/>
              </w:rPr>
              <w:t>Require Softwares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_Toc23258296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4E20D4" w14:textId="3600F065" w:rsidR="00C67889" w:rsidRDefault="00C67889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297" w:history="1">
            <w:r w:rsidRPr="00B95AD9">
              <w:rPr>
                <w:rStyle w:val="Hyperlink"/>
                <w:b/>
                <w:bCs/>
                <w:noProof/>
              </w:rPr>
              <w:t>Require Operating System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4E1199" w14:textId="220D24A9" w:rsidR="00C67889" w:rsidRDefault="00C67889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298" w:history="1">
            <w:r w:rsidRPr="00B95AD9">
              <w:rPr>
                <w:rStyle w:val="Hyperlink"/>
                <w:b/>
                <w:bCs/>
                <w:noProof/>
              </w:rPr>
              <w:t>Require Physical Network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5F759" w14:textId="554B2695" w:rsidR="00C67889" w:rsidRDefault="00C67889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299" w:history="1">
            <w:r w:rsidRPr="00B95AD9">
              <w:rPr>
                <w:rStyle w:val="Hyperlink"/>
                <w:b/>
                <w:bCs/>
                <w:noProof/>
              </w:rPr>
              <w:t>Require APIs’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ED6DE" w14:textId="21DEAB8C" w:rsidR="00C67889" w:rsidRDefault="00C67889">
          <w:pPr>
            <w:pStyle w:val="TOC3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0" w:history="1">
            <w:r w:rsidRPr="00B95AD9">
              <w:rPr>
                <w:rStyle w:val="Hyperlink"/>
                <w:b/>
                <w:bCs/>
                <w:noProof/>
              </w:rPr>
              <w:t>Project Deliverables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B5CBB4" w14:textId="3309B92C" w:rsidR="00C67889" w:rsidRDefault="00C67889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1" w:history="1">
            <w:r w:rsidRPr="00B95AD9">
              <w:rPr>
                <w:rStyle w:val="Hyperlink"/>
                <w:b/>
                <w:bCs/>
                <w:i/>
                <w:iCs/>
                <w:noProof/>
              </w:rPr>
              <w:t>INSTALLATION SETUP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54960D" w14:textId="03B9D7E1" w:rsidR="00C67889" w:rsidRDefault="00C67889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2" w:history="1">
            <w:r w:rsidRPr="00B95AD9">
              <w:rPr>
                <w:rStyle w:val="Hyperlink"/>
                <w:b/>
                <w:bCs/>
                <w:i/>
                <w:iCs/>
                <w:noProof/>
              </w:rPr>
              <w:t>USER GUIDE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0D4C82" w14:textId="2569B515" w:rsidR="00C67889" w:rsidRDefault="00C67889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3" w:history="1">
            <w:r w:rsidRPr="00B95AD9">
              <w:rPr>
                <w:rStyle w:val="Hyperlink"/>
                <w:b/>
                <w:bCs/>
                <w:noProof/>
              </w:rPr>
              <w:t>CODE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3D04A0" w14:textId="28AC9F80" w:rsidR="00C67889" w:rsidRDefault="00C67889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4" w:history="1">
            <w:r w:rsidRPr="00B95AD9">
              <w:rPr>
                <w:rStyle w:val="Hyperlink"/>
                <w:b/>
                <w:bCs/>
                <w:i/>
                <w:iCs/>
                <w:noProof/>
              </w:rPr>
              <w:t>Project Tree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E72918" w14:textId="3213CFED" w:rsidR="00C67889" w:rsidRDefault="00C67889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5" w:history="1">
            <w:r w:rsidRPr="00B95AD9">
              <w:rPr>
                <w:rStyle w:val="Hyperlink"/>
                <w:b/>
                <w:bCs/>
                <w:noProof/>
              </w:rPr>
              <w:t>TEAM 2 INFORMATION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2055AF" w14:textId="13F593DB" w:rsidR="00C67889" w:rsidRDefault="00C67889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6" w:history="1">
            <w:r w:rsidRPr="00B95AD9">
              <w:rPr>
                <w:rStyle w:val="Hyperlink"/>
                <w:b/>
                <w:bCs/>
                <w:i/>
                <w:iCs/>
                <w:noProof/>
              </w:rPr>
              <w:t>Rolls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3FDDB" w14:textId="6C774CC7" w:rsidR="00C67889" w:rsidRDefault="00C67889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7" w:history="1">
            <w:r w:rsidRPr="00B95AD9">
              <w:rPr>
                <w:rStyle w:val="Hyperlink"/>
                <w:b/>
                <w:bCs/>
                <w:i/>
                <w:iCs/>
                <w:noProof/>
              </w:rPr>
              <w:t>Responsibilities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AE87E3" w14:textId="4C6C4B22" w:rsidR="00C67889" w:rsidRDefault="00C67889">
          <w:pPr>
            <w:pStyle w:val="TOC2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8" w:history="1">
            <w:r w:rsidRPr="00B95AD9">
              <w:rPr>
                <w:rStyle w:val="Hyperlink"/>
                <w:b/>
                <w:bCs/>
                <w:i/>
                <w:iCs/>
                <w:noProof/>
              </w:rPr>
              <w:t>Content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FD453" w14:textId="4942752F" w:rsidR="00C67889" w:rsidRDefault="00C67889">
          <w:pPr>
            <w:pStyle w:val="TOC1"/>
            <w:tabs>
              <w:tab w:val="right" w:leader="dot" w:pos="9350"/>
            </w:tabs>
            <w:rPr>
              <w:rFonts w:cstheme="minorBidi"/>
              <w:noProof/>
            </w:rPr>
          </w:pPr>
          <w:hyperlink w:anchor="_Toc23258309" w:history="1">
            <w:r w:rsidRPr="00B95AD9">
              <w:rPr>
                <w:rStyle w:val="Hyperlink"/>
                <w:b/>
                <w:bCs/>
                <w:noProof/>
              </w:rPr>
              <w:t>CITATION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_Toc23258309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7F8560" w14:textId="51706CCB" w:rsidR="00C759EF" w:rsidRDefault="00C759EF">
          <w:r>
            <w:rPr>
              <w:b/>
              <w:bCs/>
              <w:noProof/>
            </w:rPr>
            <w:fldChar w:fldCharType="end"/>
          </w:r>
        </w:p>
      </w:sdtContent>
    </w:sdt>
    <w:p w14:paraId="543CE661" w14:textId="580DB1FB" w:rsidR="00E57288" w:rsidRDefault="00E57288">
      <w:pPr>
        <w:spacing w:after="240" w:line="252" w:lineRule="auto"/>
        <w:ind w:left="0" w:right="0"/>
        <w:rPr>
          <w:rFonts w:asciiTheme="majorHAnsi" w:eastAsiaTheme="majorEastAsia" w:hAnsiTheme="majorHAnsi" w:cstheme="majorBidi"/>
          <w:caps/>
          <w:sz w:val="28"/>
          <w:szCs w:val="28"/>
        </w:rPr>
      </w:pPr>
      <w:bookmarkStart w:id="0" w:name="_GoBack"/>
      <w:bookmarkEnd w:id="0"/>
      <w:r>
        <w:br w:type="page"/>
      </w:r>
    </w:p>
    <w:p w14:paraId="3AFF921D" w14:textId="7457186F" w:rsidR="0076116C" w:rsidRDefault="0076116C" w:rsidP="0076116C">
      <w:pPr>
        <w:pStyle w:val="Subtitle"/>
        <w:ind w:left="4320"/>
        <w:jc w:val="left"/>
      </w:pPr>
    </w:p>
    <w:bookmarkStart w:id="1" w:name="_Toc23258292"/>
    <w:p w14:paraId="12247A2B" w14:textId="11155EDD" w:rsidR="00907CBB" w:rsidRPr="00AD0CB1" w:rsidRDefault="00D525D9">
      <w:pPr>
        <w:pStyle w:val="Heading1"/>
        <w:rPr>
          <w:b/>
          <w:bCs/>
        </w:rPr>
      </w:pPr>
      <w:sdt>
        <w:sdtPr>
          <w:rPr>
            <w:b/>
            <w:bCs/>
          </w:rPr>
          <w:alias w:val="Enter title:"/>
          <w:tag w:val=""/>
          <w:id w:val="1901021919"/>
          <w:placeholder>
            <w:docPart w:val="5604D3C318CD47D28D0BAAFB0A3C2919"/>
          </w:placeholder>
          <w:dataBinding w:prefixMappings="xmlns:ns0='http://purl.org/dc/elements/1.1/' xmlns:ns1='http://schemas.openxmlformats.org/package/2006/metadata/core-properties' " w:xpath="/ns1:coreProperties[1]/ns1:keywords[1]" w:storeItemID="{6C3C8BC8-F283-45AE-878A-BAB7291924A1}"/>
          <w15:appearance w15:val="hidden"/>
          <w:text/>
        </w:sdtPr>
        <w:sdtEndPr/>
        <w:sdtContent>
          <w:r w:rsidR="00A53678">
            <w:rPr>
              <w:b/>
              <w:bCs/>
            </w:rPr>
            <w:t xml:space="preserve">README </w:t>
          </w:r>
          <w:r w:rsidR="008D5AD2">
            <w:rPr>
              <w:b/>
              <w:bCs/>
            </w:rPr>
            <w:t>FILE</w:t>
          </w:r>
        </w:sdtContent>
      </w:sdt>
      <w:bookmarkEnd w:id="1"/>
    </w:p>
    <w:p w14:paraId="1C6F906D" w14:textId="58374F34" w:rsidR="00907CBB" w:rsidRPr="00B95F82" w:rsidRDefault="00B50BDD">
      <w:pPr>
        <w:pStyle w:val="Heading2"/>
        <w:rPr>
          <w:b/>
          <w:bCs/>
          <w:i/>
          <w:iCs/>
        </w:rPr>
      </w:pPr>
      <w:bookmarkStart w:id="2" w:name="_Toc23258293"/>
      <w:r w:rsidRPr="00B95F82">
        <w:rPr>
          <w:b/>
          <w:bCs/>
          <w:i/>
          <w:iCs/>
        </w:rPr>
        <w:t>DESCRIPTION</w:t>
      </w:r>
      <w:bookmarkEnd w:id="2"/>
    </w:p>
    <w:p w14:paraId="7F04600A" w14:textId="4591B837" w:rsidR="00907CBB" w:rsidRDefault="005C4BD1">
      <w:r w:rsidRPr="005C4BD1">
        <w:t>Our project is on "Car Maintenance Calendar." CMC is created for</w:t>
      </w:r>
      <w:r>
        <w:t xml:space="preserve"> </w:t>
      </w:r>
      <w:r w:rsidRPr="005C4BD1">
        <w:t xml:space="preserve">the user to get </w:t>
      </w:r>
      <w:r>
        <w:t>their</w:t>
      </w:r>
      <w:r w:rsidRPr="005C4BD1">
        <w:t xml:space="preserve"> next schedule reminder of maintenance services for </w:t>
      </w:r>
      <w:r>
        <w:t>their</w:t>
      </w:r>
      <w:r w:rsidRPr="005C4BD1">
        <w:t xml:space="preserve"> cars. For instance, CMC will tell </w:t>
      </w:r>
      <w:r>
        <w:t>them</w:t>
      </w:r>
      <w:r w:rsidRPr="005C4BD1">
        <w:t xml:space="preserve"> when </w:t>
      </w:r>
      <w:r>
        <w:t>their</w:t>
      </w:r>
      <w:r w:rsidRPr="005C4BD1">
        <w:t xml:space="preserve"> next oil change, oil filter, air filter, fuel filter replacement is going to be, and so forth. Also, there will be a YouTube playlist provided according to </w:t>
      </w:r>
      <w:r>
        <w:t>their</w:t>
      </w:r>
      <w:r w:rsidRPr="005C4BD1">
        <w:t xml:space="preserve"> maintenance services for </w:t>
      </w:r>
      <w:r>
        <w:t>them</w:t>
      </w:r>
      <w:r w:rsidRPr="005C4BD1">
        <w:t xml:space="preserve"> to see how to fix </w:t>
      </w:r>
      <w:r w:rsidR="00DB2E9A">
        <w:t xml:space="preserve">of their own </w:t>
      </w:r>
      <w:r w:rsidRPr="005C4BD1">
        <w:t xml:space="preserve">if </w:t>
      </w:r>
      <w:r>
        <w:t>they</w:t>
      </w:r>
      <w:r w:rsidRPr="005C4BD1">
        <w:t xml:space="preserve"> desire.</w:t>
      </w:r>
    </w:p>
    <w:p w14:paraId="7690D570" w14:textId="5820A6DE" w:rsidR="003C4618" w:rsidRPr="00B95F82" w:rsidRDefault="00C341C3" w:rsidP="003C4618">
      <w:pPr>
        <w:pStyle w:val="Heading2"/>
        <w:rPr>
          <w:b/>
          <w:bCs/>
          <w:i/>
          <w:iCs/>
        </w:rPr>
      </w:pPr>
      <w:bookmarkStart w:id="3" w:name="_Toc23258294"/>
      <w:r w:rsidRPr="00B95F82">
        <w:rPr>
          <w:b/>
          <w:bCs/>
          <w:i/>
          <w:iCs/>
        </w:rPr>
        <w:t>PREREQUISITES</w:t>
      </w:r>
      <w:bookmarkEnd w:id="3"/>
    </w:p>
    <w:p w14:paraId="0E17FC6B" w14:textId="64C86328" w:rsidR="00907CBB" w:rsidRPr="00AD0CB1" w:rsidRDefault="00C763DD" w:rsidP="003C4618">
      <w:pPr>
        <w:pStyle w:val="Heading3"/>
        <w:rPr>
          <w:b/>
          <w:bCs/>
        </w:rPr>
      </w:pPr>
      <w:bookmarkStart w:id="4" w:name="_Toc23258295"/>
      <w:r w:rsidRPr="00AD0CB1">
        <w:rPr>
          <w:b/>
          <w:bCs/>
        </w:rPr>
        <w:t>Team Management tools</w:t>
      </w:r>
      <w:bookmarkEnd w:id="4"/>
    </w:p>
    <w:p w14:paraId="420D9532" w14:textId="53369CAA" w:rsidR="00C763DD" w:rsidRDefault="00C763DD" w:rsidP="00C763DD">
      <w:pPr>
        <w:pStyle w:val="ListParagraph"/>
        <w:numPr>
          <w:ilvl w:val="0"/>
          <w:numId w:val="12"/>
        </w:numPr>
      </w:pPr>
      <w:r>
        <w:t>Trello (</w:t>
      </w:r>
      <w:hyperlink r:id="rId8" w:history="1">
        <w:r w:rsidRPr="00AD0CB1">
          <w:rPr>
            <w:rStyle w:val="Hyperlink"/>
            <w:b/>
            <w:bCs/>
          </w:rPr>
          <w:t>click here</w:t>
        </w:r>
      </w:hyperlink>
      <w:r>
        <w:t xml:space="preserve">) </w:t>
      </w:r>
    </w:p>
    <w:p w14:paraId="51EF67D6" w14:textId="344D0B35" w:rsidR="00C763DD" w:rsidRDefault="00C763DD" w:rsidP="00C763DD">
      <w:pPr>
        <w:pStyle w:val="ListParagraph"/>
        <w:numPr>
          <w:ilvl w:val="0"/>
          <w:numId w:val="12"/>
        </w:numPr>
      </w:pPr>
      <w:r>
        <w:t>Discord (</w:t>
      </w:r>
      <w:hyperlink r:id="rId9" w:history="1">
        <w:r w:rsidRPr="00AD0CB1">
          <w:rPr>
            <w:rStyle w:val="Hyperlink"/>
            <w:b/>
            <w:bCs/>
          </w:rPr>
          <w:t>click here</w:t>
        </w:r>
      </w:hyperlink>
      <w:r>
        <w:t xml:space="preserve">) </w:t>
      </w:r>
    </w:p>
    <w:p w14:paraId="5D3D0AC1" w14:textId="77777777" w:rsidR="003C4618" w:rsidRDefault="00270209" w:rsidP="003C4618">
      <w:pPr>
        <w:pStyle w:val="ListParagraph"/>
        <w:numPr>
          <w:ilvl w:val="0"/>
          <w:numId w:val="12"/>
        </w:numPr>
      </w:pPr>
      <w:r>
        <w:t>GitHub (</w:t>
      </w:r>
      <w:hyperlink r:id="rId10" w:history="1">
        <w:r w:rsidRPr="00AD0CB1">
          <w:rPr>
            <w:rStyle w:val="Hyperlink"/>
            <w:b/>
            <w:bCs/>
          </w:rPr>
          <w:t>click here</w:t>
        </w:r>
      </w:hyperlink>
      <w:r>
        <w:t>)</w:t>
      </w:r>
    </w:p>
    <w:p w14:paraId="6E6A6E3A" w14:textId="41DCF09E" w:rsidR="00907CBB" w:rsidRPr="00AD0CB1" w:rsidRDefault="00270209" w:rsidP="003C4618">
      <w:pPr>
        <w:pStyle w:val="Heading3"/>
        <w:rPr>
          <w:rStyle w:val="Strong"/>
        </w:rPr>
      </w:pPr>
      <w:bookmarkStart w:id="5" w:name="_Toc23258296"/>
      <w:r w:rsidRPr="00AD0CB1">
        <w:rPr>
          <w:rStyle w:val="Strong"/>
        </w:rPr>
        <w:t>R</w:t>
      </w:r>
      <w:r w:rsidR="00C341C3">
        <w:rPr>
          <w:rStyle w:val="Strong"/>
        </w:rPr>
        <w:t>equire</w:t>
      </w:r>
      <w:r w:rsidRPr="00AD0CB1">
        <w:rPr>
          <w:rStyle w:val="Strong"/>
        </w:rPr>
        <w:t xml:space="preserve"> </w:t>
      </w:r>
      <w:r w:rsidR="00C341C3">
        <w:rPr>
          <w:rStyle w:val="Strong"/>
        </w:rPr>
        <w:t>Softwares</w:t>
      </w:r>
      <w:bookmarkEnd w:id="5"/>
    </w:p>
    <w:p w14:paraId="7033D841" w14:textId="3657CDE2" w:rsidR="00270209" w:rsidRDefault="00270209" w:rsidP="00270209">
      <w:pPr>
        <w:pStyle w:val="ListParagraph"/>
        <w:numPr>
          <w:ilvl w:val="0"/>
          <w:numId w:val="13"/>
        </w:numPr>
      </w:pPr>
      <w:r>
        <w:t>Virtual Box (</w:t>
      </w:r>
      <w:hyperlink r:id="rId11" w:history="1">
        <w:r w:rsidRPr="00AD0CB1">
          <w:rPr>
            <w:rStyle w:val="Hyperlink"/>
            <w:b/>
            <w:bCs/>
          </w:rPr>
          <w:t>click here</w:t>
        </w:r>
      </w:hyperlink>
      <w:r>
        <w:t>)</w:t>
      </w:r>
    </w:p>
    <w:p w14:paraId="4FD46716" w14:textId="77777777" w:rsidR="003C4618" w:rsidRDefault="00270209" w:rsidP="003C4618">
      <w:pPr>
        <w:pStyle w:val="ListParagraph"/>
        <w:numPr>
          <w:ilvl w:val="0"/>
          <w:numId w:val="13"/>
        </w:numPr>
      </w:pPr>
      <w:r>
        <w:t>RabbitMQ</w:t>
      </w:r>
    </w:p>
    <w:p w14:paraId="57736E7C" w14:textId="363ED5F4" w:rsidR="00AD4265" w:rsidRPr="00AD0CB1" w:rsidRDefault="003C4618" w:rsidP="003C4618">
      <w:pPr>
        <w:pStyle w:val="Heading3"/>
        <w:rPr>
          <w:b/>
          <w:bCs/>
        </w:rPr>
      </w:pPr>
      <w:bookmarkStart w:id="6" w:name="_Toc23258297"/>
      <w:r w:rsidRPr="00AD0CB1">
        <w:rPr>
          <w:b/>
          <w:bCs/>
        </w:rPr>
        <w:t>R</w:t>
      </w:r>
      <w:r w:rsidR="00C341C3">
        <w:rPr>
          <w:b/>
          <w:bCs/>
        </w:rPr>
        <w:t>equire</w:t>
      </w:r>
      <w:r w:rsidRPr="00AD0CB1">
        <w:rPr>
          <w:b/>
          <w:bCs/>
        </w:rPr>
        <w:t xml:space="preserve"> O</w:t>
      </w:r>
      <w:r w:rsidR="00C341C3">
        <w:rPr>
          <w:b/>
          <w:bCs/>
        </w:rPr>
        <w:t>perating</w:t>
      </w:r>
      <w:r w:rsidRPr="00AD0CB1">
        <w:rPr>
          <w:b/>
          <w:bCs/>
        </w:rPr>
        <w:t xml:space="preserve"> S</w:t>
      </w:r>
      <w:r w:rsidR="00C341C3">
        <w:rPr>
          <w:b/>
          <w:bCs/>
        </w:rPr>
        <w:t>ystem</w:t>
      </w:r>
      <w:bookmarkEnd w:id="6"/>
      <w:r w:rsidRPr="00AD0CB1">
        <w:rPr>
          <w:b/>
          <w:bCs/>
        </w:rPr>
        <w:t xml:space="preserve"> </w:t>
      </w:r>
    </w:p>
    <w:p w14:paraId="083AA1DE" w14:textId="7F0C8333" w:rsidR="003C4618" w:rsidRDefault="003C4618" w:rsidP="003C4618">
      <w:r w:rsidRPr="003C4618">
        <w:t>Ubuntu 18.04.3 LTS</w:t>
      </w:r>
      <w:r>
        <w:t xml:space="preserve"> (</w:t>
      </w:r>
      <w:hyperlink r:id="rId12" w:history="1">
        <w:r w:rsidRPr="00AD0CB1">
          <w:rPr>
            <w:rStyle w:val="Hyperlink"/>
            <w:b/>
            <w:bCs/>
          </w:rPr>
          <w:t>click here</w:t>
        </w:r>
      </w:hyperlink>
      <w:r>
        <w:t>)</w:t>
      </w:r>
    </w:p>
    <w:p w14:paraId="1E1248B2" w14:textId="05DE1A5B" w:rsidR="00F40B84" w:rsidRDefault="00F40B84" w:rsidP="00F40B84">
      <w:pPr>
        <w:pStyle w:val="Heading3"/>
        <w:rPr>
          <w:b/>
          <w:bCs/>
        </w:rPr>
      </w:pPr>
      <w:bookmarkStart w:id="7" w:name="_Toc23258298"/>
      <w:r w:rsidRPr="00F40B84">
        <w:rPr>
          <w:b/>
          <w:bCs/>
        </w:rPr>
        <w:t>Require Physical Network</w:t>
      </w:r>
      <w:bookmarkEnd w:id="7"/>
    </w:p>
    <w:p w14:paraId="55DAA6F2" w14:textId="77777777" w:rsidR="00F40B84" w:rsidRDefault="00F40B84" w:rsidP="00F40B84">
      <w:pPr>
        <w:pStyle w:val="ListParagraph"/>
        <w:numPr>
          <w:ilvl w:val="0"/>
          <w:numId w:val="18"/>
        </w:numPr>
      </w:pPr>
      <w:r>
        <w:t>One Physical Router with four Ethernet ports</w:t>
      </w:r>
    </w:p>
    <w:p w14:paraId="34A5BE7F" w14:textId="2A4A3475" w:rsidR="00F40B84" w:rsidRDefault="00F40B84" w:rsidP="00F40B84">
      <w:pPr>
        <w:pStyle w:val="ListParagraph"/>
        <w:numPr>
          <w:ilvl w:val="0"/>
          <w:numId w:val="18"/>
        </w:numPr>
      </w:pPr>
      <w:r>
        <w:t xml:space="preserve">Four Ethernet cables  </w:t>
      </w:r>
    </w:p>
    <w:p w14:paraId="7BCB3674" w14:textId="25389171" w:rsidR="00DB2E9A" w:rsidRDefault="00DB2E9A" w:rsidP="00DB2E9A">
      <w:pPr>
        <w:pStyle w:val="Heading3"/>
        <w:rPr>
          <w:b/>
          <w:bCs/>
        </w:rPr>
      </w:pPr>
      <w:bookmarkStart w:id="8" w:name="_Toc23258299"/>
      <w:r w:rsidRPr="00DB2E9A">
        <w:rPr>
          <w:b/>
          <w:bCs/>
        </w:rPr>
        <w:t>Require APIs’</w:t>
      </w:r>
      <w:bookmarkEnd w:id="8"/>
    </w:p>
    <w:p w14:paraId="063062B6" w14:textId="23995932" w:rsidR="00DB2E9A" w:rsidRDefault="00DB2E9A" w:rsidP="00DB2E9A">
      <w:pPr>
        <w:pStyle w:val="ListParagraph"/>
        <w:numPr>
          <w:ilvl w:val="0"/>
          <w:numId w:val="19"/>
        </w:numPr>
      </w:pPr>
      <w:r>
        <w:t>Google Calendar AP</w:t>
      </w:r>
      <w:r w:rsidR="006A2597">
        <w:t>I (</w:t>
      </w:r>
      <w:hyperlink r:id="rId13" w:history="1">
        <w:r w:rsidR="006A2597" w:rsidRPr="006A2597">
          <w:rPr>
            <w:rStyle w:val="Hyperlink"/>
            <w:b/>
            <w:bCs/>
          </w:rPr>
          <w:t>click here</w:t>
        </w:r>
      </w:hyperlink>
      <w:r w:rsidR="006A2597">
        <w:t>)</w:t>
      </w:r>
    </w:p>
    <w:p w14:paraId="492EA9AC" w14:textId="4B918AB2" w:rsidR="00DB2E9A" w:rsidRDefault="00DB2E9A" w:rsidP="00DB2E9A">
      <w:pPr>
        <w:pStyle w:val="ListParagraph"/>
        <w:numPr>
          <w:ilvl w:val="0"/>
          <w:numId w:val="19"/>
        </w:numPr>
      </w:pPr>
      <w:r>
        <w:t>YouTube API</w:t>
      </w:r>
      <w:r w:rsidR="006A2597">
        <w:t xml:space="preserve"> (</w:t>
      </w:r>
      <w:hyperlink r:id="rId14" w:history="1">
        <w:r w:rsidR="006A2597" w:rsidRPr="006A2597">
          <w:rPr>
            <w:rStyle w:val="Hyperlink"/>
            <w:b/>
            <w:bCs/>
          </w:rPr>
          <w:t>click here</w:t>
        </w:r>
      </w:hyperlink>
      <w:r w:rsidR="006A2597" w:rsidRPr="006A2597">
        <w:t>)</w:t>
      </w:r>
    </w:p>
    <w:p w14:paraId="02594B12" w14:textId="2395DAE5" w:rsidR="00602F61" w:rsidRPr="009B46A7" w:rsidRDefault="00602F61" w:rsidP="00DB2E9A">
      <w:pPr>
        <w:pStyle w:val="ListParagraph"/>
        <w:numPr>
          <w:ilvl w:val="0"/>
          <w:numId w:val="19"/>
        </w:numPr>
        <w:rPr>
          <w:rStyle w:val="Hyperlink"/>
          <w:color w:val="auto"/>
          <w:u w:val="none"/>
        </w:rPr>
      </w:pPr>
      <w:proofErr w:type="spellStart"/>
      <w:r>
        <w:t>CarMD</w:t>
      </w:r>
      <w:proofErr w:type="spellEnd"/>
      <w:r>
        <w:t xml:space="preserve"> AP</w:t>
      </w:r>
      <w:r w:rsidR="006A2597">
        <w:t>I (</w:t>
      </w:r>
      <w:hyperlink r:id="rId15" w:history="1">
        <w:r w:rsidR="006A2597" w:rsidRPr="006A2597">
          <w:rPr>
            <w:rStyle w:val="Hyperlink"/>
            <w:b/>
            <w:bCs/>
          </w:rPr>
          <w:t>click here</w:t>
        </w:r>
      </w:hyperlink>
      <w:r w:rsidR="006A2597">
        <w:t>)</w:t>
      </w:r>
    </w:p>
    <w:p w14:paraId="12EDCC7D" w14:textId="6D714691" w:rsidR="009B46A7" w:rsidRPr="009B46A7" w:rsidRDefault="009B46A7" w:rsidP="009B46A7">
      <w:pPr>
        <w:pStyle w:val="Heading3"/>
        <w:rPr>
          <w:b/>
          <w:bCs/>
        </w:rPr>
      </w:pPr>
      <w:bookmarkStart w:id="9" w:name="_Toc23258300"/>
      <w:r w:rsidRPr="009B46A7">
        <w:rPr>
          <w:b/>
          <w:bCs/>
        </w:rPr>
        <w:t>Project Deliverables</w:t>
      </w:r>
      <w:bookmarkEnd w:id="9"/>
    </w:p>
    <w:p w14:paraId="47CA8198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Authentication</w:t>
      </w:r>
    </w:p>
    <w:p w14:paraId="3EDA882C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RMQ between VMs</w:t>
      </w:r>
    </w:p>
    <w:p w14:paraId="60A6E5A9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Trello Populated and in use</w:t>
      </w:r>
    </w:p>
    <w:p w14:paraId="7DC570E3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Logging</w:t>
      </w:r>
    </w:p>
    <w:p w14:paraId="1A88B545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4 servers cluster with dedicated front-end, back-end, and DMZ servers</w:t>
      </w:r>
    </w:p>
    <w:p w14:paraId="099ED4D6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Functioning Web based front-end</w:t>
      </w:r>
    </w:p>
    <w:p w14:paraId="2D57D522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Automatic Data Collection from third party source</w:t>
      </w:r>
    </w:p>
    <w:p w14:paraId="1D984675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A functioning communication layer between your servers</w:t>
      </w:r>
    </w:p>
    <w:p w14:paraId="75D3A674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A user authentication system (login page)</w:t>
      </w:r>
    </w:p>
    <w:p w14:paraId="53A5B9EF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Distributed Logging system (error, warning, logs)</w:t>
      </w:r>
    </w:p>
    <w:p w14:paraId="17DAE12A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Centralizing Logging</w:t>
      </w:r>
    </w:p>
    <w:p w14:paraId="42FCCBD8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PM Documentation</w:t>
      </w:r>
    </w:p>
    <w:p w14:paraId="7724F129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 xml:space="preserve">Project Documentation (changelog, readme, topology, </w:t>
      </w:r>
      <w:proofErr w:type="spellStart"/>
      <w:r>
        <w:t>etc</w:t>
      </w:r>
      <w:proofErr w:type="spellEnd"/>
      <w:r>
        <w:t>)</w:t>
      </w:r>
    </w:p>
    <w:p w14:paraId="5F44ADF9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Security Features</w:t>
      </w:r>
    </w:p>
    <w:p w14:paraId="68D321DD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lastRenderedPageBreak/>
        <w:t>Team Specific Features</w:t>
      </w:r>
    </w:p>
    <w:p w14:paraId="06C71785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Save my cars</w:t>
      </w:r>
    </w:p>
    <w:p w14:paraId="1EDE02F0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Get scheduled maintenance calendar for each make model year</w:t>
      </w:r>
    </w:p>
    <w:p w14:paraId="46237ED0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Schedule reminders based on weekly mileage and current mileage</w:t>
      </w:r>
    </w:p>
    <w:p w14:paraId="5AC4D24B" w14:textId="380700D2" w:rsidR="009B46A7" w:rsidRDefault="009B46A7" w:rsidP="009B46A7">
      <w:pPr>
        <w:pStyle w:val="ListParagraph"/>
        <w:numPr>
          <w:ilvl w:val="0"/>
          <w:numId w:val="22"/>
        </w:numPr>
      </w:pPr>
      <w:r>
        <w:t>Get alerts for recalls</w:t>
      </w:r>
    </w:p>
    <w:p w14:paraId="7FB73C8C" w14:textId="23EFF40D" w:rsidR="006A2597" w:rsidRDefault="006A2597" w:rsidP="006A2597">
      <w:pPr>
        <w:pStyle w:val="ListParagraph"/>
        <w:numPr>
          <w:ilvl w:val="0"/>
          <w:numId w:val="22"/>
        </w:numPr>
      </w:pPr>
      <w:r>
        <w:t>YouTube search for Maintenance procedure</w:t>
      </w:r>
    </w:p>
    <w:p w14:paraId="4BC47431" w14:textId="77777777" w:rsidR="009B46A7" w:rsidRDefault="009B46A7" w:rsidP="009B46A7">
      <w:pPr>
        <w:pStyle w:val="ListParagraph"/>
        <w:numPr>
          <w:ilvl w:val="0"/>
          <w:numId w:val="22"/>
        </w:numPr>
      </w:pPr>
      <w:r>
        <w:t>Generate YouTube playlist for my car and upcoming maintenance</w:t>
      </w:r>
    </w:p>
    <w:p w14:paraId="38D9B508" w14:textId="3AA4007A" w:rsidR="009B46A7" w:rsidRPr="009B46A7" w:rsidRDefault="009B46A7" w:rsidP="006A2597">
      <w:pPr>
        <w:pStyle w:val="ListParagraph"/>
        <w:numPr>
          <w:ilvl w:val="0"/>
          <w:numId w:val="22"/>
        </w:numPr>
      </w:pPr>
      <w:proofErr w:type="spellStart"/>
      <w:r>
        <w:t>Ec</w:t>
      </w:r>
      <w:proofErr w:type="spellEnd"/>
      <w:r>
        <w:t xml:space="preserve"> </w:t>
      </w:r>
      <w:proofErr w:type="spellStart"/>
      <w:r>
        <w:t>oauth</w:t>
      </w:r>
      <w:proofErr w:type="spellEnd"/>
    </w:p>
    <w:p w14:paraId="4583B3A9" w14:textId="1B2B2F87" w:rsidR="00D510DB" w:rsidRPr="00DB2E9A" w:rsidRDefault="0021555A" w:rsidP="00DB2E9A">
      <w:pPr>
        <w:pStyle w:val="Heading2"/>
        <w:rPr>
          <w:b/>
          <w:bCs/>
          <w:i/>
          <w:iCs/>
        </w:rPr>
      </w:pPr>
      <w:bookmarkStart w:id="10" w:name="_Toc23258301"/>
      <w:r w:rsidRPr="00DB2E9A">
        <w:rPr>
          <w:b/>
          <w:bCs/>
          <w:i/>
          <w:iCs/>
        </w:rPr>
        <w:t>I</w:t>
      </w:r>
      <w:r w:rsidR="00DB2E9A">
        <w:rPr>
          <w:b/>
          <w:bCs/>
          <w:i/>
          <w:iCs/>
        </w:rPr>
        <w:t>NSTALLATION SETUP</w:t>
      </w:r>
      <w:bookmarkEnd w:id="10"/>
      <w:r w:rsidRPr="00DB2E9A">
        <w:rPr>
          <w:b/>
          <w:bCs/>
          <w:i/>
          <w:iCs/>
        </w:rPr>
        <w:t xml:space="preserve"> </w:t>
      </w:r>
    </w:p>
    <w:p w14:paraId="0A9644FC" w14:textId="3FA8B064" w:rsidR="0021555A" w:rsidRDefault="0021555A" w:rsidP="0021555A">
      <w:pPr>
        <w:pStyle w:val="ListParagraph"/>
        <w:numPr>
          <w:ilvl w:val="0"/>
          <w:numId w:val="14"/>
        </w:numPr>
      </w:pPr>
      <w:r>
        <w:t>Install Virtual Box</w:t>
      </w:r>
    </w:p>
    <w:p w14:paraId="4A380EA1" w14:textId="79753BF4" w:rsidR="0021555A" w:rsidRDefault="0021555A" w:rsidP="0021555A">
      <w:pPr>
        <w:pStyle w:val="ListParagraph"/>
        <w:numPr>
          <w:ilvl w:val="0"/>
          <w:numId w:val="14"/>
        </w:numPr>
      </w:pPr>
      <w:r>
        <w:t>Download Ubuntu image</w:t>
      </w:r>
      <w:r w:rsidR="00FF088D">
        <w:t xml:space="preserve"> (while 1 &amp; 2 downloading do 3 to 5)</w:t>
      </w:r>
    </w:p>
    <w:p w14:paraId="4F4630D6" w14:textId="0BE07EB9" w:rsidR="00D510DB" w:rsidRDefault="00D510DB" w:rsidP="0021555A">
      <w:pPr>
        <w:pStyle w:val="ListParagraph"/>
        <w:numPr>
          <w:ilvl w:val="0"/>
          <w:numId w:val="14"/>
        </w:numPr>
      </w:pPr>
      <w:r>
        <w:t xml:space="preserve">Install </w:t>
      </w:r>
      <w:r w:rsidR="00FF088D">
        <w:t xml:space="preserve">&amp; setup </w:t>
      </w:r>
      <w:r>
        <w:t>Trello</w:t>
      </w:r>
    </w:p>
    <w:p w14:paraId="36954B8A" w14:textId="10B4F62D" w:rsidR="00D510DB" w:rsidRDefault="00D510DB" w:rsidP="0021555A">
      <w:pPr>
        <w:pStyle w:val="ListParagraph"/>
        <w:numPr>
          <w:ilvl w:val="0"/>
          <w:numId w:val="14"/>
        </w:numPr>
      </w:pPr>
      <w:r>
        <w:t>Install</w:t>
      </w:r>
      <w:r w:rsidR="00FF088D">
        <w:t xml:space="preserve"> &amp; setup</w:t>
      </w:r>
      <w:r>
        <w:t xml:space="preserve"> Discord</w:t>
      </w:r>
    </w:p>
    <w:p w14:paraId="5DBDC4A6" w14:textId="0B58130D" w:rsidR="00D510DB" w:rsidRDefault="00D510DB" w:rsidP="0021555A">
      <w:pPr>
        <w:pStyle w:val="ListParagraph"/>
        <w:numPr>
          <w:ilvl w:val="0"/>
          <w:numId w:val="14"/>
        </w:numPr>
      </w:pPr>
      <w:r>
        <w:t xml:space="preserve">Install &amp; setup </w:t>
      </w:r>
      <w:r w:rsidR="00FF088D">
        <w:t>GitHub</w:t>
      </w:r>
    </w:p>
    <w:p w14:paraId="5C6FCCD8" w14:textId="5DE81EB9" w:rsidR="0021555A" w:rsidRDefault="0021555A" w:rsidP="0021555A">
      <w:pPr>
        <w:pStyle w:val="ListParagraph"/>
        <w:numPr>
          <w:ilvl w:val="0"/>
          <w:numId w:val="14"/>
        </w:numPr>
      </w:pPr>
      <w:r>
        <w:t>Setup Ubuntu image on Virtual box (</w:t>
      </w:r>
      <w:hyperlink r:id="rId16" w:history="1">
        <w:r w:rsidRPr="00AD0CB1">
          <w:rPr>
            <w:rStyle w:val="Hyperlink"/>
            <w:b/>
            <w:bCs/>
          </w:rPr>
          <w:t>click here</w:t>
        </w:r>
      </w:hyperlink>
      <w:r>
        <w:t xml:space="preserve"> for how)</w:t>
      </w:r>
    </w:p>
    <w:p w14:paraId="2CEF9465" w14:textId="700D06C1" w:rsidR="0021555A" w:rsidRDefault="00D510DB" w:rsidP="0021555A">
      <w:pPr>
        <w:pStyle w:val="ListParagraph"/>
        <w:numPr>
          <w:ilvl w:val="0"/>
          <w:numId w:val="14"/>
        </w:numPr>
      </w:pPr>
      <w:r>
        <w:t>Install RabbitMQ on Ubuntu Desktop</w:t>
      </w:r>
    </w:p>
    <w:p w14:paraId="3EC90FC0" w14:textId="0CED698E" w:rsidR="00D510DB" w:rsidRDefault="00D510DB" w:rsidP="00D510DB">
      <w:pPr>
        <w:pStyle w:val="ListParagraph"/>
        <w:numPr>
          <w:ilvl w:val="0"/>
          <w:numId w:val="16"/>
        </w:numPr>
      </w:pPr>
      <w:r>
        <w:t xml:space="preserve">Only one of the team </w:t>
      </w:r>
      <w:r w:rsidR="00FF088D">
        <w:t>members</w:t>
      </w:r>
      <w:r>
        <w:t xml:space="preserve"> require to do this step who</w:t>
      </w:r>
      <w:r w:rsidR="00FF088D">
        <w:t>mever</w:t>
      </w:r>
      <w:r>
        <w:t xml:space="preserve"> </w:t>
      </w:r>
      <w:r w:rsidR="00FF088D">
        <w:t>later going to</w:t>
      </w:r>
      <w:r>
        <w:t xml:space="preserve"> handle role of RabbitMQ; however, it is good practice if all the team do this.  </w:t>
      </w:r>
    </w:p>
    <w:p w14:paraId="482CF057" w14:textId="371DEE83" w:rsidR="00FF088D" w:rsidRDefault="00FF088D" w:rsidP="00D510DB">
      <w:pPr>
        <w:pStyle w:val="ListParagraph"/>
        <w:numPr>
          <w:ilvl w:val="0"/>
          <w:numId w:val="16"/>
        </w:numPr>
      </w:pPr>
      <w:r>
        <w:t xml:space="preserve">Open terminal on Ubuntu </w:t>
      </w:r>
      <w:r w:rsidR="00B84319">
        <w:t>and do the below commands:</w:t>
      </w:r>
    </w:p>
    <w:p w14:paraId="5E637540" w14:textId="77777777" w:rsidR="00B84319" w:rsidRDefault="00B84319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apt-get update (enter)</w:t>
      </w:r>
    </w:p>
    <w:p w14:paraId="64F87103" w14:textId="2895F1F1" w:rsidR="00B84319" w:rsidRDefault="00B84319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apt-get upgrade (enter)</w:t>
      </w:r>
    </w:p>
    <w:p w14:paraId="1B6F6E4A" w14:textId="0E95859A" w:rsidR="00B84319" w:rsidRDefault="00B84319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apt-get install erlang (enter)</w:t>
      </w:r>
    </w:p>
    <w:p w14:paraId="193324C9" w14:textId="60B9216B" w:rsidR="00B84319" w:rsidRDefault="00B84319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apt-get install </w:t>
      </w:r>
      <w:proofErr w:type="spellStart"/>
      <w:r>
        <w:t>rabbitmq</w:t>
      </w:r>
      <w:proofErr w:type="spellEnd"/>
      <w:r>
        <w:t>-server (enter)</w:t>
      </w:r>
    </w:p>
    <w:p w14:paraId="63EFFE63" w14:textId="1772FA60" w:rsidR="00B84319" w:rsidRDefault="00B84319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enable </w:t>
      </w:r>
      <w:proofErr w:type="spellStart"/>
      <w:r>
        <w:t>rabbitmq</w:t>
      </w:r>
      <w:proofErr w:type="spellEnd"/>
      <w:r>
        <w:t>-server (enter)</w:t>
      </w:r>
    </w:p>
    <w:p w14:paraId="30FBF910" w14:textId="57D90493" w:rsidR="00B84319" w:rsidRDefault="00B84319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systemctl</w:t>
      </w:r>
      <w:proofErr w:type="spellEnd"/>
      <w:r>
        <w:t xml:space="preserve"> start </w:t>
      </w:r>
      <w:proofErr w:type="spellStart"/>
      <w:r>
        <w:t>rabbitmq</w:t>
      </w:r>
      <w:proofErr w:type="spellEnd"/>
      <w:r>
        <w:t>-server (enter)</w:t>
      </w:r>
    </w:p>
    <w:p w14:paraId="55577E27" w14:textId="2086FCE3" w:rsidR="007F073D" w:rsidRPr="007F073D" w:rsidRDefault="007F073D" w:rsidP="007F073D">
      <w:pPr>
        <w:pStyle w:val="ListParagraph"/>
        <w:numPr>
          <w:ilvl w:val="1"/>
          <w:numId w:val="16"/>
        </w:numPr>
      </w:pPr>
      <w:r w:rsidRPr="007F073D">
        <w:t>$</w:t>
      </w:r>
      <w:proofErr w:type="spellStart"/>
      <w:r w:rsidRPr="007F073D">
        <w:t>sudo</w:t>
      </w:r>
      <w:proofErr w:type="spellEnd"/>
      <w:r w:rsidRPr="007F073D">
        <w:t xml:space="preserve"> </w:t>
      </w:r>
      <w:proofErr w:type="spellStart"/>
      <w:r w:rsidRPr="007F073D">
        <w:t>systemctl</w:t>
      </w:r>
      <w:proofErr w:type="spellEnd"/>
      <w:r w:rsidRPr="007F073D">
        <w:t xml:space="preserve"> st</w:t>
      </w:r>
      <w:r>
        <w:t>atus</w:t>
      </w:r>
      <w:r w:rsidRPr="007F073D">
        <w:t xml:space="preserve"> </w:t>
      </w:r>
      <w:proofErr w:type="spellStart"/>
      <w:r w:rsidRPr="007F073D">
        <w:t>rabbitmq</w:t>
      </w:r>
      <w:proofErr w:type="spellEnd"/>
      <w:r w:rsidRPr="007F073D">
        <w:t>-server (enter)</w:t>
      </w:r>
    </w:p>
    <w:p w14:paraId="3B916161" w14:textId="4B990962" w:rsidR="00B84319" w:rsidRDefault="007F073D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rabbitmq</w:t>
      </w:r>
      <w:proofErr w:type="spellEnd"/>
      <w:r>
        <w:t xml:space="preserve">-plugins enable </w:t>
      </w:r>
      <w:proofErr w:type="spellStart"/>
      <w:r>
        <w:t>rabbitmq_management</w:t>
      </w:r>
      <w:proofErr w:type="spellEnd"/>
      <w:r>
        <w:t xml:space="preserve"> </w:t>
      </w:r>
      <w:r w:rsidRPr="007F073D">
        <w:t>(enter)</w:t>
      </w:r>
    </w:p>
    <w:p w14:paraId="513A4E6F" w14:textId="1B667284" w:rsidR="00B84319" w:rsidRDefault="007F073D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rabbitmq</w:t>
      </w:r>
      <w:proofErr w:type="spellEnd"/>
      <w:r>
        <w:t xml:space="preserve"> </w:t>
      </w:r>
      <w:proofErr w:type="spellStart"/>
      <w:r>
        <w:t>add_user</w:t>
      </w:r>
      <w:proofErr w:type="spellEnd"/>
      <w:r>
        <w:t xml:space="preserve"> admin </w:t>
      </w:r>
      <w:proofErr w:type="spellStart"/>
      <w:r>
        <w:t>admin</w:t>
      </w:r>
      <w:proofErr w:type="spellEnd"/>
      <w:r>
        <w:t xml:space="preserve"> </w:t>
      </w:r>
      <w:r w:rsidRPr="007F073D">
        <w:t>(enter)</w:t>
      </w:r>
    </w:p>
    <w:p w14:paraId="38D9E08F" w14:textId="7B414494" w:rsidR="007F073D" w:rsidRDefault="007F073D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rabbitmq</w:t>
      </w:r>
      <w:proofErr w:type="spellEnd"/>
      <w:r>
        <w:t xml:space="preserve"> </w:t>
      </w:r>
      <w:proofErr w:type="spellStart"/>
      <w:r>
        <w:t>set_user_tags</w:t>
      </w:r>
      <w:proofErr w:type="spellEnd"/>
      <w:r>
        <w:t xml:space="preserve"> administrator </w:t>
      </w:r>
      <w:r w:rsidRPr="007F073D">
        <w:t>(enter)</w:t>
      </w:r>
    </w:p>
    <w:p w14:paraId="23EB3842" w14:textId="30EE0C67" w:rsidR="007F073D" w:rsidRDefault="007F073D" w:rsidP="00B84319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</w:t>
      </w:r>
      <w:proofErr w:type="spellStart"/>
      <w:r>
        <w:t>rabbitmq</w:t>
      </w:r>
      <w:proofErr w:type="spellEnd"/>
      <w:r>
        <w:t xml:space="preserve"> </w:t>
      </w:r>
      <w:proofErr w:type="spellStart"/>
      <w:r>
        <w:t>set_permissions</w:t>
      </w:r>
      <w:proofErr w:type="spellEnd"/>
      <w:r>
        <w:t xml:space="preserve"> -p / admin “ .*”  “ .*”  “ .*” </w:t>
      </w:r>
      <w:r w:rsidRPr="007F073D">
        <w:t>(enter)</w:t>
      </w:r>
    </w:p>
    <w:p w14:paraId="375E8809" w14:textId="54713F82" w:rsidR="007F073D" w:rsidRDefault="007F073D" w:rsidP="00B84319">
      <w:pPr>
        <w:pStyle w:val="ListParagraph"/>
        <w:numPr>
          <w:ilvl w:val="1"/>
          <w:numId w:val="16"/>
        </w:numPr>
      </w:pPr>
      <w:r>
        <w:t xml:space="preserve">Open </w:t>
      </w:r>
      <w:r w:rsidR="00A0563E">
        <w:t>web browser</w:t>
      </w:r>
      <w:r>
        <w:t xml:space="preserve"> on Ubuntu</w:t>
      </w:r>
      <w:r w:rsidR="00A0563E">
        <w:t xml:space="preserve"> and search (put your ubuntu ipv4 add) 192.168.7.153: 15672 (enter)</w:t>
      </w:r>
    </w:p>
    <w:p w14:paraId="179E2FD4" w14:textId="506B4A34" w:rsidR="00A0563E" w:rsidRDefault="00A0563E" w:rsidP="00B84319">
      <w:pPr>
        <w:pStyle w:val="ListParagraph"/>
        <w:numPr>
          <w:ilvl w:val="1"/>
          <w:numId w:val="16"/>
        </w:numPr>
      </w:pPr>
      <w:r>
        <w:t xml:space="preserve">Login with </w:t>
      </w:r>
      <w:r w:rsidR="00C10AA0">
        <w:t>username</w:t>
      </w:r>
      <w:r>
        <w:t xml:space="preserve"> admin and pass admin or guest (enter)</w:t>
      </w:r>
    </w:p>
    <w:p w14:paraId="295B40C1" w14:textId="61EC0DED" w:rsidR="00B84319" w:rsidRDefault="00C10AA0" w:rsidP="00D510DB">
      <w:pPr>
        <w:pStyle w:val="ListParagraph"/>
        <w:numPr>
          <w:ilvl w:val="0"/>
          <w:numId w:val="16"/>
        </w:numPr>
      </w:pPr>
      <w:r>
        <w:t>Now time to test if everything is working so do “Hello World”</w:t>
      </w:r>
    </w:p>
    <w:p w14:paraId="37DF1690" w14:textId="7B434DBD" w:rsidR="00C10AA0" w:rsidRDefault="00AD0CB1" w:rsidP="00AD0CB1">
      <w:pPr>
        <w:pStyle w:val="ListParagraph"/>
        <w:numPr>
          <w:ilvl w:val="0"/>
          <w:numId w:val="16"/>
        </w:numPr>
      </w:pPr>
      <w:r>
        <w:t>Open terminal on Ubuntu and do the below commands:</w:t>
      </w:r>
    </w:p>
    <w:p w14:paraId="600A37EE" w14:textId="5E479058" w:rsidR="00AD0CB1" w:rsidRDefault="00AD0CB1" w:rsidP="00AD0CB1">
      <w:pPr>
        <w:pStyle w:val="ListParagraph"/>
        <w:numPr>
          <w:ilvl w:val="1"/>
          <w:numId w:val="16"/>
        </w:numPr>
      </w:pPr>
      <w:r>
        <w:t>$</w:t>
      </w:r>
      <w:proofErr w:type="spellStart"/>
      <w:r>
        <w:t>sudo</w:t>
      </w:r>
      <w:proofErr w:type="spellEnd"/>
      <w:r>
        <w:t xml:space="preserve"> </w:t>
      </w:r>
      <w:r w:rsidRPr="00AD0CB1">
        <w:t>python</w:t>
      </w:r>
      <w:r>
        <w:t>3</w:t>
      </w:r>
      <w:r w:rsidRPr="00AD0CB1">
        <w:t xml:space="preserve"> -m pip install </w:t>
      </w:r>
      <w:proofErr w:type="spellStart"/>
      <w:r w:rsidRPr="00AD0CB1">
        <w:t>pika</w:t>
      </w:r>
      <w:proofErr w:type="spellEnd"/>
      <w:r w:rsidRPr="00AD0CB1">
        <w:t xml:space="preserve"> </w:t>
      </w:r>
      <w:r>
        <w:t>–</w:t>
      </w:r>
      <w:r w:rsidRPr="00AD0CB1">
        <w:t>upgrade</w:t>
      </w:r>
      <w:r>
        <w:t xml:space="preserve"> (enter)</w:t>
      </w:r>
    </w:p>
    <w:p w14:paraId="3E9433B7" w14:textId="504F5C8D" w:rsidR="00AD0CB1" w:rsidRDefault="00AD0CB1" w:rsidP="00AD0CB1">
      <w:pPr>
        <w:pStyle w:val="ListParagraph"/>
        <w:numPr>
          <w:ilvl w:val="1"/>
          <w:numId w:val="16"/>
        </w:numPr>
      </w:pPr>
      <w:r>
        <w:t>Now you create two .</w:t>
      </w:r>
      <w:proofErr w:type="spellStart"/>
      <w:r>
        <w:t>py</w:t>
      </w:r>
      <w:proofErr w:type="spellEnd"/>
      <w:r>
        <w:t xml:space="preserve"> files send.py and reciev.py (</w:t>
      </w:r>
      <w:hyperlink r:id="rId17" w:history="1">
        <w:r w:rsidRPr="00FA6C43">
          <w:rPr>
            <w:rStyle w:val="Hyperlink"/>
            <w:b/>
            <w:bCs/>
          </w:rPr>
          <w:t>click here</w:t>
        </w:r>
      </w:hyperlink>
      <w:r>
        <w:t xml:space="preserve"> for the code)</w:t>
      </w:r>
    </w:p>
    <w:p w14:paraId="44E445EA" w14:textId="66C02092" w:rsidR="00AD0CB1" w:rsidRDefault="00AD0CB1" w:rsidP="00AD0CB1">
      <w:pPr>
        <w:pStyle w:val="ListParagraph"/>
        <w:numPr>
          <w:ilvl w:val="1"/>
          <w:numId w:val="16"/>
        </w:numPr>
      </w:pPr>
      <w:r>
        <w:t>Open another terminal and run both files in separate terminal side by side</w:t>
      </w:r>
    </w:p>
    <w:p w14:paraId="2E5A6C8E" w14:textId="46FB48CD" w:rsidR="00AD0CB1" w:rsidRDefault="00AD0CB1" w:rsidP="00AD0CB1">
      <w:pPr>
        <w:pStyle w:val="ListParagraph"/>
        <w:numPr>
          <w:ilvl w:val="1"/>
          <w:numId w:val="16"/>
        </w:numPr>
      </w:pPr>
      <w:r>
        <w:t>$python3 send.py (enter) (same goes for another file on other terminal)</w:t>
      </w:r>
    </w:p>
    <w:p w14:paraId="3124B07F" w14:textId="7B28F242" w:rsidR="006A2597" w:rsidRDefault="006A2597" w:rsidP="006A2597">
      <w:pPr>
        <w:pStyle w:val="ListParagraph"/>
        <w:numPr>
          <w:ilvl w:val="0"/>
          <w:numId w:val="14"/>
        </w:numPr>
      </w:pPr>
      <w:r>
        <w:t>Time to Install vagrant on your actual operating system</w:t>
      </w:r>
      <w:r w:rsidR="00CE097E">
        <w:t xml:space="preserve"> (not on the virtual box operating system)</w:t>
      </w:r>
    </w:p>
    <w:p w14:paraId="7806FFC3" w14:textId="2B744365" w:rsidR="00CE097E" w:rsidRDefault="00CE097E" w:rsidP="00CE097E">
      <w:pPr>
        <w:pStyle w:val="ListParagraph"/>
        <w:numPr>
          <w:ilvl w:val="0"/>
          <w:numId w:val="16"/>
        </w:numPr>
      </w:pPr>
      <w:r>
        <w:t xml:space="preserve">Only for who </w:t>
      </w:r>
      <w:r w:rsidR="002F72DB">
        <w:t>are</w:t>
      </w:r>
      <w:r>
        <w:t xml:space="preserve"> handling Backend</w:t>
      </w:r>
      <w:r w:rsidR="002F72DB">
        <w:t>, DMZ, and RabbitMQ rolls</w:t>
      </w:r>
    </w:p>
    <w:p w14:paraId="161AB508" w14:textId="52D6AAD4" w:rsidR="00CE097E" w:rsidRDefault="00CE097E" w:rsidP="00CE097E">
      <w:pPr>
        <w:pStyle w:val="ListParagraph"/>
        <w:numPr>
          <w:ilvl w:val="1"/>
          <w:numId w:val="16"/>
        </w:numPr>
      </w:pPr>
      <w:r>
        <w:t>Remain your virtual box (VB) open</w:t>
      </w:r>
    </w:p>
    <w:p w14:paraId="1664B5AB" w14:textId="5D9A5A0E" w:rsidR="00CE097E" w:rsidRDefault="00CE097E" w:rsidP="00CE097E">
      <w:pPr>
        <w:pStyle w:val="ListParagraph"/>
        <w:numPr>
          <w:ilvl w:val="1"/>
          <w:numId w:val="16"/>
        </w:numPr>
      </w:pPr>
      <w:r>
        <w:t>Open command line on your operating system</w:t>
      </w:r>
    </w:p>
    <w:p w14:paraId="057DABBF" w14:textId="6D2B9DAF" w:rsidR="00CE097E" w:rsidRDefault="00CE097E" w:rsidP="00CE097E">
      <w:pPr>
        <w:pStyle w:val="ListParagraph"/>
        <w:numPr>
          <w:ilvl w:val="1"/>
          <w:numId w:val="16"/>
        </w:numPr>
      </w:pPr>
      <w:r>
        <w:t>go to your GitHub directory for example mine is “</w:t>
      </w:r>
      <w:r w:rsidRPr="00CE097E">
        <w:t>C:\Users\</w:t>
      </w:r>
      <w:proofErr w:type="spellStart"/>
      <w:r w:rsidRPr="00CE097E">
        <w:t>Krush</w:t>
      </w:r>
      <w:proofErr w:type="spellEnd"/>
      <w:r w:rsidRPr="00CE097E">
        <w:t>\Documents\GitHub\it490-car-calendar&gt;</w:t>
      </w:r>
      <w:r>
        <w:t>”</w:t>
      </w:r>
    </w:p>
    <w:p w14:paraId="3D4D3703" w14:textId="13E32A15" w:rsidR="00CE097E" w:rsidRDefault="00CE097E" w:rsidP="00CE097E">
      <w:pPr>
        <w:pStyle w:val="ListParagraph"/>
        <w:numPr>
          <w:ilvl w:val="1"/>
          <w:numId w:val="16"/>
        </w:numPr>
      </w:pPr>
      <w:r>
        <w:t xml:space="preserve">&gt;vagrant up </w:t>
      </w:r>
      <w:r w:rsidR="002F72DB">
        <w:t>broker</w:t>
      </w:r>
      <w:r>
        <w:t xml:space="preserve"> (enter) (to delete this generated VB broker</w:t>
      </w:r>
      <w:r w:rsidR="002F72DB">
        <w:t xml:space="preserve"> enter this command</w:t>
      </w:r>
      <w:r>
        <w:t xml:space="preserve"> &gt;vagrant destroy broker)</w:t>
      </w:r>
    </w:p>
    <w:p w14:paraId="1DCFA8EC" w14:textId="5C437F13" w:rsidR="00CE097E" w:rsidRDefault="00CE097E" w:rsidP="00CE097E">
      <w:pPr>
        <w:pStyle w:val="ListParagraph"/>
        <w:numPr>
          <w:ilvl w:val="1"/>
          <w:numId w:val="16"/>
        </w:numPr>
      </w:pPr>
      <w:r>
        <w:lastRenderedPageBreak/>
        <w:t xml:space="preserve">&gt;vagrant </w:t>
      </w:r>
      <w:proofErr w:type="spellStart"/>
      <w:r>
        <w:t>ssh</w:t>
      </w:r>
      <w:proofErr w:type="spellEnd"/>
      <w:r>
        <w:t xml:space="preserve"> broker (enter) (to get into the VB broker terminal)</w:t>
      </w:r>
    </w:p>
    <w:p w14:paraId="246EF537" w14:textId="23785378" w:rsidR="002F72DB" w:rsidRDefault="002F72DB" w:rsidP="002F72DB">
      <w:pPr>
        <w:pStyle w:val="ListParagraph"/>
        <w:numPr>
          <w:ilvl w:val="0"/>
          <w:numId w:val="16"/>
        </w:numPr>
      </w:pPr>
      <w:r>
        <w:t>Only for who are handling Frontend roll</w:t>
      </w:r>
    </w:p>
    <w:p w14:paraId="60EE69A8" w14:textId="77777777" w:rsidR="002F72DB" w:rsidRDefault="002F72DB" w:rsidP="002F72DB">
      <w:pPr>
        <w:pStyle w:val="ListParagraph"/>
        <w:numPr>
          <w:ilvl w:val="1"/>
          <w:numId w:val="16"/>
        </w:numPr>
      </w:pPr>
      <w:r>
        <w:t>Remain your virtual box (VB) open</w:t>
      </w:r>
    </w:p>
    <w:p w14:paraId="35584918" w14:textId="77777777" w:rsidR="002F72DB" w:rsidRDefault="002F72DB" w:rsidP="002F72DB">
      <w:pPr>
        <w:pStyle w:val="ListParagraph"/>
        <w:numPr>
          <w:ilvl w:val="1"/>
          <w:numId w:val="16"/>
        </w:numPr>
      </w:pPr>
      <w:r>
        <w:t>Open command line on your operating system</w:t>
      </w:r>
    </w:p>
    <w:p w14:paraId="16F8E940" w14:textId="77777777" w:rsidR="002F72DB" w:rsidRDefault="002F72DB" w:rsidP="002F72DB">
      <w:pPr>
        <w:pStyle w:val="ListParagraph"/>
        <w:numPr>
          <w:ilvl w:val="1"/>
          <w:numId w:val="16"/>
        </w:numPr>
      </w:pPr>
      <w:r>
        <w:t>go to your GitHub directory for example mine is “</w:t>
      </w:r>
      <w:r w:rsidRPr="00CE097E">
        <w:t>C:\Users\</w:t>
      </w:r>
      <w:proofErr w:type="spellStart"/>
      <w:r w:rsidRPr="00CE097E">
        <w:t>Krush</w:t>
      </w:r>
      <w:proofErr w:type="spellEnd"/>
      <w:r w:rsidRPr="00CE097E">
        <w:t>\Documents\GitHub\it490-car-calendar&gt;</w:t>
      </w:r>
      <w:r>
        <w:t>”</w:t>
      </w:r>
    </w:p>
    <w:p w14:paraId="6618F352" w14:textId="7678103A" w:rsidR="002F72DB" w:rsidRDefault="002F72DB" w:rsidP="002F72DB">
      <w:pPr>
        <w:pStyle w:val="ListParagraph"/>
        <w:numPr>
          <w:ilvl w:val="1"/>
          <w:numId w:val="16"/>
        </w:numPr>
      </w:pPr>
      <w:r>
        <w:t>&gt;vagrant up web (enter) (to delete this generated VB web enter this command &gt;vagrant destroy web)</w:t>
      </w:r>
    </w:p>
    <w:p w14:paraId="78896E0E" w14:textId="62237809" w:rsidR="002F72DB" w:rsidRDefault="002F72DB" w:rsidP="002F72DB">
      <w:pPr>
        <w:pStyle w:val="ListParagraph"/>
        <w:numPr>
          <w:ilvl w:val="1"/>
          <w:numId w:val="16"/>
        </w:numPr>
      </w:pPr>
      <w:r>
        <w:t xml:space="preserve">&gt;vagrant </w:t>
      </w:r>
      <w:proofErr w:type="spellStart"/>
      <w:r>
        <w:t>ssh</w:t>
      </w:r>
      <w:proofErr w:type="spellEnd"/>
      <w:r>
        <w:t xml:space="preserve"> web (enter) (to get into the VB web terminal)</w:t>
      </w:r>
    </w:p>
    <w:p w14:paraId="05C0DE25" w14:textId="0EF9538E" w:rsidR="002F72DB" w:rsidRDefault="002F72DB" w:rsidP="002F72DB">
      <w:pPr>
        <w:pStyle w:val="ListParagraph"/>
        <w:numPr>
          <w:ilvl w:val="0"/>
          <w:numId w:val="16"/>
        </w:numPr>
      </w:pPr>
      <w:r>
        <w:t>Only for who are handing Database roll</w:t>
      </w:r>
    </w:p>
    <w:p w14:paraId="420BD8FC" w14:textId="77777777" w:rsidR="002F72DB" w:rsidRDefault="002F72DB" w:rsidP="002F72DB">
      <w:pPr>
        <w:pStyle w:val="ListParagraph"/>
        <w:numPr>
          <w:ilvl w:val="1"/>
          <w:numId w:val="16"/>
        </w:numPr>
      </w:pPr>
      <w:r>
        <w:t>Remain your virtual box (VB) open</w:t>
      </w:r>
    </w:p>
    <w:p w14:paraId="5B901DC7" w14:textId="77777777" w:rsidR="002F72DB" w:rsidRDefault="002F72DB" w:rsidP="002F72DB">
      <w:pPr>
        <w:pStyle w:val="ListParagraph"/>
        <w:numPr>
          <w:ilvl w:val="1"/>
          <w:numId w:val="16"/>
        </w:numPr>
      </w:pPr>
      <w:r>
        <w:t>Open command line on your operating system</w:t>
      </w:r>
    </w:p>
    <w:p w14:paraId="42D33A27" w14:textId="77777777" w:rsidR="002F72DB" w:rsidRDefault="002F72DB" w:rsidP="002F72DB">
      <w:pPr>
        <w:pStyle w:val="ListParagraph"/>
        <w:numPr>
          <w:ilvl w:val="1"/>
          <w:numId w:val="16"/>
        </w:numPr>
      </w:pPr>
      <w:r>
        <w:t>go to your GitHub directory for example mine is “</w:t>
      </w:r>
      <w:r w:rsidRPr="00CE097E">
        <w:t>C:\Users\</w:t>
      </w:r>
      <w:proofErr w:type="spellStart"/>
      <w:r w:rsidRPr="00CE097E">
        <w:t>Krush</w:t>
      </w:r>
      <w:proofErr w:type="spellEnd"/>
      <w:r w:rsidRPr="00CE097E">
        <w:t>\Documents\GitHub\it490-car-calendar&gt;</w:t>
      </w:r>
      <w:r>
        <w:t>”</w:t>
      </w:r>
    </w:p>
    <w:p w14:paraId="3C6AC25C" w14:textId="55427639" w:rsidR="002F72DB" w:rsidRDefault="002F72DB" w:rsidP="002F72DB">
      <w:pPr>
        <w:pStyle w:val="ListParagraph"/>
        <w:numPr>
          <w:ilvl w:val="1"/>
          <w:numId w:val="16"/>
        </w:numPr>
      </w:pPr>
      <w:r>
        <w:t xml:space="preserve">&gt;vagrant up web (enter) (to delete this generated VB </w:t>
      </w:r>
      <w:proofErr w:type="spellStart"/>
      <w:r>
        <w:t>db</w:t>
      </w:r>
      <w:proofErr w:type="spellEnd"/>
      <w:r>
        <w:t xml:space="preserve"> enter this command &gt;vagrant destroy </w:t>
      </w:r>
      <w:proofErr w:type="spellStart"/>
      <w:r>
        <w:t>db</w:t>
      </w:r>
      <w:proofErr w:type="spellEnd"/>
      <w:r>
        <w:t>)</w:t>
      </w:r>
    </w:p>
    <w:p w14:paraId="66AF153E" w14:textId="6169A9EC" w:rsidR="002F72DB" w:rsidRDefault="002F72DB" w:rsidP="002F72DB">
      <w:pPr>
        <w:pStyle w:val="ListParagraph"/>
        <w:numPr>
          <w:ilvl w:val="1"/>
          <w:numId w:val="16"/>
        </w:numPr>
      </w:pPr>
      <w:r>
        <w:t xml:space="preserve">&gt;vagrant </w:t>
      </w:r>
      <w:proofErr w:type="spellStart"/>
      <w:r>
        <w:t>ssh</w:t>
      </w:r>
      <w:proofErr w:type="spellEnd"/>
      <w:r>
        <w:t xml:space="preserve"> </w:t>
      </w:r>
      <w:proofErr w:type="spellStart"/>
      <w:r>
        <w:t>db</w:t>
      </w:r>
      <w:proofErr w:type="spellEnd"/>
      <w:r>
        <w:t xml:space="preserve"> (enter) (to get into the VB </w:t>
      </w:r>
      <w:proofErr w:type="spellStart"/>
      <w:r>
        <w:t>db</w:t>
      </w:r>
      <w:proofErr w:type="spellEnd"/>
      <w:r>
        <w:t xml:space="preserve"> terminal)</w:t>
      </w:r>
    </w:p>
    <w:p w14:paraId="0E071DB8" w14:textId="77777777" w:rsidR="002F72DB" w:rsidRDefault="002F72DB" w:rsidP="002F72DB">
      <w:pPr>
        <w:pStyle w:val="ListParagraph"/>
        <w:ind w:left="1800"/>
      </w:pPr>
    </w:p>
    <w:p w14:paraId="247C1383" w14:textId="45F02F0F" w:rsidR="00074C13" w:rsidRPr="00DB2E9A" w:rsidRDefault="00DB2E9A" w:rsidP="00DB2E9A">
      <w:pPr>
        <w:pStyle w:val="Heading2"/>
        <w:rPr>
          <w:b/>
          <w:bCs/>
          <w:i/>
          <w:iCs/>
        </w:rPr>
      </w:pPr>
      <w:bookmarkStart w:id="11" w:name="_Toc23258302"/>
      <w:r w:rsidRPr="00DB2E9A">
        <w:rPr>
          <w:b/>
          <w:bCs/>
          <w:i/>
          <w:iCs/>
        </w:rPr>
        <w:t>USER GUIDE</w:t>
      </w:r>
      <w:bookmarkEnd w:id="11"/>
    </w:p>
    <w:p w14:paraId="64D562A3" w14:textId="6FA9F6FD" w:rsidR="00074C13" w:rsidRDefault="00074C13" w:rsidP="00074C13">
      <w:pPr>
        <w:pStyle w:val="ListParagraph"/>
        <w:numPr>
          <w:ilvl w:val="0"/>
          <w:numId w:val="17"/>
        </w:numPr>
      </w:pPr>
      <w:r>
        <w:t xml:space="preserve">User Registration page </w:t>
      </w:r>
    </w:p>
    <w:p w14:paraId="6675469D" w14:textId="44D8D8F7" w:rsidR="00DA7738" w:rsidRDefault="00DA7738" w:rsidP="00DA7738">
      <w:r w:rsidRPr="00DA7738">
        <w:rPr>
          <w:noProof/>
        </w:rPr>
        <w:drawing>
          <wp:inline distT="0" distB="0" distL="0" distR="0" wp14:anchorId="718FF7BA" wp14:editId="0DA0287F">
            <wp:extent cx="5943600" cy="1678940"/>
            <wp:effectExtent l="19050" t="19050" r="19050" b="165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E0865C1" w14:textId="15BB46A4" w:rsidR="00335321" w:rsidRDefault="00335321" w:rsidP="00335321">
      <w:pPr>
        <w:pStyle w:val="ListParagraph"/>
        <w:numPr>
          <w:ilvl w:val="0"/>
          <w:numId w:val="17"/>
        </w:numPr>
      </w:pPr>
      <w:r>
        <w:t>User Registration Conformation</w:t>
      </w:r>
    </w:p>
    <w:p w14:paraId="09F42F76" w14:textId="126472E5" w:rsidR="00335321" w:rsidRDefault="00335321" w:rsidP="00335321">
      <w:r>
        <w:rPr>
          <w:noProof/>
        </w:rPr>
        <w:drawing>
          <wp:inline distT="0" distB="0" distL="0" distR="0" wp14:anchorId="32986CDF" wp14:editId="38FBC52D">
            <wp:extent cx="5943600" cy="773430"/>
            <wp:effectExtent l="19050" t="19050" r="19050" b="266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343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998138" w14:textId="543E5A17" w:rsidR="00074C13" w:rsidRDefault="00074C13" w:rsidP="00074C13">
      <w:pPr>
        <w:pStyle w:val="ListParagraph"/>
        <w:numPr>
          <w:ilvl w:val="0"/>
          <w:numId w:val="17"/>
        </w:numPr>
      </w:pPr>
      <w:r>
        <w:t>User Login page</w:t>
      </w:r>
    </w:p>
    <w:p w14:paraId="741D7301" w14:textId="3E03C72A" w:rsidR="00335321" w:rsidRDefault="00335321" w:rsidP="00496D66">
      <w:r>
        <w:rPr>
          <w:noProof/>
        </w:rPr>
        <w:drawing>
          <wp:inline distT="0" distB="0" distL="0" distR="0" wp14:anchorId="4F94AF10" wp14:editId="5B173352">
            <wp:extent cx="5942330" cy="1233488"/>
            <wp:effectExtent l="19050" t="19050" r="20320" b="2413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87154" cy="1242792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F65D033" w14:textId="102EF298" w:rsidR="00335321" w:rsidRDefault="00335321" w:rsidP="00335321">
      <w:pPr>
        <w:pStyle w:val="ListParagraph"/>
        <w:numPr>
          <w:ilvl w:val="0"/>
          <w:numId w:val="17"/>
        </w:numPr>
      </w:pPr>
      <w:r>
        <w:lastRenderedPageBreak/>
        <w:t>When User Enters Invalid Credentials</w:t>
      </w:r>
    </w:p>
    <w:p w14:paraId="64911BD0" w14:textId="7DE9009B" w:rsidR="00335321" w:rsidRDefault="00335321" w:rsidP="00335321">
      <w:r>
        <w:rPr>
          <w:noProof/>
        </w:rPr>
        <w:drawing>
          <wp:inline distT="0" distB="0" distL="0" distR="0" wp14:anchorId="6EC92E38" wp14:editId="5064FDC8">
            <wp:extent cx="5943600" cy="12477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7775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E58C562" w14:textId="13BA73B9" w:rsidR="00335321" w:rsidRDefault="00335321" w:rsidP="00335321">
      <w:pPr>
        <w:pStyle w:val="ListParagraph"/>
        <w:numPr>
          <w:ilvl w:val="0"/>
          <w:numId w:val="17"/>
        </w:numPr>
      </w:pPr>
      <w:r>
        <w:t>User Login Conformation</w:t>
      </w:r>
    </w:p>
    <w:p w14:paraId="72F62BE3" w14:textId="750183F8" w:rsidR="00335321" w:rsidRDefault="00335321" w:rsidP="00335321">
      <w:r>
        <w:rPr>
          <w:noProof/>
        </w:rPr>
        <w:drawing>
          <wp:inline distT="0" distB="0" distL="0" distR="0" wp14:anchorId="5630B801" wp14:editId="2B48D337">
            <wp:extent cx="5943600" cy="1121410"/>
            <wp:effectExtent l="19050" t="19050" r="19050" b="215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141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055C99F" w14:textId="5F9A1ACC" w:rsidR="00074C13" w:rsidRDefault="00074C13" w:rsidP="00074C13">
      <w:pPr>
        <w:pStyle w:val="ListParagraph"/>
        <w:numPr>
          <w:ilvl w:val="0"/>
          <w:numId w:val="17"/>
        </w:numPr>
      </w:pPr>
      <w:r>
        <w:t xml:space="preserve">User </w:t>
      </w:r>
      <w:r w:rsidR="00335321">
        <w:t>b added is car</w:t>
      </w:r>
    </w:p>
    <w:p w14:paraId="2F2B6861" w14:textId="0B12C02B" w:rsidR="00335321" w:rsidRDefault="00335321" w:rsidP="00335321">
      <w:r>
        <w:rPr>
          <w:noProof/>
        </w:rPr>
        <w:drawing>
          <wp:inline distT="0" distB="0" distL="0" distR="0" wp14:anchorId="6962FA13" wp14:editId="2BE62CF4">
            <wp:extent cx="5943600" cy="1244600"/>
            <wp:effectExtent l="19050" t="19050" r="19050" b="127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41CC9D3" w14:textId="2D273E6B" w:rsidR="00407672" w:rsidRDefault="00074C13" w:rsidP="00335321">
      <w:pPr>
        <w:pStyle w:val="ListParagraph"/>
        <w:numPr>
          <w:ilvl w:val="0"/>
          <w:numId w:val="17"/>
        </w:numPr>
      </w:pPr>
      <w:r>
        <w:t xml:space="preserve">User </w:t>
      </w:r>
      <w:r w:rsidR="00496D66">
        <w:t xml:space="preserve">b </w:t>
      </w:r>
      <w:r w:rsidR="00407672">
        <w:t>Car Maintenance Calendar</w:t>
      </w:r>
    </w:p>
    <w:p w14:paraId="0E6D7FC8" w14:textId="31FC6622" w:rsidR="00496D66" w:rsidRDefault="00335321" w:rsidP="00496D66">
      <w:r>
        <w:rPr>
          <w:noProof/>
        </w:rPr>
        <w:drawing>
          <wp:inline distT="0" distB="0" distL="0" distR="0" wp14:anchorId="70FEA02B" wp14:editId="1AA15F81">
            <wp:extent cx="5942999" cy="3228975"/>
            <wp:effectExtent l="19050" t="19050" r="19685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61411" cy="3238979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3632923" w14:textId="77777777" w:rsidR="00496D66" w:rsidRDefault="00496D66" w:rsidP="00335321">
      <w:pPr>
        <w:pStyle w:val="ListParagraph"/>
        <w:numPr>
          <w:ilvl w:val="0"/>
          <w:numId w:val="17"/>
        </w:numPr>
      </w:pPr>
      <w:r>
        <w:lastRenderedPageBreak/>
        <w:t>Description on user b car recalls</w:t>
      </w:r>
    </w:p>
    <w:p w14:paraId="5FA759CA" w14:textId="61A4491E" w:rsidR="00335321" w:rsidRDefault="00496D66" w:rsidP="00496D66">
      <w:r>
        <w:t xml:space="preserve"> </w:t>
      </w:r>
      <w:r>
        <w:rPr>
          <w:noProof/>
        </w:rPr>
        <w:drawing>
          <wp:inline distT="0" distB="0" distL="0" distR="0" wp14:anchorId="390515EC" wp14:editId="14685346">
            <wp:extent cx="5943182" cy="2890838"/>
            <wp:effectExtent l="19050" t="19050" r="19685" b="2413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9675" cy="2893996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695FE07" w14:textId="014F5D28" w:rsidR="00496D66" w:rsidRDefault="00496D66" w:rsidP="00496D66">
      <w:pPr>
        <w:pStyle w:val="ListParagraph"/>
        <w:numPr>
          <w:ilvl w:val="0"/>
          <w:numId w:val="17"/>
        </w:numPr>
      </w:pPr>
      <w:r>
        <w:t>YouTube playlist related to the user b recall</w:t>
      </w:r>
    </w:p>
    <w:p w14:paraId="5CB567E6" w14:textId="432F8FBC" w:rsidR="00496D66" w:rsidRDefault="00496D66" w:rsidP="00496D66">
      <w:r>
        <w:rPr>
          <w:noProof/>
        </w:rPr>
        <w:drawing>
          <wp:inline distT="0" distB="0" distL="0" distR="0" wp14:anchorId="61008945" wp14:editId="5A51EEF6">
            <wp:extent cx="5942454" cy="4510087"/>
            <wp:effectExtent l="19050" t="19050" r="20320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61669" cy="4524671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AA06A0" w14:textId="075A1AFB" w:rsidR="00496D66" w:rsidRDefault="009849AB" w:rsidP="00496D66">
      <w:pPr>
        <w:pStyle w:val="ListParagraph"/>
        <w:numPr>
          <w:ilvl w:val="0"/>
          <w:numId w:val="17"/>
        </w:numPr>
      </w:pPr>
      <w:r>
        <w:lastRenderedPageBreak/>
        <w:t>YouTube video chosen from the playlist</w:t>
      </w:r>
    </w:p>
    <w:p w14:paraId="578E8DF5" w14:textId="4108BED9" w:rsidR="009849AB" w:rsidRDefault="009849AB" w:rsidP="009849AB">
      <w:r>
        <w:rPr>
          <w:noProof/>
        </w:rPr>
        <w:drawing>
          <wp:inline distT="0" distB="0" distL="0" distR="0" wp14:anchorId="3B5212F3" wp14:editId="218A6CEB">
            <wp:extent cx="5943600" cy="1914525"/>
            <wp:effectExtent l="19050" t="19050" r="19050" b="285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50358" cy="1916702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78E649A" w14:textId="19704F34" w:rsidR="000F2492" w:rsidRDefault="004023AA" w:rsidP="000F2492">
      <w:pPr>
        <w:pStyle w:val="ListParagraph"/>
        <w:numPr>
          <w:ilvl w:val="0"/>
          <w:numId w:val="17"/>
        </w:numPr>
      </w:pPr>
      <w:proofErr w:type="spellStart"/>
      <w:r>
        <w:t>Oauth</w:t>
      </w:r>
      <w:proofErr w:type="spellEnd"/>
      <w:r>
        <w:t xml:space="preserve"> access code to google account</w:t>
      </w:r>
    </w:p>
    <w:p w14:paraId="48948266" w14:textId="4BA60C58" w:rsidR="00293471" w:rsidRDefault="004023AA" w:rsidP="004023AA">
      <w:r>
        <w:rPr>
          <w:noProof/>
        </w:rPr>
        <w:drawing>
          <wp:inline distT="0" distB="0" distL="0" distR="0" wp14:anchorId="78278DE0" wp14:editId="21EC1807">
            <wp:extent cx="5943600" cy="1971675"/>
            <wp:effectExtent l="19050" t="19050" r="19050" b="285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675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09DD525" w14:textId="6138216C" w:rsidR="004023AA" w:rsidRPr="004023AA" w:rsidRDefault="004023AA" w:rsidP="004023AA">
      <w:pPr>
        <w:pStyle w:val="ListParagraph"/>
        <w:numPr>
          <w:ilvl w:val="0"/>
          <w:numId w:val="17"/>
        </w:numPr>
      </w:pPr>
      <w:r>
        <w:t xml:space="preserve">User b car related videos </w:t>
      </w:r>
    </w:p>
    <w:p w14:paraId="4D1F6013" w14:textId="2A15D6BE" w:rsidR="00293471" w:rsidRPr="00293471" w:rsidRDefault="004023AA" w:rsidP="004023AA">
      <w:pPr>
        <w:ind w:left="0"/>
      </w:pPr>
      <w:r w:rsidRPr="004023AA">
        <w:rPr>
          <w:noProof/>
        </w:rPr>
        <w:drawing>
          <wp:inline distT="0" distB="0" distL="0" distR="0" wp14:anchorId="0E1DB969" wp14:editId="54AA734B">
            <wp:extent cx="5941695" cy="3286125"/>
            <wp:effectExtent l="19050" t="19050" r="20955" b="285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6367" cy="3294240"/>
                    </a:xfrm>
                    <a:prstGeom prst="rect">
                      <a:avLst/>
                    </a:prstGeom>
                    <a:ln>
                      <a:solidFill>
                        <a:schemeClr val="accent2">
                          <a:lumMod val="7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C5F251D" w14:textId="60EC1A75" w:rsidR="00BB6082" w:rsidRDefault="00BB6082" w:rsidP="00AE6585">
      <w:pPr>
        <w:pStyle w:val="Heading1"/>
        <w:ind w:left="0"/>
        <w:rPr>
          <w:b/>
          <w:bCs/>
        </w:rPr>
      </w:pPr>
      <w:bookmarkStart w:id="12" w:name="_Toc23258303"/>
      <w:r w:rsidRPr="00BB6082">
        <w:rPr>
          <w:b/>
          <w:bCs/>
        </w:rPr>
        <w:lastRenderedPageBreak/>
        <w:t>CODE DOCUMENTATION</w:t>
      </w:r>
      <w:bookmarkEnd w:id="12"/>
    </w:p>
    <w:p w14:paraId="572A0030" w14:textId="6194C7C9" w:rsidR="00F73299" w:rsidRDefault="00602F61" w:rsidP="00ED45C2">
      <w:pPr>
        <w:pStyle w:val="Heading2"/>
        <w:rPr>
          <w:b/>
          <w:bCs/>
          <w:i/>
          <w:iCs/>
        </w:rPr>
      </w:pPr>
      <w:bookmarkStart w:id="13" w:name="_Toc23258304"/>
      <w:r w:rsidRPr="00F73299">
        <w:rPr>
          <w:b/>
          <w:bCs/>
          <w:i/>
          <w:iCs/>
        </w:rPr>
        <w:t>Project Tree</w:t>
      </w:r>
      <w:bookmarkEnd w:id="13"/>
    </w:p>
    <w:tbl>
      <w:tblPr>
        <w:tblStyle w:val="TableGrid"/>
        <w:tblW w:w="9373" w:type="dxa"/>
        <w:tblInd w:w="72" w:type="dxa"/>
        <w:tblLook w:val="04A0" w:firstRow="1" w:lastRow="0" w:firstColumn="1" w:lastColumn="0" w:noHBand="0" w:noVBand="1"/>
      </w:tblPr>
      <w:tblGrid>
        <w:gridCol w:w="1183"/>
        <w:gridCol w:w="1447"/>
        <w:gridCol w:w="1513"/>
        <w:gridCol w:w="1360"/>
        <w:gridCol w:w="1350"/>
        <w:gridCol w:w="1350"/>
        <w:gridCol w:w="1170"/>
      </w:tblGrid>
      <w:tr w:rsidR="005550FB" w14:paraId="234BFD52" w14:textId="77777777" w:rsidTr="00330991">
        <w:tc>
          <w:tcPr>
            <w:tcW w:w="1183" w:type="dxa"/>
          </w:tcPr>
          <w:p w14:paraId="2672659F" w14:textId="77777777" w:rsidR="005550FB" w:rsidRDefault="005550FB" w:rsidP="00EA15F1">
            <w:pPr>
              <w:ind w:left="0"/>
            </w:pPr>
          </w:p>
        </w:tc>
        <w:tc>
          <w:tcPr>
            <w:tcW w:w="1447" w:type="dxa"/>
          </w:tcPr>
          <w:p w14:paraId="0DB14A13" w14:textId="462CA5E5" w:rsidR="005550FB" w:rsidRDefault="005550FB" w:rsidP="00EA15F1">
            <w:pPr>
              <w:ind w:left="0"/>
              <w:jc w:val="center"/>
            </w:pPr>
            <w:r>
              <w:t>Directory</w:t>
            </w:r>
          </w:p>
        </w:tc>
        <w:tc>
          <w:tcPr>
            <w:tcW w:w="1513" w:type="dxa"/>
          </w:tcPr>
          <w:p w14:paraId="65736F0D" w14:textId="41798D57" w:rsidR="005550FB" w:rsidRDefault="005550FB" w:rsidP="00EA15F1">
            <w:pPr>
              <w:ind w:left="0"/>
              <w:jc w:val="center"/>
            </w:pPr>
            <w:r>
              <w:t>Main Folder</w:t>
            </w:r>
          </w:p>
        </w:tc>
        <w:tc>
          <w:tcPr>
            <w:tcW w:w="1360" w:type="dxa"/>
          </w:tcPr>
          <w:p w14:paraId="18782FC0" w14:textId="2BC36C79" w:rsidR="005550FB" w:rsidRDefault="005550FB" w:rsidP="00EA15F1">
            <w:pPr>
              <w:ind w:left="0"/>
              <w:jc w:val="center"/>
            </w:pPr>
            <w:r>
              <w:t>Sub Folder</w:t>
            </w:r>
            <w:r w:rsidR="00AC1DDB">
              <w:t xml:space="preserve"> 1</w:t>
            </w:r>
          </w:p>
        </w:tc>
        <w:tc>
          <w:tcPr>
            <w:tcW w:w="1350" w:type="dxa"/>
          </w:tcPr>
          <w:p w14:paraId="665462C3" w14:textId="47F46869" w:rsidR="005550FB" w:rsidRDefault="005550FB" w:rsidP="00EA15F1">
            <w:pPr>
              <w:ind w:left="0"/>
              <w:jc w:val="center"/>
            </w:pPr>
            <w:r>
              <w:t>Sub Folder 2</w:t>
            </w:r>
          </w:p>
        </w:tc>
        <w:tc>
          <w:tcPr>
            <w:tcW w:w="1350" w:type="dxa"/>
          </w:tcPr>
          <w:p w14:paraId="4899C4FC" w14:textId="7437D336" w:rsidR="005550FB" w:rsidRDefault="005550FB" w:rsidP="00EA15F1">
            <w:pPr>
              <w:ind w:left="0"/>
              <w:jc w:val="center"/>
            </w:pPr>
            <w:r>
              <w:t>Sub Folder 3</w:t>
            </w:r>
          </w:p>
        </w:tc>
        <w:tc>
          <w:tcPr>
            <w:tcW w:w="1170" w:type="dxa"/>
          </w:tcPr>
          <w:p w14:paraId="55CC8D0D" w14:textId="6693A124" w:rsidR="005550FB" w:rsidRDefault="005550FB" w:rsidP="00EA15F1">
            <w:pPr>
              <w:ind w:left="0"/>
              <w:jc w:val="center"/>
            </w:pPr>
            <w:r>
              <w:t>File</w:t>
            </w:r>
          </w:p>
        </w:tc>
      </w:tr>
      <w:tr w:rsidR="005550FB" w:rsidRPr="00EA15F1" w14:paraId="23AA0252" w14:textId="77777777" w:rsidTr="00330991">
        <w:tc>
          <w:tcPr>
            <w:tcW w:w="1183" w:type="dxa"/>
          </w:tcPr>
          <w:p w14:paraId="35420536" w14:textId="588764A5" w:rsidR="005550FB" w:rsidRDefault="00330991" w:rsidP="00EA15F1">
            <w:pPr>
              <w:ind w:left="0"/>
            </w:pPr>
            <w:r>
              <w:t>Text-color</w:t>
            </w:r>
          </w:p>
        </w:tc>
        <w:tc>
          <w:tcPr>
            <w:tcW w:w="1447" w:type="dxa"/>
          </w:tcPr>
          <w:p w14:paraId="40CEBAF7" w14:textId="2CB456D3" w:rsidR="005550FB" w:rsidRPr="00974E80" w:rsidRDefault="005550FB" w:rsidP="00EA15F1">
            <w:pPr>
              <w:ind w:left="0"/>
              <w:rPr>
                <w:highlight w:val="black"/>
              </w:rPr>
            </w:pPr>
            <w:r w:rsidRPr="00974E80">
              <w:rPr>
                <w:highlight w:val="black"/>
              </w:rPr>
              <w:t>-----------------</w:t>
            </w:r>
          </w:p>
        </w:tc>
        <w:tc>
          <w:tcPr>
            <w:tcW w:w="1513" w:type="dxa"/>
          </w:tcPr>
          <w:p w14:paraId="55E7611B" w14:textId="2D9495F8" w:rsidR="005550FB" w:rsidRPr="00974E80" w:rsidRDefault="005550FB" w:rsidP="00EA15F1">
            <w:pPr>
              <w:ind w:left="0"/>
              <w:rPr>
                <w:b/>
                <w:bCs/>
                <w:highlight w:val="red"/>
              </w:rPr>
            </w:pPr>
            <w:r w:rsidRPr="00974E80">
              <w:rPr>
                <w:b/>
                <w:bCs/>
                <w:highlight w:val="red"/>
              </w:rPr>
              <w:t>------------------</w:t>
            </w:r>
          </w:p>
        </w:tc>
        <w:tc>
          <w:tcPr>
            <w:tcW w:w="1360" w:type="dxa"/>
          </w:tcPr>
          <w:p w14:paraId="28853EAC" w14:textId="2484FDFB" w:rsidR="005550FB" w:rsidRPr="00974E80" w:rsidRDefault="005550FB" w:rsidP="00EA15F1">
            <w:pPr>
              <w:ind w:left="0"/>
              <w:rPr>
                <w:b/>
                <w:bCs/>
                <w:highlight w:val="darkYellow"/>
              </w:rPr>
            </w:pPr>
            <w:r w:rsidRPr="00974E80">
              <w:rPr>
                <w:b/>
                <w:bCs/>
                <w:highlight w:val="darkYellow"/>
              </w:rPr>
              <w:t>---------------</w:t>
            </w:r>
          </w:p>
        </w:tc>
        <w:tc>
          <w:tcPr>
            <w:tcW w:w="1350" w:type="dxa"/>
          </w:tcPr>
          <w:p w14:paraId="7D70F875" w14:textId="406155B4" w:rsidR="005550FB" w:rsidRPr="005550FB" w:rsidRDefault="005550FB" w:rsidP="00EA15F1">
            <w:pPr>
              <w:ind w:left="0"/>
              <w:rPr>
                <w:b/>
                <w:bCs/>
                <w:highlight w:val="darkCyan"/>
              </w:rPr>
            </w:pPr>
            <w:r w:rsidRPr="005550FB">
              <w:rPr>
                <w:b/>
                <w:bCs/>
                <w:highlight w:val="darkCyan"/>
              </w:rPr>
              <w:t>--------------</w:t>
            </w:r>
          </w:p>
        </w:tc>
        <w:tc>
          <w:tcPr>
            <w:tcW w:w="1350" w:type="dxa"/>
          </w:tcPr>
          <w:p w14:paraId="40E2A428" w14:textId="3F936FFB" w:rsidR="005550FB" w:rsidRPr="005550FB" w:rsidRDefault="005550FB" w:rsidP="00EA15F1">
            <w:pPr>
              <w:ind w:left="0"/>
              <w:rPr>
                <w:b/>
                <w:bCs/>
                <w:highlight w:val="darkMagenta"/>
              </w:rPr>
            </w:pPr>
            <w:r w:rsidRPr="005550FB">
              <w:rPr>
                <w:b/>
                <w:bCs/>
                <w:highlight w:val="darkMagenta"/>
              </w:rPr>
              <w:t>--------------</w:t>
            </w:r>
          </w:p>
        </w:tc>
        <w:tc>
          <w:tcPr>
            <w:tcW w:w="1170" w:type="dxa"/>
          </w:tcPr>
          <w:p w14:paraId="1AC21B9C" w14:textId="716515FD" w:rsidR="005550FB" w:rsidRPr="00974E80" w:rsidRDefault="005550FB" w:rsidP="00EA15F1">
            <w:pPr>
              <w:ind w:left="0"/>
              <w:rPr>
                <w:b/>
                <w:bCs/>
                <w:highlight w:val="blue"/>
              </w:rPr>
            </w:pPr>
            <w:r w:rsidRPr="00974E80">
              <w:rPr>
                <w:b/>
                <w:bCs/>
                <w:highlight w:val="blue"/>
              </w:rPr>
              <w:t>-------------</w:t>
            </w:r>
          </w:p>
        </w:tc>
      </w:tr>
    </w:tbl>
    <w:p w14:paraId="717A8BE8" w14:textId="77777777" w:rsidR="00EA15F1" w:rsidRPr="00EA15F1" w:rsidRDefault="00EA15F1" w:rsidP="00EA15F1"/>
    <w:p w14:paraId="564E8E12" w14:textId="0704C142" w:rsidR="00D927A9" w:rsidRDefault="00602F61" w:rsidP="00D927A9">
      <w:r>
        <w:t>-</w:t>
      </w:r>
      <w:r w:rsidR="00F73299">
        <w:t xml:space="preserve"> </w:t>
      </w:r>
      <w:r w:rsidRPr="00974E80">
        <w:rPr>
          <w:b/>
          <w:bCs/>
        </w:rPr>
        <w:t>it490-car-calendar</w:t>
      </w:r>
    </w:p>
    <w:p w14:paraId="6C7A7EAD" w14:textId="7B2BFD85" w:rsidR="00AB2DA3" w:rsidRPr="00974E80" w:rsidRDefault="00AB2DA3" w:rsidP="00ED45C2">
      <w:pPr>
        <w:rPr>
          <w:color w:val="0000FF"/>
        </w:rPr>
      </w:pPr>
      <w:r>
        <w:t>-</w:t>
      </w:r>
      <w:r w:rsidR="00ED45C2">
        <w:t xml:space="preserve"> </w:t>
      </w:r>
      <w:r w:rsidRPr="00974E80">
        <w:rPr>
          <w:b/>
          <w:bCs/>
          <w:color w:val="FF0000"/>
        </w:rPr>
        <w:t>broker</w:t>
      </w:r>
    </w:p>
    <w:p w14:paraId="56B49BE9" w14:textId="4BD30489" w:rsidR="00AB2DA3" w:rsidRDefault="00AB2DA3" w:rsidP="00ED45C2">
      <w:pPr>
        <w:ind w:firstLine="648"/>
      </w:pPr>
      <w:r>
        <w:t>-</w:t>
      </w:r>
      <w:r w:rsidR="00ED45C2">
        <w:t xml:space="preserve"> </w:t>
      </w:r>
      <w:r w:rsidRPr="00974E80">
        <w:rPr>
          <w:b/>
          <w:bCs/>
          <w:color w:val="0000FF"/>
        </w:rPr>
        <w:t>README.md</w:t>
      </w:r>
      <w:r w:rsidR="00AE6585" w:rsidRPr="00974E80">
        <w:rPr>
          <w:color w:val="0000FF"/>
        </w:rPr>
        <w:t xml:space="preserve"> </w:t>
      </w:r>
      <w:r w:rsidR="00AE6585">
        <w:t>(Description of what the DMZ does)</w:t>
      </w:r>
    </w:p>
    <w:p w14:paraId="7FBA8814" w14:textId="7961E68A" w:rsidR="00AB2DA3" w:rsidRDefault="00AB2DA3" w:rsidP="00ED45C2">
      <w:pPr>
        <w:ind w:firstLine="648"/>
      </w:pPr>
      <w:r>
        <w:t>-</w:t>
      </w:r>
      <w:r w:rsidR="00ED45C2">
        <w:t xml:space="preserve"> </w:t>
      </w:r>
      <w:r w:rsidRPr="00974E80">
        <w:rPr>
          <w:b/>
          <w:bCs/>
          <w:color w:val="0000FF"/>
        </w:rPr>
        <w:t>provision-broker.sh</w:t>
      </w:r>
      <w:r w:rsidR="00AE6585" w:rsidRPr="00974E80">
        <w:rPr>
          <w:color w:val="0000FF"/>
        </w:rPr>
        <w:t xml:space="preserve"> </w:t>
      </w:r>
      <w:r w:rsidR="00AE6585">
        <w:t xml:space="preserve">(Bash script to configure the Broker </w:t>
      </w:r>
      <w:proofErr w:type="spellStart"/>
      <w:r w:rsidR="00AE6585">
        <w:t>vm</w:t>
      </w:r>
      <w:proofErr w:type="spellEnd"/>
      <w:r w:rsidR="00AE6585">
        <w:t xml:space="preserve"> upon creation)</w:t>
      </w:r>
    </w:p>
    <w:p w14:paraId="62488F64" w14:textId="0C4DB37C" w:rsidR="00AB2DA3" w:rsidRDefault="00AB2DA3" w:rsidP="00602F61">
      <w:r>
        <w:t>-</w:t>
      </w:r>
      <w:r w:rsidR="00ED45C2">
        <w:t xml:space="preserve"> </w:t>
      </w:r>
      <w:proofErr w:type="spellStart"/>
      <w:r w:rsidRPr="00974E80">
        <w:rPr>
          <w:b/>
          <w:bCs/>
          <w:color w:val="FF0000"/>
        </w:rPr>
        <w:t>db</w:t>
      </w:r>
      <w:proofErr w:type="spellEnd"/>
      <w:r w:rsidR="00686152">
        <w:rPr>
          <w:b/>
          <w:bCs/>
          <w:color w:val="FF0000"/>
        </w:rPr>
        <w:t xml:space="preserve"> </w:t>
      </w:r>
      <w:r w:rsidR="00686152">
        <w:t xml:space="preserve">(The directory which contains all the files for the database </w:t>
      </w:r>
      <w:proofErr w:type="spellStart"/>
      <w:r w:rsidR="00686152">
        <w:t>vm</w:t>
      </w:r>
      <w:proofErr w:type="spellEnd"/>
      <w:r w:rsidR="00686152">
        <w:t>)</w:t>
      </w:r>
    </w:p>
    <w:p w14:paraId="2C3FA3FD" w14:textId="27090CBD" w:rsidR="00AB2DA3" w:rsidRDefault="00AB2DA3" w:rsidP="00602F61">
      <w:r>
        <w:tab/>
        <w:t>-</w:t>
      </w:r>
      <w:r w:rsidR="00ED45C2">
        <w:t xml:space="preserve"> </w:t>
      </w:r>
      <w:r w:rsidRPr="00AC1DDB">
        <w:rPr>
          <w:b/>
          <w:bCs/>
          <w:color w:val="7C5F1D" w:themeColor="accent4" w:themeShade="80"/>
        </w:rPr>
        <w:t>data</w:t>
      </w:r>
    </w:p>
    <w:p w14:paraId="00D1327D" w14:textId="3039D322" w:rsidR="00AB2DA3" w:rsidRDefault="00AB2DA3" w:rsidP="00686152">
      <w:pPr>
        <w:ind w:left="0"/>
      </w:pPr>
      <w:r>
        <w:tab/>
      </w:r>
      <w:r w:rsidR="00ED45C2">
        <w:tab/>
      </w:r>
      <w:r>
        <w:t>-</w:t>
      </w:r>
      <w:r w:rsidR="00ED45C2">
        <w:t xml:space="preserve"> </w:t>
      </w:r>
      <w:r w:rsidRPr="005550FB">
        <w:rPr>
          <w:b/>
          <w:bCs/>
          <w:color w:val="0000FF"/>
        </w:rPr>
        <w:t>empty.txt</w:t>
      </w:r>
      <w:r w:rsidR="00686152">
        <w:rPr>
          <w:b/>
          <w:bCs/>
          <w:color w:val="0000FF"/>
        </w:rPr>
        <w:t xml:space="preserve"> </w:t>
      </w:r>
      <w:r w:rsidR="00686152">
        <w:t>(the file was left empty intentionally)</w:t>
      </w:r>
    </w:p>
    <w:p w14:paraId="2830585C" w14:textId="2B674E3C" w:rsidR="00AB2DA3" w:rsidRDefault="00AB2DA3" w:rsidP="00602F61">
      <w:r>
        <w:tab/>
        <w:t>-</w:t>
      </w:r>
      <w:r w:rsidR="00ED45C2">
        <w:t xml:space="preserve"> </w:t>
      </w:r>
      <w:r w:rsidRPr="00974E80">
        <w:rPr>
          <w:b/>
          <w:bCs/>
          <w:color w:val="7C5F1D" w:themeColor="accent4" w:themeShade="80"/>
        </w:rPr>
        <w:t>logs</w:t>
      </w:r>
      <w:r w:rsidR="00686152">
        <w:rPr>
          <w:b/>
          <w:bCs/>
          <w:color w:val="7C5F1D" w:themeColor="accent4" w:themeShade="80"/>
        </w:rPr>
        <w:t xml:space="preserve"> </w:t>
      </w:r>
      <w:r w:rsidR="00686152">
        <w:t>(The directory for all the locally stored log files)</w:t>
      </w:r>
    </w:p>
    <w:p w14:paraId="6C3EAE5D" w14:textId="69FDFC4E" w:rsidR="00AB2DA3" w:rsidRDefault="00AB2DA3" w:rsidP="00686152">
      <w:pPr>
        <w:ind w:left="0"/>
      </w:pPr>
      <w:r>
        <w:tab/>
      </w:r>
      <w:r>
        <w:tab/>
        <w:t>-</w:t>
      </w:r>
      <w:r w:rsidR="00ED45C2">
        <w:t xml:space="preserve"> </w:t>
      </w:r>
      <w:r w:rsidRPr="005550FB">
        <w:rPr>
          <w:b/>
          <w:bCs/>
          <w:color w:val="0000FF"/>
        </w:rPr>
        <w:t>empty.txt</w:t>
      </w:r>
      <w:r w:rsidR="00686152">
        <w:rPr>
          <w:b/>
          <w:bCs/>
          <w:color w:val="0000FF"/>
        </w:rPr>
        <w:t xml:space="preserve"> </w:t>
      </w:r>
      <w:r w:rsidR="00686152">
        <w:t>(Test file test log file)</w:t>
      </w:r>
    </w:p>
    <w:p w14:paraId="5F78CB7D" w14:textId="1082ED32" w:rsidR="00AB2DA3" w:rsidRDefault="00AB2DA3" w:rsidP="00602F61">
      <w:r>
        <w:tab/>
        <w:t>-</w:t>
      </w:r>
      <w:r w:rsidR="00ED45C2">
        <w:t xml:space="preserve"> </w:t>
      </w:r>
      <w:r w:rsidRPr="00974E80">
        <w:rPr>
          <w:b/>
          <w:bCs/>
          <w:color w:val="7C5F1D" w:themeColor="accent4" w:themeShade="80"/>
        </w:rPr>
        <w:t>services</w:t>
      </w:r>
      <w:r w:rsidR="00686152">
        <w:rPr>
          <w:b/>
          <w:bCs/>
          <w:color w:val="7C5F1D" w:themeColor="accent4" w:themeShade="80"/>
        </w:rPr>
        <w:t xml:space="preserve"> </w:t>
      </w:r>
      <w:r w:rsidR="00686152">
        <w:t>(The directory for the service bash script to start receiving/sending data)</w:t>
      </w:r>
    </w:p>
    <w:p w14:paraId="60458F5C" w14:textId="591C4E50" w:rsidR="00AB2DA3" w:rsidRPr="005550FB" w:rsidRDefault="00AB2DA3" w:rsidP="00686152">
      <w:pPr>
        <w:ind w:left="0" w:firstLine="540"/>
      </w:pPr>
      <w:r>
        <w:tab/>
      </w:r>
      <w:r>
        <w:tab/>
        <w:t>-</w:t>
      </w:r>
      <w:r w:rsidR="00ED45C2">
        <w:t xml:space="preserve"> </w:t>
      </w:r>
      <w:r w:rsidRPr="005550FB">
        <w:rPr>
          <w:b/>
          <w:bCs/>
          <w:color w:val="0000FF"/>
        </w:rPr>
        <w:t>auth-</w:t>
      </w:r>
      <w:proofErr w:type="spellStart"/>
      <w:r w:rsidRPr="005550FB">
        <w:rPr>
          <w:b/>
          <w:bCs/>
          <w:color w:val="0000FF"/>
        </w:rPr>
        <w:t>consumer.service</w:t>
      </w:r>
      <w:proofErr w:type="spellEnd"/>
      <w:r w:rsidR="00686152">
        <w:rPr>
          <w:b/>
          <w:bCs/>
          <w:color w:val="0000FF"/>
        </w:rPr>
        <w:t xml:space="preserve"> </w:t>
      </w:r>
      <w:r w:rsidR="00686152">
        <w:t xml:space="preserve">(The bash script which starts the consume_auth.py process) </w:t>
      </w:r>
    </w:p>
    <w:p w14:paraId="764C9C67" w14:textId="2DF54195" w:rsidR="00AB2DA3" w:rsidRPr="005550FB" w:rsidRDefault="00AB2DA3" w:rsidP="00686152">
      <w:pPr>
        <w:ind w:left="0" w:firstLine="540"/>
      </w:pPr>
      <w:r w:rsidRPr="005550FB">
        <w:tab/>
      </w:r>
      <w:r w:rsidRPr="005550FB">
        <w:tab/>
        <w:t>-</w:t>
      </w:r>
      <w:r w:rsidR="00ED45C2" w:rsidRPr="005550FB">
        <w:t xml:space="preserve"> </w:t>
      </w:r>
      <w:r w:rsidRPr="005550FB">
        <w:rPr>
          <w:b/>
          <w:bCs/>
          <w:color w:val="0000FF"/>
        </w:rPr>
        <w:t>data-</w:t>
      </w:r>
      <w:proofErr w:type="spellStart"/>
      <w:r w:rsidRPr="005550FB">
        <w:rPr>
          <w:b/>
          <w:bCs/>
          <w:color w:val="0000FF"/>
        </w:rPr>
        <w:t>consumer.service</w:t>
      </w:r>
      <w:proofErr w:type="spellEnd"/>
      <w:r w:rsidR="00686152">
        <w:rPr>
          <w:b/>
          <w:bCs/>
          <w:color w:val="0000FF"/>
        </w:rPr>
        <w:t xml:space="preserve"> </w:t>
      </w:r>
      <w:r w:rsidR="00686152">
        <w:t xml:space="preserve">(The bash script which starts the consume_data.py process) </w:t>
      </w:r>
    </w:p>
    <w:p w14:paraId="54BE8311" w14:textId="54717A65" w:rsidR="00686152" w:rsidRDefault="00AB2DA3" w:rsidP="00686152">
      <w:pPr>
        <w:ind w:left="0" w:firstLine="540"/>
      </w:pPr>
      <w:r w:rsidRPr="005550FB">
        <w:tab/>
      </w:r>
      <w:r w:rsidRPr="005550FB">
        <w:tab/>
        <w:t>-</w:t>
      </w:r>
      <w:r w:rsidR="00ED45C2" w:rsidRPr="005550FB">
        <w:t xml:space="preserve"> </w:t>
      </w:r>
      <w:r w:rsidRPr="005550FB">
        <w:rPr>
          <w:b/>
          <w:bCs/>
          <w:color w:val="0000FF"/>
        </w:rPr>
        <w:t>log-</w:t>
      </w:r>
      <w:proofErr w:type="spellStart"/>
      <w:r w:rsidRPr="005550FB">
        <w:rPr>
          <w:b/>
          <w:bCs/>
          <w:color w:val="0000FF"/>
        </w:rPr>
        <w:t>consumer.service</w:t>
      </w:r>
      <w:proofErr w:type="spellEnd"/>
      <w:r w:rsidR="00686152">
        <w:rPr>
          <w:b/>
          <w:bCs/>
          <w:color w:val="0000FF"/>
        </w:rPr>
        <w:t xml:space="preserve"> </w:t>
      </w:r>
      <w:r w:rsidR="00686152">
        <w:t xml:space="preserve">(The bash script which starts the consume_log.py process) </w:t>
      </w:r>
    </w:p>
    <w:p w14:paraId="4873380B" w14:textId="34E1C7E6" w:rsidR="00AB2DA3" w:rsidRPr="005550FB" w:rsidRDefault="00AB2DA3" w:rsidP="00602F61"/>
    <w:p w14:paraId="3C4E9569" w14:textId="086B947F" w:rsidR="00AB2DA3" w:rsidRDefault="00AB2DA3" w:rsidP="00602F61">
      <w:r>
        <w:tab/>
        <w:t>-</w:t>
      </w:r>
      <w:r w:rsidR="00ED45C2">
        <w:t xml:space="preserve"> </w:t>
      </w:r>
      <w:proofErr w:type="spellStart"/>
      <w:r w:rsidRPr="00974E80">
        <w:rPr>
          <w:b/>
          <w:bCs/>
          <w:color w:val="7C5F1D" w:themeColor="accent4" w:themeShade="80"/>
        </w:rPr>
        <w:t>sql</w:t>
      </w:r>
      <w:proofErr w:type="spellEnd"/>
      <w:r w:rsidR="00686152">
        <w:rPr>
          <w:b/>
          <w:bCs/>
          <w:color w:val="7C5F1D" w:themeColor="accent4" w:themeShade="80"/>
        </w:rPr>
        <w:t xml:space="preserve"> </w:t>
      </w:r>
      <w:r w:rsidR="00686152">
        <w:t xml:space="preserve">(The directory for the </w:t>
      </w:r>
      <w:proofErr w:type="spellStart"/>
      <w:r w:rsidR="00686152">
        <w:t>mysql</w:t>
      </w:r>
      <w:proofErr w:type="spellEnd"/>
      <w:r w:rsidR="00686152">
        <w:t xml:space="preserve"> users and cars table)</w:t>
      </w:r>
    </w:p>
    <w:p w14:paraId="4B0DFD3B" w14:textId="6CA80793" w:rsidR="00AB2DA3" w:rsidRDefault="00AB2DA3" w:rsidP="00686152">
      <w:pPr>
        <w:ind w:left="0" w:firstLine="540"/>
      </w:pPr>
      <w:r>
        <w:tab/>
      </w:r>
      <w:r>
        <w:tab/>
        <w:t>-</w:t>
      </w:r>
      <w:r w:rsidR="00ED45C2">
        <w:t xml:space="preserve"> </w:t>
      </w:r>
      <w:r w:rsidRPr="005550FB">
        <w:rPr>
          <w:b/>
          <w:bCs/>
          <w:color w:val="0000FF"/>
        </w:rPr>
        <w:t>0-users.sql</w:t>
      </w:r>
      <w:r w:rsidR="00686152">
        <w:rPr>
          <w:b/>
          <w:bCs/>
          <w:color w:val="0000FF"/>
        </w:rPr>
        <w:t xml:space="preserve"> </w:t>
      </w:r>
      <w:r w:rsidR="00686152">
        <w:t>(</w:t>
      </w:r>
      <w:proofErr w:type="spellStart"/>
      <w:r w:rsidR="00686152">
        <w:t>mysql</w:t>
      </w:r>
      <w:proofErr w:type="spellEnd"/>
      <w:r w:rsidR="00686152">
        <w:t xml:space="preserve"> users table code where the value gets store)</w:t>
      </w:r>
    </w:p>
    <w:p w14:paraId="207B7AFD" w14:textId="58E48577" w:rsidR="00AB2DA3" w:rsidRDefault="00AB2DA3" w:rsidP="00602F61">
      <w:r>
        <w:tab/>
      </w:r>
      <w:r>
        <w:tab/>
        <w:t>-</w:t>
      </w:r>
      <w:r w:rsidR="00ED45C2">
        <w:t xml:space="preserve"> </w:t>
      </w:r>
      <w:r w:rsidRPr="005550FB">
        <w:rPr>
          <w:b/>
          <w:bCs/>
          <w:color w:val="0000FF"/>
        </w:rPr>
        <w:t>1-cars.sql</w:t>
      </w:r>
      <w:r w:rsidR="00686152">
        <w:rPr>
          <w:b/>
          <w:bCs/>
          <w:color w:val="0000FF"/>
        </w:rPr>
        <w:t xml:space="preserve"> </w:t>
      </w:r>
      <w:r w:rsidR="00686152">
        <w:t>(</w:t>
      </w:r>
      <w:proofErr w:type="spellStart"/>
      <w:r w:rsidR="00686152">
        <w:t>mysql</w:t>
      </w:r>
      <w:proofErr w:type="spellEnd"/>
      <w:r w:rsidR="00686152">
        <w:t xml:space="preserve"> cars table code where the value gets store)</w:t>
      </w:r>
    </w:p>
    <w:p w14:paraId="291A85B7" w14:textId="3E94395D" w:rsidR="00AB2DA3" w:rsidRDefault="00AB2DA3" w:rsidP="00602F61">
      <w:r>
        <w:tab/>
        <w:t>-</w:t>
      </w:r>
      <w:r w:rsidR="00ED45C2">
        <w:t xml:space="preserve"> </w:t>
      </w:r>
      <w:proofErr w:type="spellStart"/>
      <w:r w:rsidRPr="00974E80">
        <w:rPr>
          <w:b/>
          <w:bCs/>
          <w:color w:val="7C5F1D" w:themeColor="accent4" w:themeShade="80"/>
        </w:rPr>
        <w:t>src</w:t>
      </w:r>
      <w:proofErr w:type="spellEnd"/>
    </w:p>
    <w:p w14:paraId="57697389" w14:textId="5A343418" w:rsidR="00ED45C2" w:rsidRDefault="00ED45C2" w:rsidP="00602F61">
      <w:r>
        <w:tab/>
      </w:r>
      <w:r>
        <w:tab/>
        <w:t xml:space="preserve">- </w:t>
      </w:r>
      <w:proofErr w:type="spellStart"/>
      <w:r w:rsidRPr="005550FB">
        <w:rPr>
          <w:b/>
          <w:bCs/>
          <w:color w:val="3CB5B2"/>
        </w:rPr>
        <w:t>amqp</w:t>
      </w:r>
      <w:proofErr w:type="spellEnd"/>
      <w:r w:rsidR="00457B47">
        <w:rPr>
          <w:b/>
          <w:bCs/>
          <w:color w:val="3CB5B2"/>
        </w:rPr>
        <w:t xml:space="preserve"> </w:t>
      </w:r>
      <w:r w:rsidR="00457B47">
        <w:t>(The directory for the custom Python consumer classes)</w:t>
      </w:r>
    </w:p>
    <w:p w14:paraId="07D0E876" w14:textId="5D53B7E9" w:rsidR="00ED45C2" w:rsidRDefault="00ED45C2" w:rsidP="00602F61">
      <w:r>
        <w:tab/>
      </w:r>
      <w:r>
        <w:tab/>
      </w:r>
      <w:r>
        <w:tab/>
        <w:t xml:space="preserve">- </w:t>
      </w:r>
      <w:r w:rsidRPr="005550FB">
        <w:rPr>
          <w:b/>
          <w:bCs/>
          <w:color w:val="9F319F"/>
        </w:rPr>
        <w:t>__</w:t>
      </w:r>
      <w:proofErr w:type="spellStart"/>
      <w:r w:rsidRPr="005550FB">
        <w:rPr>
          <w:b/>
          <w:bCs/>
          <w:color w:val="9F319F"/>
        </w:rPr>
        <w:t>pycache</w:t>
      </w:r>
      <w:proofErr w:type="spellEnd"/>
      <w:r w:rsidRPr="005550FB">
        <w:rPr>
          <w:b/>
          <w:bCs/>
          <w:color w:val="9F319F"/>
        </w:rPr>
        <w:t>__</w:t>
      </w:r>
    </w:p>
    <w:p w14:paraId="77512817" w14:textId="5EE05B2A" w:rsidR="00AB2DA3" w:rsidRDefault="00AB2DA3" w:rsidP="00602F61">
      <w:r>
        <w:tab/>
      </w:r>
      <w:r>
        <w:tab/>
        <w:t>-</w:t>
      </w:r>
      <w:r w:rsidR="00ED45C2">
        <w:t xml:space="preserve"> </w:t>
      </w:r>
      <w:r w:rsidRPr="00AC1DDB">
        <w:rPr>
          <w:b/>
          <w:bCs/>
          <w:color w:val="3CB5B2"/>
        </w:rPr>
        <w:t>database</w:t>
      </w:r>
    </w:p>
    <w:p w14:paraId="601636F1" w14:textId="384B4763" w:rsidR="00ED45C2" w:rsidRDefault="00ED45C2" w:rsidP="00602F61">
      <w:r>
        <w:tab/>
      </w:r>
      <w:r>
        <w:tab/>
      </w:r>
      <w:r>
        <w:tab/>
        <w:t>-</w:t>
      </w:r>
      <w:r w:rsidRPr="00AC1DDB">
        <w:rPr>
          <w:b/>
          <w:bCs/>
          <w:color w:val="9F319F"/>
        </w:rPr>
        <w:t xml:space="preserve"> __</w:t>
      </w:r>
      <w:proofErr w:type="spellStart"/>
      <w:r w:rsidRPr="00AC1DDB">
        <w:rPr>
          <w:b/>
          <w:bCs/>
          <w:color w:val="9F319F"/>
        </w:rPr>
        <w:t>pycache</w:t>
      </w:r>
      <w:proofErr w:type="spellEnd"/>
      <w:r w:rsidRPr="00AC1DDB">
        <w:rPr>
          <w:b/>
          <w:bCs/>
          <w:color w:val="9F319F"/>
        </w:rPr>
        <w:t>__</w:t>
      </w:r>
    </w:p>
    <w:p w14:paraId="4E2760F1" w14:textId="62DB6BC5" w:rsidR="00AB2DA3" w:rsidRDefault="00AB2DA3" w:rsidP="00602F61">
      <w:r>
        <w:tab/>
      </w:r>
      <w:r>
        <w:tab/>
      </w:r>
      <w:r>
        <w:tab/>
        <w:t>-</w:t>
      </w:r>
      <w:r w:rsidR="00ED45C2">
        <w:t xml:space="preserve"> </w:t>
      </w:r>
      <w:r w:rsidRPr="005550FB">
        <w:rPr>
          <w:b/>
          <w:bCs/>
          <w:color w:val="0000FF"/>
        </w:rPr>
        <w:t>__init__.py</w:t>
      </w:r>
      <w:r w:rsidR="00686152">
        <w:rPr>
          <w:b/>
          <w:bCs/>
          <w:color w:val="0000FF"/>
        </w:rPr>
        <w:t xml:space="preserve"> </w:t>
      </w:r>
      <w:r w:rsidR="00686152">
        <w:t xml:space="preserve">(Python script to initialize </w:t>
      </w:r>
      <w:proofErr w:type="spellStart"/>
      <w:r w:rsidR="004316FE">
        <w:t>amqp</w:t>
      </w:r>
      <w:proofErr w:type="spellEnd"/>
      <w:r w:rsidR="00686152">
        <w:t xml:space="preserve"> package modules)</w:t>
      </w:r>
    </w:p>
    <w:p w14:paraId="086D8B0F" w14:textId="08FE860D" w:rsidR="00AB2DA3" w:rsidRDefault="00AB2DA3" w:rsidP="00602F61">
      <w:r>
        <w:tab/>
      </w:r>
      <w:r>
        <w:tab/>
      </w:r>
      <w:r>
        <w:tab/>
        <w:t>-</w:t>
      </w:r>
      <w:r w:rsidR="00ED45C2">
        <w:t xml:space="preserve"> </w:t>
      </w:r>
      <w:r w:rsidRPr="005550FB">
        <w:rPr>
          <w:b/>
          <w:bCs/>
          <w:color w:val="0000FF"/>
        </w:rPr>
        <w:t>auth.py</w:t>
      </w:r>
      <w:r w:rsidR="00686152">
        <w:rPr>
          <w:b/>
          <w:bCs/>
          <w:color w:val="0000FF"/>
        </w:rPr>
        <w:t xml:space="preserve"> </w:t>
      </w:r>
      <w:r w:rsidR="00686152">
        <w:t>(Python script to initialize authentication)</w:t>
      </w:r>
    </w:p>
    <w:p w14:paraId="6B2951F5" w14:textId="6F49113A" w:rsidR="00AB2DA3" w:rsidRDefault="00AB2DA3" w:rsidP="00602F61">
      <w:r>
        <w:tab/>
      </w:r>
      <w:r>
        <w:tab/>
      </w:r>
      <w:r>
        <w:tab/>
        <w:t>-</w:t>
      </w:r>
      <w:r w:rsidR="00ED45C2">
        <w:t xml:space="preserve"> </w:t>
      </w:r>
      <w:r w:rsidRPr="005550FB">
        <w:rPr>
          <w:b/>
          <w:bCs/>
          <w:color w:val="0000FF"/>
        </w:rPr>
        <w:t>cars.py</w:t>
      </w:r>
      <w:r w:rsidR="00686152">
        <w:rPr>
          <w:b/>
          <w:bCs/>
          <w:color w:val="0000FF"/>
        </w:rPr>
        <w:t xml:space="preserve"> </w:t>
      </w:r>
      <w:r w:rsidR="00686152">
        <w:t xml:space="preserve">(Python script to initialize </w:t>
      </w:r>
      <w:proofErr w:type="gramStart"/>
      <w:r w:rsidR="00686152">
        <w:t>users</w:t>
      </w:r>
      <w:proofErr w:type="gramEnd"/>
      <w:r w:rsidR="00686152">
        <w:t xml:space="preserve"> cars)</w:t>
      </w:r>
    </w:p>
    <w:p w14:paraId="6674E9F4" w14:textId="5B4D2619" w:rsidR="00AB2DA3" w:rsidRDefault="00AB2DA3" w:rsidP="00602F61">
      <w:r>
        <w:tab/>
      </w:r>
      <w:r>
        <w:tab/>
      </w:r>
      <w:r>
        <w:tab/>
        <w:t>-</w:t>
      </w:r>
      <w:r w:rsidR="00ED45C2">
        <w:t xml:space="preserve"> </w:t>
      </w:r>
      <w:r w:rsidRPr="005550FB">
        <w:rPr>
          <w:b/>
          <w:bCs/>
          <w:color w:val="0000FF"/>
        </w:rPr>
        <w:t>db.py</w:t>
      </w:r>
      <w:r w:rsidR="00686152">
        <w:rPr>
          <w:b/>
          <w:bCs/>
          <w:color w:val="0000FF"/>
        </w:rPr>
        <w:t xml:space="preserve"> </w:t>
      </w:r>
      <w:r w:rsidR="00686152">
        <w:t xml:space="preserve">(Python script </w:t>
      </w:r>
      <w:r w:rsidR="00457B47">
        <w:t>for database connections)</w:t>
      </w:r>
    </w:p>
    <w:p w14:paraId="4393A2DA" w14:textId="70A945BD" w:rsidR="00AB2DA3" w:rsidRDefault="00AB2DA3" w:rsidP="00AB2DA3">
      <w:r>
        <w:tab/>
      </w:r>
      <w:r>
        <w:tab/>
      </w:r>
      <w:r>
        <w:tab/>
        <w:t>-</w:t>
      </w:r>
      <w:r w:rsidR="00ED45C2">
        <w:t xml:space="preserve"> </w:t>
      </w:r>
      <w:r w:rsidRPr="005550FB">
        <w:rPr>
          <w:b/>
          <w:bCs/>
          <w:color w:val="0000FF"/>
        </w:rPr>
        <w:t>users.py</w:t>
      </w:r>
      <w:r w:rsidR="00686152">
        <w:rPr>
          <w:b/>
          <w:bCs/>
          <w:color w:val="0000FF"/>
        </w:rPr>
        <w:t xml:space="preserve"> </w:t>
      </w:r>
      <w:r w:rsidR="00686152">
        <w:t>(Python</w:t>
      </w:r>
      <w:r w:rsidR="00457B47">
        <w:t xml:space="preserve"> script to initialize users)</w:t>
      </w:r>
    </w:p>
    <w:p w14:paraId="3246A99D" w14:textId="7885F15C" w:rsidR="00AB2DA3" w:rsidRDefault="00AB2DA3" w:rsidP="00AB2DA3">
      <w:r>
        <w:lastRenderedPageBreak/>
        <w:tab/>
      </w:r>
      <w:r>
        <w:tab/>
        <w:t>-</w:t>
      </w:r>
      <w:r w:rsidR="00ED45C2">
        <w:t xml:space="preserve"> </w:t>
      </w:r>
      <w:proofErr w:type="spellStart"/>
      <w:r w:rsidRPr="00AC1DDB">
        <w:rPr>
          <w:b/>
          <w:bCs/>
          <w:color w:val="3CB5B2"/>
        </w:rPr>
        <w:t>example_senders</w:t>
      </w:r>
      <w:proofErr w:type="spellEnd"/>
    </w:p>
    <w:p w14:paraId="45318596" w14:textId="32E056C7" w:rsidR="00AB2DA3" w:rsidRDefault="00AB2DA3" w:rsidP="00AB2DA3">
      <w:r>
        <w:tab/>
      </w:r>
      <w:r>
        <w:tab/>
      </w:r>
      <w:r>
        <w:tab/>
        <w:t>-</w:t>
      </w:r>
      <w:r w:rsidR="00ED45C2">
        <w:t xml:space="preserve"> </w:t>
      </w:r>
      <w:r w:rsidRPr="00AC1DDB">
        <w:rPr>
          <w:b/>
          <w:bCs/>
          <w:color w:val="0000FF"/>
        </w:rPr>
        <w:t>auth_sender_rpc.py</w:t>
      </w:r>
      <w:r w:rsidR="00457B47">
        <w:rPr>
          <w:b/>
          <w:bCs/>
          <w:color w:val="0000FF"/>
        </w:rPr>
        <w:t xml:space="preserve"> </w:t>
      </w:r>
      <w:r w:rsidR="00457B47">
        <w:t>(Run the script and send authentication data)</w:t>
      </w:r>
    </w:p>
    <w:p w14:paraId="7483E6F4" w14:textId="1931E486" w:rsidR="00AB2DA3" w:rsidRDefault="00AB2DA3" w:rsidP="00457B47">
      <w:r>
        <w:tab/>
      </w:r>
      <w:r>
        <w:tab/>
      </w: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dmz_sender_rpc.py</w:t>
      </w:r>
      <w:r w:rsidR="00457B47">
        <w:rPr>
          <w:b/>
          <w:bCs/>
          <w:color w:val="0000FF"/>
        </w:rPr>
        <w:t xml:space="preserve"> </w:t>
      </w:r>
      <w:r w:rsidR="00457B47">
        <w:t xml:space="preserve">(Run the script and send </w:t>
      </w:r>
      <w:proofErr w:type="spellStart"/>
      <w:r w:rsidR="00457B47">
        <w:t>dmz</w:t>
      </w:r>
      <w:proofErr w:type="spellEnd"/>
      <w:r w:rsidR="00457B47">
        <w:t xml:space="preserve"> data)</w:t>
      </w:r>
    </w:p>
    <w:p w14:paraId="0E2870D3" w14:textId="029836C2" w:rsidR="00457B47" w:rsidRDefault="00AB2DA3" w:rsidP="00457B47">
      <w:r>
        <w:tab/>
      </w:r>
      <w:r>
        <w:tab/>
      </w: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log_sender.py</w:t>
      </w:r>
      <w:r w:rsidR="00457B47">
        <w:rPr>
          <w:b/>
          <w:bCs/>
          <w:color w:val="0000FF"/>
        </w:rPr>
        <w:t xml:space="preserve"> </w:t>
      </w:r>
      <w:r w:rsidR="00457B47">
        <w:t>(Run the script and send log data)</w:t>
      </w:r>
    </w:p>
    <w:p w14:paraId="4B1DF155" w14:textId="2A18A2C0" w:rsidR="00AB2DA3" w:rsidRDefault="00AB2DA3" w:rsidP="00AB2DA3"/>
    <w:p w14:paraId="52A7A449" w14:textId="3FE9E4FF" w:rsidR="00D927A9" w:rsidRDefault="00D927A9" w:rsidP="00457B47">
      <w:pPr>
        <w:ind w:left="0"/>
      </w:pPr>
      <w:r>
        <w:tab/>
      </w:r>
      <w:r>
        <w:tab/>
        <w:t xml:space="preserve">- </w:t>
      </w:r>
      <w:r w:rsidRPr="00AC1DDB">
        <w:rPr>
          <w:b/>
          <w:bCs/>
          <w:color w:val="3CB5B2"/>
        </w:rPr>
        <w:t>logger</w:t>
      </w:r>
      <w:r w:rsidR="00457B47">
        <w:rPr>
          <w:b/>
          <w:bCs/>
          <w:color w:val="3CB5B2"/>
        </w:rPr>
        <w:t xml:space="preserve"> </w:t>
      </w:r>
      <w:r w:rsidR="00457B47">
        <w:t>(The directory for the custom Python logger classes)</w:t>
      </w:r>
    </w:p>
    <w:p w14:paraId="6FD3A7B8" w14:textId="63AEAB12" w:rsidR="00D927A9" w:rsidRDefault="00D927A9" w:rsidP="00AB2DA3">
      <w:r>
        <w:tab/>
      </w:r>
      <w:r>
        <w:tab/>
      </w:r>
      <w:r>
        <w:tab/>
        <w:t xml:space="preserve">- </w:t>
      </w:r>
      <w:r w:rsidRPr="00AC1DDB">
        <w:rPr>
          <w:b/>
          <w:bCs/>
          <w:color w:val="9F319F"/>
        </w:rPr>
        <w:t>__</w:t>
      </w:r>
      <w:proofErr w:type="spellStart"/>
      <w:r w:rsidRPr="00AC1DDB">
        <w:rPr>
          <w:b/>
          <w:bCs/>
          <w:color w:val="9F319F"/>
        </w:rPr>
        <w:t>pyache</w:t>
      </w:r>
      <w:proofErr w:type="spellEnd"/>
      <w:r w:rsidRPr="00AC1DDB">
        <w:rPr>
          <w:b/>
          <w:bCs/>
          <w:color w:val="9F319F"/>
        </w:rPr>
        <w:t>__</w:t>
      </w:r>
    </w:p>
    <w:p w14:paraId="22D18ACC" w14:textId="00134EB3" w:rsidR="00AB2DA3" w:rsidRDefault="00AB2DA3" w:rsidP="00457B47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44"/>
        </w:tabs>
        <w:ind w:left="0"/>
      </w:pPr>
      <w:r>
        <w:tab/>
      </w: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.env</w:t>
      </w:r>
      <w:r w:rsidR="00457B47">
        <w:rPr>
          <w:b/>
          <w:bCs/>
          <w:color w:val="0000FF"/>
        </w:rPr>
        <w:t xml:space="preserve"> </w:t>
      </w:r>
      <w:r w:rsidR="00457B47">
        <w:t>(Bash script which sets the values for the environment variables)</w:t>
      </w:r>
    </w:p>
    <w:p w14:paraId="181C707E" w14:textId="6B664396" w:rsidR="00AB2DA3" w:rsidRDefault="00AB2DA3" w:rsidP="00AB2DA3">
      <w:r>
        <w:tab/>
      </w: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__init__.py</w:t>
      </w:r>
    </w:p>
    <w:p w14:paraId="531A4EFD" w14:textId="77970A60" w:rsidR="00AB2DA3" w:rsidRDefault="00AB2DA3" w:rsidP="00AB2DA3">
      <w:r>
        <w:tab/>
      </w: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_env</w:t>
      </w:r>
      <w:r w:rsidR="00457B47">
        <w:rPr>
          <w:b/>
          <w:bCs/>
          <w:color w:val="0000FF"/>
        </w:rPr>
        <w:t xml:space="preserve"> </w:t>
      </w:r>
      <w:r w:rsidR="00457B47">
        <w:t>(Bash script which sets the values for the environment variables)</w:t>
      </w:r>
    </w:p>
    <w:p w14:paraId="5E463E84" w14:textId="331CE8BB" w:rsidR="00AB2DA3" w:rsidRDefault="00AB2DA3" w:rsidP="00AB2DA3">
      <w:r>
        <w:tab/>
      </w: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consume_auth.py</w:t>
      </w:r>
      <w:r w:rsidR="004316FE">
        <w:rPr>
          <w:b/>
          <w:bCs/>
          <w:color w:val="0000FF"/>
        </w:rPr>
        <w:t xml:space="preserve"> </w:t>
      </w:r>
      <w:r w:rsidR="004316FE">
        <w:t>(Run the script and consumes authentication data)</w:t>
      </w:r>
    </w:p>
    <w:p w14:paraId="1605FC82" w14:textId="542CD0A3" w:rsidR="00AB2DA3" w:rsidRDefault="00AB2DA3" w:rsidP="00AB2DA3">
      <w:r>
        <w:tab/>
      </w: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consume_data.py</w:t>
      </w:r>
      <w:r w:rsidR="004316FE">
        <w:rPr>
          <w:b/>
          <w:bCs/>
          <w:color w:val="0000FF"/>
        </w:rPr>
        <w:t xml:space="preserve"> </w:t>
      </w:r>
      <w:r w:rsidR="004316FE">
        <w:t>(Run the script and consumes data)</w:t>
      </w:r>
    </w:p>
    <w:p w14:paraId="3D6AF481" w14:textId="5161BEB6" w:rsidR="00AB2DA3" w:rsidRPr="00AC1DDB" w:rsidRDefault="00AB2DA3" w:rsidP="00AB2DA3">
      <w:pPr>
        <w:rPr>
          <w:b/>
          <w:bCs/>
          <w:color w:val="0000FF"/>
        </w:rPr>
      </w:pPr>
      <w:r>
        <w:tab/>
      </w: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consume_log.py</w:t>
      </w:r>
      <w:r w:rsidR="004316FE">
        <w:rPr>
          <w:b/>
          <w:bCs/>
          <w:color w:val="0000FF"/>
        </w:rPr>
        <w:t xml:space="preserve"> </w:t>
      </w:r>
      <w:r w:rsidR="004316FE">
        <w:t>(Run the script and consumes log data)</w:t>
      </w:r>
    </w:p>
    <w:p w14:paraId="0957A5A1" w14:textId="16C25FC0" w:rsidR="00602F61" w:rsidRDefault="00AB2DA3" w:rsidP="004316FE">
      <w:pPr>
        <w:ind w:left="0"/>
      </w:pPr>
      <w:r>
        <w:tab/>
      </w: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requirements.txt</w:t>
      </w:r>
      <w:r w:rsidR="004316FE">
        <w:rPr>
          <w:b/>
          <w:bCs/>
          <w:color w:val="0000FF"/>
        </w:rPr>
        <w:t xml:space="preserve"> </w:t>
      </w:r>
      <w:r w:rsidR="004316FE">
        <w:t>(T</w:t>
      </w:r>
      <w:r w:rsidR="00457B47">
        <w:t>ext file containing the dependencies to run the consum_auth.py, consume_data.py, and consume_log.py python script)</w:t>
      </w:r>
    </w:p>
    <w:p w14:paraId="6CE0618D" w14:textId="72DC4303" w:rsidR="00AB2DA3" w:rsidRDefault="00AB2DA3" w:rsidP="00602F61">
      <w:pPr>
        <w:ind w:left="0"/>
      </w:pPr>
      <w:r>
        <w:tab/>
      </w:r>
      <w:r w:rsidR="005E41F3">
        <w:t xml:space="preserve">- </w:t>
      </w:r>
      <w:proofErr w:type="spellStart"/>
      <w:r w:rsidRPr="00AC1DDB">
        <w:rPr>
          <w:b/>
          <w:bCs/>
          <w:color w:val="0000FF"/>
        </w:rPr>
        <w:t>motd</w:t>
      </w:r>
      <w:proofErr w:type="spellEnd"/>
      <w:r w:rsidR="004316FE">
        <w:rPr>
          <w:b/>
          <w:bCs/>
          <w:color w:val="0000FF"/>
        </w:rPr>
        <w:t xml:space="preserve"> </w:t>
      </w:r>
      <w:r w:rsidR="004316FE">
        <w:t>(run development server)</w:t>
      </w:r>
    </w:p>
    <w:p w14:paraId="5E32E166" w14:textId="4267B340" w:rsidR="00AB2DA3" w:rsidRDefault="00AB2DA3" w:rsidP="00602F61">
      <w:pPr>
        <w:ind w:left="0"/>
      </w:pPr>
      <w:r>
        <w:tab/>
        <w:t>-</w:t>
      </w:r>
      <w:r w:rsidR="005E41F3">
        <w:t xml:space="preserve"> </w:t>
      </w:r>
      <w:r w:rsidRPr="00AC1DDB">
        <w:rPr>
          <w:b/>
          <w:bCs/>
          <w:color w:val="0000FF"/>
        </w:rPr>
        <w:t>provision-db.sh</w:t>
      </w:r>
      <w:r w:rsidR="004316FE">
        <w:rPr>
          <w:b/>
          <w:bCs/>
          <w:color w:val="0000FF"/>
        </w:rPr>
        <w:t xml:space="preserve"> </w:t>
      </w:r>
      <w:r w:rsidR="004316FE">
        <w:t xml:space="preserve">(Update package list and install python and </w:t>
      </w:r>
      <w:proofErr w:type="spellStart"/>
      <w:r w:rsidR="004316FE">
        <w:t>amqp</w:t>
      </w:r>
      <w:proofErr w:type="spellEnd"/>
      <w:r w:rsidR="004316FE">
        <w:t xml:space="preserve"> client)</w:t>
      </w:r>
    </w:p>
    <w:p w14:paraId="4C419816" w14:textId="01B597E4" w:rsidR="005E41F3" w:rsidRDefault="005E41F3" w:rsidP="00602F61">
      <w:pPr>
        <w:ind w:left="0"/>
      </w:pPr>
      <w:r>
        <w:tab/>
        <w:t xml:space="preserve">- </w:t>
      </w:r>
      <w:r w:rsidRPr="00AC1DDB">
        <w:rPr>
          <w:b/>
          <w:bCs/>
          <w:color w:val="0000FF"/>
        </w:rPr>
        <w:t>README.md</w:t>
      </w:r>
      <w:r w:rsidR="004316FE">
        <w:rPr>
          <w:b/>
          <w:bCs/>
          <w:color w:val="0000FF"/>
        </w:rPr>
        <w:t xml:space="preserve"> </w:t>
      </w:r>
      <w:r w:rsidR="004316FE">
        <w:t>(Information on what database do)</w:t>
      </w:r>
    </w:p>
    <w:p w14:paraId="057F9C39" w14:textId="512253AA" w:rsidR="0051320B" w:rsidRDefault="0051320B" w:rsidP="00602F61">
      <w:pPr>
        <w:ind w:left="0"/>
      </w:pPr>
      <w:bookmarkStart w:id="14" w:name="_Hlk23255683"/>
      <w:r>
        <w:t>-</w:t>
      </w:r>
      <w:r w:rsidR="00D927A9">
        <w:t xml:space="preserve"> </w:t>
      </w:r>
      <w:proofErr w:type="spellStart"/>
      <w:r w:rsidRPr="00974E80">
        <w:rPr>
          <w:b/>
          <w:bCs/>
          <w:color w:val="FF0000"/>
        </w:rPr>
        <w:t>dmz</w:t>
      </w:r>
      <w:proofErr w:type="spellEnd"/>
      <w:r w:rsidR="009B6F1C">
        <w:t xml:space="preserve"> (The directory which contains all the files for the DMZ </w:t>
      </w:r>
      <w:proofErr w:type="spellStart"/>
      <w:r w:rsidR="009B6F1C">
        <w:t>vm</w:t>
      </w:r>
      <w:proofErr w:type="spellEnd"/>
      <w:r w:rsidR="009B6F1C">
        <w:t>)</w:t>
      </w:r>
    </w:p>
    <w:p w14:paraId="2D5E9F7E" w14:textId="05F4CE19" w:rsidR="0051320B" w:rsidRDefault="0051320B" w:rsidP="00D927A9">
      <w:pPr>
        <w:ind w:left="0" w:firstLine="720"/>
      </w:pPr>
      <w:r>
        <w:t>-</w:t>
      </w:r>
      <w:r w:rsidR="00D927A9">
        <w:t xml:space="preserve"> </w:t>
      </w:r>
      <w:r w:rsidRPr="00AC1DDB">
        <w:rPr>
          <w:b/>
          <w:bCs/>
          <w:color w:val="7C5F1D" w:themeColor="accent4" w:themeShade="80"/>
        </w:rPr>
        <w:t>logs</w:t>
      </w:r>
      <w:r w:rsidR="008E6C58">
        <w:t xml:space="preserve"> (The directory for all the locally stored log files)</w:t>
      </w:r>
    </w:p>
    <w:p w14:paraId="1E5072D6" w14:textId="109772F4" w:rsidR="0051320B" w:rsidRDefault="0051320B" w:rsidP="00602F61">
      <w:pPr>
        <w:ind w:left="0"/>
      </w:pPr>
      <w:r>
        <w:tab/>
      </w:r>
      <w:r w:rsidR="00D927A9">
        <w:tab/>
      </w:r>
      <w:r>
        <w:t>-</w:t>
      </w:r>
      <w:r w:rsidR="00D927A9">
        <w:t xml:space="preserve"> </w:t>
      </w:r>
      <w:r w:rsidRPr="00AC1DDB">
        <w:rPr>
          <w:b/>
          <w:bCs/>
          <w:color w:val="0000FF"/>
        </w:rPr>
        <w:t>empty.txt</w:t>
      </w:r>
      <w:r w:rsidR="008E6C58" w:rsidRPr="00AC1DDB">
        <w:rPr>
          <w:color w:val="0000FF"/>
        </w:rPr>
        <w:t xml:space="preserve"> </w:t>
      </w:r>
      <w:r w:rsidR="008E6C58">
        <w:t>(</w:t>
      </w:r>
      <w:r w:rsidR="00D32BF1">
        <w:t>Test file t</w:t>
      </w:r>
      <w:r w:rsidR="008E6C58">
        <w:t>est log file)</w:t>
      </w:r>
    </w:p>
    <w:p w14:paraId="6EA74F9C" w14:textId="495F640C" w:rsidR="0051320B" w:rsidRDefault="0051320B" w:rsidP="00602F61">
      <w:pPr>
        <w:ind w:left="0"/>
      </w:pPr>
      <w:r>
        <w:tab/>
        <w:t>-</w:t>
      </w:r>
      <w:r w:rsidR="00D927A9">
        <w:t xml:space="preserve"> </w:t>
      </w:r>
      <w:r w:rsidRPr="00AC1DDB">
        <w:rPr>
          <w:b/>
          <w:bCs/>
          <w:color w:val="7C5F1D" w:themeColor="accent4" w:themeShade="80"/>
        </w:rPr>
        <w:t>services</w:t>
      </w:r>
      <w:r w:rsidR="008E6C58">
        <w:t xml:space="preserve"> (The directory for the service bash script to start receiving/sending data)</w:t>
      </w:r>
    </w:p>
    <w:p w14:paraId="4E62737B" w14:textId="6812C046" w:rsidR="0051320B" w:rsidRDefault="0051320B" w:rsidP="00E74B02">
      <w:pPr>
        <w:ind w:left="0" w:firstLine="540"/>
      </w:pPr>
      <w:r>
        <w:tab/>
      </w:r>
      <w:r>
        <w:tab/>
        <w:t>-</w:t>
      </w:r>
      <w:r w:rsidR="00D927A9">
        <w:t xml:space="preserve"> </w:t>
      </w:r>
      <w:proofErr w:type="spellStart"/>
      <w:r w:rsidRPr="00AC1DDB">
        <w:rPr>
          <w:b/>
          <w:bCs/>
          <w:color w:val="0000FF"/>
        </w:rPr>
        <w:t>dmz-consumer.service</w:t>
      </w:r>
      <w:proofErr w:type="spellEnd"/>
      <w:r w:rsidR="008E6C58" w:rsidRPr="00AC1DDB">
        <w:rPr>
          <w:b/>
          <w:bCs/>
          <w:color w:val="0000FF"/>
        </w:rPr>
        <w:t xml:space="preserve"> </w:t>
      </w:r>
      <w:r w:rsidR="008E6C58">
        <w:t xml:space="preserve">(The bash script which </w:t>
      </w:r>
      <w:r w:rsidR="00E76C59">
        <w:t>starts</w:t>
      </w:r>
      <w:r w:rsidR="008E6C58">
        <w:t xml:space="preserve"> the </w:t>
      </w:r>
      <w:r w:rsidR="00326937">
        <w:t>consume_dmz.py process)</w:t>
      </w:r>
      <w:r w:rsidR="008E6C58">
        <w:t xml:space="preserve"> </w:t>
      </w:r>
    </w:p>
    <w:p w14:paraId="077AA6B0" w14:textId="53FC811D" w:rsidR="0051320B" w:rsidRDefault="0051320B" w:rsidP="00602F61">
      <w:pPr>
        <w:ind w:left="0"/>
      </w:pPr>
      <w:r>
        <w:tab/>
        <w:t>-</w:t>
      </w:r>
      <w:r w:rsidR="00D927A9">
        <w:t xml:space="preserve"> </w:t>
      </w:r>
      <w:proofErr w:type="spellStart"/>
      <w:r w:rsidRPr="00AC1DDB">
        <w:rPr>
          <w:b/>
          <w:bCs/>
          <w:color w:val="7C5F1D" w:themeColor="accent4" w:themeShade="80"/>
        </w:rPr>
        <w:t>src</w:t>
      </w:r>
      <w:proofErr w:type="spellEnd"/>
      <w:r w:rsidR="00E76C59">
        <w:t xml:space="preserve"> (The directory for </w:t>
      </w:r>
      <w:r w:rsidR="005B34BC">
        <w:t>the source code used to create functionality)</w:t>
      </w:r>
    </w:p>
    <w:p w14:paraId="0BACD7C7" w14:textId="22C2C7CC" w:rsidR="0051320B" w:rsidRDefault="0051320B" w:rsidP="005B34BC">
      <w:pPr>
        <w:tabs>
          <w:tab w:val="left" w:pos="720"/>
          <w:tab w:val="left" w:pos="1440"/>
          <w:tab w:val="left" w:pos="2160"/>
          <w:tab w:val="left" w:pos="2880"/>
          <w:tab w:val="left" w:pos="3600"/>
          <w:tab w:val="center" w:pos="4644"/>
        </w:tabs>
        <w:ind w:left="0"/>
      </w:pPr>
      <w:r>
        <w:tab/>
      </w:r>
      <w:r>
        <w:tab/>
        <w:t>-</w:t>
      </w:r>
      <w:r w:rsidR="00D927A9">
        <w:t xml:space="preserve"> </w:t>
      </w:r>
      <w:r w:rsidRPr="00AC1DDB">
        <w:rPr>
          <w:b/>
          <w:bCs/>
          <w:color w:val="0000FF"/>
        </w:rPr>
        <w:t>.env</w:t>
      </w:r>
      <w:r w:rsidR="005B34BC" w:rsidRPr="00AC1DDB">
        <w:rPr>
          <w:color w:val="0000FF"/>
        </w:rPr>
        <w:t xml:space="preserve"> </w:t>
      </w:r>
      <w:r w:rsidR="005B34BC">
        <w:t>(Bash script which sets the values for the environment variables)</w:t>
      </w:r>
    </w:p>
    <w:p w14:paraId="71D91DE5" w14:textId="1DE6742D" w:rsidR="0051320B" w:rsidRDefault="0051320B" w:rsidP="00602F61">
      <w:pPr>
        <w:ind w:left="0"/>
      </w:pPr>
      <w:r>
        <w:tab/>
      </w:r>
      <w:r>
        <w:tab/>
        <w:t>-</w:t>
      </w:r>
      <w:r w:rsidR="00D927A9">
        <w:t xml:space="preserve"> </w:t>
      </w:r>
      <w:r w:rsidRPr="00AC1DDB">
        <w:rPr>
          <w:b/>
          <w:bCs/>
          <w:color w:val="0000FF"/>
        </w:rPr>
        <w:t>_env</w:t>
      </w:r>
      <w:r w:rsidR="005B34BC" w:rsidRPr="00AC1DDB">
        <w:rPr>
          <w:color w:val="0000FF"/>
        </w:rPr>
        <w:t xml:space="preserve"> </w:t>
      </w:r>
      <w:r w:rsidR="005B34BC">
        <w:t>(Bash script which sets the values for the environment variables)</w:t>
      </w:r>
    </w:p>
    <w:p w14:paraId="617F8768" w14:textId="65D538A1" w:rsidR="0051320B" w:rsidRDefault="0051320B" w:rsidP="00602F61">
      <w:pPr>
        <w:ind w:left="0"/>
      </w:pPr>
      <w:r>
        <w:tab/>
      </w:r>
      <w:r>
        <w:tab/>
        <w:t>-</w:t>
      </w:r>
      <w:r w:rsidR="00D927A9">
        <w:t xml:space="preserve"> </w:t>
      </w:r>
      <w:r w:rsidRPr="00AC1DDB">
        <w:rPr>
          <w:b/>
          <w:bCs/>
          <w:color w:val="0000FF"/>
        </w:rPr>
        <w:t>carmd.py</w:t>
      </w:r>
      <w:r w:rsidR="005B34BC" w:rsidRPr="00AC1DDB">
        <w:rPr>
          <w:color w:val="0000FF"/>
        </w:rPr>
        <w:t xml:space="preserve"> </w:t>
      </w:r>
      <w:r w:rsidR="005B34BC">
        <w:t xml:space="preserve">(Python script which retrieves the car’s maintenance/recall information from the </w:t>
      </w:r>
      <w:proofErr w:type="spellStart"/>
      <w:r w:rsidR="005B34BC">
        <w:t>CarMD</w:t>
      </w:r>
      <w:proofErr w:type="spellEnd"/>
      <w:r w:rsidR="005B34BC">
        <w:t xml:space="preserve"> API)</w:t>
      </w:r>
    </w:p>
    <w:p w14:paraId="7419AA8D" w14:textId="4A5AECB7" w:rsidR="0051320B" w:rsidRDefault="0051320B" w:rsidP="00602F61">
      <w:pPr>
        <w:ind w:left="0"/>
      </w:pPr>
      <w:r>
        <w:tab/>
      </w:r>
      <w:r>
        <w:tab/>
        <w:t>-</w:t>
      </w:r>
      <w:r w:rsidR="00D927A9">
        <w:t xml:space="preserve"> </w:t>
      </w:r>
      <w:r w:rsidRPr="00AC1DDB">
        <w:rPr>
          <w:b/>
          <w:bCs/>
          <w:color w:val="0000FF"/>
        </w:rPr>
        <w:t>consume_dmz.py</w:t>
      </w:r>
      <w:r w:rsidR="005B34BC" w:rsidRPr="00AC1DDB">
        <w:rPr>
          <w:color w:val="0000FF"/>
        </w:rPr>
        <w:t xml:space="preserve"> </w:t>
      </w:r>
      <w:r w:rsidR="005B34BC">
        <w:t xml:space="preserve">(The main python script which listens for actions from </w:t>
      </w:r>
      <w:proofErr w:type="spellStart"/>
      <w:r w:rsidR="005B34BC">
        <w:t>Rabbitmq</w:t>
      </w:r>
      <w:proofErr w:type="spellEnd"/>
      <w:r w:rsidR="005B34BC">
        <w:t>, then runs functions based upon the received action)</w:t>
      </w:r>
    </w:p>
    <w:p w14:paraId="75C3C309" w14:textId="70381738" w:rsidR="0051320B" w:rsidRDefault="0051320B" w:rsidP="00602F61">
      <w:pPr>
        <w:ind w:left="0"/>
      </w:pPr>
      <w:r>
        <w:tab/>
      </w:r>
      <w:r>
        <w:tab/>
        <w:t>-</w:t>
      </w:r>
      <w:r w:rsidR="00D927A9">
        <w:t xml:space="preserve"> </w:t>
      </w:r>
      <w:r w:rsidRPr="00AC1DDB">
        <w:rPr>
          <w:b/>
          <w:bCs/>
          <w:color w:val="0000FF"/>
        </w:rPr>
        <w:t>email.py</w:t>
      </w:r>
      <w:r w:rsidR="0098509D">
        <w:t xml:space="preserve"> (Python module script to send emails)</w:t>
      </w:r>
    </w:p>
    <w:p w14:paraId="4641E919" w14:textId="03254F00" w:rsidR="0051320B" w:rsidRDefault="0051320B" w:rsidP="00602F61">
      <w:pPr>
        <w:ind w:left="0"/>
      </w:pPr>
      <w:r>
        <w:tab/>
      </w:r>
      <w:r>
        <w:tab/>
        <w:t>-</w:t>
      </w:r>
      <w:r w:rsidR="00D927A9">
        <w:t xml:space="preserve"> </w:t>
      </w:r>
      <w:r w:rsidRPr="00AC1DDB">
        <w:rPr>
          <w:b/>
          <w:bCs/>
          <w:color w:val="0000FF"/>
        </w:rPr>
        <w:t>google_calendar.py</w:t>
      </w:r>
      <w:r w:rsidR="0098509D" w:rsidRPr="00AC1DDB">
        <w:rPr>
          <w:color w:val="0000FF"/>
        </w:rPr>
        <w:t xml:space="preserve"> </w:t>
      </w:r>
      <w:r w:rsidR="0098509D">
        <w:t>(</w:t>
      </w:r>
      <w:r w:rsidR="00D32BF1">
        <w:t>Python module script to gain access to Google Calendar, and schedule events)</w:t>
      </w:r>
    </w:p>
    <w:p w14:paraId="74CA2363" w14:textId="05320E04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AC1DDB">
        <w:rPr>
          <w:b/>
          <w:bCs/>
          <w:color w:val="0000FF"/>
        </w:rPr>
        <w:t>requirements.txt</w:t>
      </w:r>
      <w:r w:rsidR="00D32BF1" w:rsidRPr="00AC1DDB">
        <w:rPr>
          <w:color w:val="0000FF"/>
        </w:rPr>
        <w:t xml:space="preserve"> </w:t>
      </w:r>
      <w:r w:rsidR="00D32BF1">
        <w:t>(Text file containing the dependencies to run the consum_dmz.py python script)</w:t>
      </w:r>
    </w:p>
    <w:p w14:paraId="2D8363C3" w14:textId="24970E1A" w:rsidR="00E74B02" w:rsidRDefault="0051320B" w:rsidP="00602F61">
      <w:pPr>
        <w:ind w:left="0"/>
      </w:pPr>
      <w:r>
        <w:lastRenderedPageBreak/>
        <w:tab/>
      </w:r>
      <w:r>
        <w:tab/>
        <w:t>-</w:t>
      </w:r>
      <w:r w:rsidR="00F241AB">
        <w:t xml:space="preserve"> </w:t>
      </w:r>
      <w:r w:rsidRPr="00AC1DDB">
        <w:rPr>
          <w:b/>
          <w:bCs/>
          <w:color w:val="0000FF"/>
        </w:rPr>
        <w:t>youtube.py</w:t>
      </w:r>
      <w:r w:rsidR="00D32BF1" w:rsidRPr="00AC1DDB">
        <w:rPr>
          <w:color w:val="0000FF"/>
        </w:rPr>
        <w:t xml:space="preserve"> </w:t>
      </w:r>
      <w:r w:rsidR="00D32BF1">
        <w:t>(Python module script to retrieve YouTube playlist)</w:t>
      </w:r>
    </w:p>
    <w:p w14:paraId="4AED35B4" w14:textId="51F01030" w:rsidR="0051320B" w:rsidRDefault="0051320B" w:rsidP="00602F61">
      <w:pPr>
        <w:ind w:left="0"/>
      </w:pPr>
      <w:r>
        <w:tab/>
        <w:t>-</w:t>
      </w:r>
      <w:r w:rsidR="00F241AB">
        <w:t xml:space="preserve"> </w:t>
      </w:r>
      <w:r w:rsidRPr="00AC1DDB">
        <w:rPr>
          <w:b/>
          <w:bCs/>
          <w:color w:val="0000FF"/>
        </w:rPr>
        <w:t>README.md</w:t>
      </w:r>
      <w:r w:rsidR="008505F6" w:rsidRPr="00AC1DDB">
        <w:rPr>
          <w:color w:val="0000FF"/>
        </w:rPr>
        <w:t xml:space="preserve"> </w:t>
      </w:r>
      <w:r w:rsidR="008505F6">
        <w:t>(Description of what the DMZ does)</w:t>
      </w:r>
    </w:p>
    <w:p w14:paraId="0E9025E0" w14:textId="5204C240" w:rsidR="00AC1DDB" w:rsidRDefault="0051320B" w:rsidP="00602F61">
      <w:pPr>
        <w:ind w:left="0"/>
      </w:pPr>
      <w:r>
        <w:tab/>
        <w:t>-</w:t>
      </w:r>
      <w:r w:rsidR="00F241AB">
        <w:t xml:space="preserve"> </w:t>
      </w:r>
      <w:r w:rsidRPr="00AC1DDB">
        <w:rPr>
          <w:b/>
          <w:bCs/>
          <w:color w:val="0000FF"/>
        </w:rPr>
        <w:t>provision-dmz.sh</w:t>
      </w:r>
      <w:r w:rsidR="008505F6" w:rsidRPr="00AC1DDB">
        <w:rPr>
          <w:color w:val="0000FF"/>
        </w:rPr>
        <w:t xml:space="preserve"> </w:t>
      </w:r>
      <w:r w:rsidR="008505F6">
        <w:t>(</w:t>
      </w:r>
      <w:r w:rsidR="009B6F1C">
        <w:t xml:space="preserve">Bash script to configure the DMZ </w:t>
      </w:r>
      <w:proofErr w:type="spellStart"/>
      <w:r w:rsidR="009B6F1C">
        <w:t>vm</w:t>
      </w:r>
      <w:proofErr w:type="spellEnd"/>
      <w:r w:rsidR="009B6F1C">
        <w:t xml:space="preserve"> upon creation)</w:t>
      </w:r>
    </w:p>
    <w:p w14:paraId="6E62F577" w14:textId="672330CE" w:rsidR="0051320B" w:rsidRDefault="0051320B" w:rsidP="00602F61">
      <w:pPr>
        <w:ind w:left="0"/>
      </w:pPr>
      <w:r>
        <w:t>-</w:t>
      </w:r>
      <w:r w:rsidR="00F241AB">
        <w:t xml:space="preserve"> </w:t>
      </w:r>
      <w:r w:rsidRPr="00974E80">
        <w:rPr>
          <w:b/>
          <w:bCs/>
          <w:color w:val="FF0000"/>
        </w:rPr>
        <w:t>packages</w:t>
      </w:r>
      <w:r w:rsidR="00585E9A">
        <w:t xml:space="preserve"> (The directory for </w:t>
      </w:r>
      <w:r w:rsidR="0096125F">
        <w:t xml:space="preserve">the </w:t>
      </w:r>
      <w:r w:rsidR="00585E9A">
        <w:t>custom Python classes)</w:t>
      </w:r>
    </w:p>
    <w:p w14:paraId="0DEB73C8" w14:textId="4CF52C75" w:rsidR="0051320B" w:rsidRDefault="0051320B" w:rsidP="00F241AB">
      <w:pPr>
        <w:ind w:left="0" w:firstLine="720"/>
      </w:pPr>
      <w:r>
        <w:t>-</w:t>
      </w:r>
      <w:r w:rsidR="00F241AB">
        <w:t xml:space="preserve"> </w:t>
      </w:r>
      <w:proofErr w:type="spellStart"/>
      <w:r w:rsidRPr="00AC1DDB">
        <w:rPr>
          <w:b/>
          <w:bCs/>
          <w:color w:val="7C5F1D" w:themeColor="accent4" w:themeShade="80"/>
        </w:rPr>
        <w:t>amqp</w:t>
      </w:r>
      <w:proofErr w:type="spellEnd"/>
      <w:r w:rsidR="00585E9A">
        <w:t xml:space="preserve"> (The directory for </w:t>
      </w:r>
      <w:r w:rsidR="0096125F">
        <w:t xml:space="preserve">the </w:t>
      </w:r>
      <w:r w:rsidR="00F51879">
        <w:t>custom Python c</w:t>
      </w:r>
      <w:r w:rsidR="0096125F">
        <w:t>onsumer classes</w:t>
      </w:r>
      <w:r w:rsidR="00F51879">
        <w:t>)</w:t>
      </w:r>
    </w:p>
    <w:p w14:paraId="26032EB5" w14:textId="2B059BF1" w:rsidR="0051320B" w:rsidRDefault="0051320B" w:rsidP="00602F61">
      <w:pPr>
        <w:ind w:left="0"/>
      </w:pPr>
      <w:r>
        <w:tab/>
      </w:r>
      <w:r w:rsidR="00F241AB">
        <w:tab/>
      </w:r>
      <w:r>
        <w:t>-</w:t>
      </w:r>
      <w:r w:rsidR="00F241AB">
        <w:t xml:space="preserve"> </w:t>
      </w:r>
      <w:r w:rsidRPr="00E74B02">
        <w:rPr>
          <w:b/>
          <w:bCs/>
          <w:color w:val="0000FF"/>
        </w:rPr>
        <w:t>__init__.py</w:t>
      </w:r>
      <w:r w:rsidR="00026BA0" w:rsidRPr="00E74B02">
        <w:rPr>
          <w:color w:val="0000FF"/>
        </w:rPr>
        <w:t xml:space="preserve"> </w:t>
      </w:r>
      <w:r w:rsidR="00026BA0">
        <w:t xml:space="preserve">(Python script to initialize </w:t>
      </w:r>
      <w:proofErr w:type="spellStart"/>
      <w:r w:rsidR="0096125F">
        <w:t>amqp</w:t>
      </w:r>
      <w:proofErr w:type="spellEnd"/>
      <w:r w:rsidR="0096125F">
        <w:t xml:space="preserve"> </w:t>
      </w:r>
      <w:r w:rsidR="00026BA0">
        <w:t>package modules)</w:t>
      </w:r>
    </w:p>
    <w:p w14:paraId="03C8D714" w14:textId="1C629F1D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consumer.py</w:t>
      </w:r>
      <w:r w:rsidR="00026BA0" w:rsidRPr="00E74B02">
        <w:rPr>
          <w:color w:val="0000FF"/>
        </w:rPr>
        <w:t xml:space="preserve"> </w:t>
      </w:r>
      <w:r w:rsidR="00026BA0">
        <w:t xml:space="preserve">(Python class to abstract the process of consuming </w:t>
      </w:r>
      <w:proofErr w:type="spellStart"/>
      <w:r w:rsidR="00026BA0">
        <w:t>Rabbitmq</w:t>
      </w:r>
      <w:proofErr w:type="spellEnd"/>
      <w:r w:rsidR="00026BA0">
        <w:t xml:space="preserve"> data)</w:t>
      </w:r>
    </w:p>
    <w:p w14:paraId="60E76F51" w14:textId="0CD177CE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ez.py</w:t>
      </w:r>
      <w:r w:rsidR="00026BA0" w:rsidRPr="00E74B02">
        <w:rPr>
          <w:color w:val="0000FF"/>
        </w:rPr>
        <w:t xml:space="preserve"> </w:t>
      </w:r>
      <w:r w:rsidR="00026BA0">
        <w:t xml:space="preserve">(Python module to </w:t>
      </w:r>
      <w:r w:rsidR="0096125F">
        <w:t>consume/produce to</w:t>
      </w:r>
      <w:r w:rsidR="00026BA0">
        <w:t xml:space="preserve"> </w:t>
      </w:r>
      <w:proofErr w:type="spellStart"/>
      <w:r w:rsidR="00026BA0">
        <w:t>Rabbitmq</w:t>
      </w:r>
      <w:proofErr w:type="spellEnd"/>
      <w:r w:rsidR="00026BA0">
        <w:t>)</w:t>
      </w:r>
    </w:p>
    <w:p w14:paraId="0F2C9D63" w14:textId="0450D832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producer.py</w:t>
      </w:r>
      <w:r w:rsidR="00026BA0" w:rsidRPr="00E74B02">
        <w:rPr>
          <w:color w:val="0000FF"/>
        </w:rPr>
        <w:t xml:space="preserve"> </w:t>
      </w:r>
      <w:r w:rsidR="00026BA0">
        <w:t xml:space="preserve">(Python class to abstract the process of producing </w:t>
      </w:r>
      <w:proofErr w:type="spellStart"/>
      <w:r w:rsidR="00026BA0">
        <w:t>Rabbitmq</w:t>
      </w:r>
      <w:proofErr w:type="spellEnd"/>
      <w:r w:rsidR="00026BA0">
        <w:t xml:space="preserve"> data)</w:t>
      </w:r>
    </w:p>
    <w:p w14:paraId="01D508C1" w14:textId="3845027F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setup.py</w:t>
      </w:r>
      <w:r w:rsidR="00026BA0" w:rsidRPr="00E74B02">
        <w:rPr>
          <w:color w:val="0000FF"/>
        </w:rPr>
        <w:t xml:space="preserve"> </w:t>
      </w:r>
      <w:r w:rsidR="00935F2B">
        <w:t>(Python script to setup package modules)</w:t>
      </w:r>
    </w:p>
    <w:p w14:paraId="1754FF29" w14:textId="1606FE53" w:rsidR="0051320B" w:rsidRDefault="0051320B" w:rsidP="00602F61">
      <w:pPr>
        <w:ind w:left="0"/>
      </w:pPr>
      <w:r>
        <w:tab/>
        <w:t>-</w:t>
      </w:r>
      <w:r w:rsidR="00F241AB">
        <w:t xml:space="preserve"> </w:t>
      </w:r>
      <w:r w:rsidRPr="00AC1DDB">
        <w:rPr>
          <w:b/>
          <w:bCs/>
          <w:color w:val="7C5F1D" w:themeColor="accent4" w:themeShade="80"/>
        </w:rPr>
        <w:t>logger</w:t>
      </w:r>
      <w:r w:rsidR="0096125F">
        <w:t xml:space="preserve"> (The directory for the custom Python logger classes)</w:t>
      </w:r>
    </w:p>
    <w:p w14:paraId="5C0DE413" w14:textId="61EEFE34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__init__.py</w:t>
      </w:r>
      <w:r w:rsidR="0096125F" w:rsidRPr="00E74B02">
        <w:rPr>
          <w:color w:val="0000FF"/>
        </w:rPr>
        <w:t xml:space="preserve"> </w:t>
      </w:r>
      <w:r w:rsidR="0096125F">
        <w:t xml:space="preserve">(Python script to initialize </w:t>
      </w:r>
      <w:proofErr w:type="spellStart"/>
      <w:r w:rsidR="0096125F">
        <w:t>amqp</w:t>
      </w:r>
      <w:proofErr w:type="spellEnd"/>
      <w:r w:rsidR="0096125F">
        <w:t xml:space="preserve"> package modules)</w:t>
      </w:r>
    </w:p>
    <w:p w14:paraId="1CC2A020" w14:textId="201C3DA0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logger.py</w:t>
      </w:r>
      <w:r w:rsidR="0096125F" w:rsidRPr="00E74B02">
        <w:rPr>
          <w:color w:val="0000FF"/>
        </w:rPr>
        <w:t xml:space="preserve"> </w:t>
      </w:r>
      <w:r w:rsidR="0096125F">
        <w:t>(Python class to generate and send log files)</w:t>
      </w:r>
    </w:p>
    <w:p w14:paraId="4825DEA9" w14:textId="0039E805" w:rsidR="0051320B" w:rsidRDefault="0051320B" w:rsidP="00602F61">
      <w:pPr>
        <w:ind w:left="0"/>
      </w:pPr>
      <w:r>
        <w:tab/>
      </w:r>
      <w:r w:rsidR="00F241AB">
        <w:tab/>
      </w:r>
      <w:r>
        <w:t>-</w:t>
      </w:r>
      <w:r w:rsidR="00F241AB">
        <w:t xml:space="preserve"> </w:t>
      </w:r>
      <w:r w:rsidRPr="00E74B02">
        <w:rPr>
          <w:b/>
          <w:bCs/>
          <w:color w:val="0000FF"/>
        </w:rPr>
        <w:t>logger_tests.py</w:t>
      </w:r>
      <w:r w:rsidR="0096125F" w:rsidRPr="00E74B02">
        <w:rPr>
          <w:color w:val="0000FF"/>
        </w:rPr>
        <w:t xml:space="preserve"> </w:t>
      </w:r>
      <w:r w:rsidR="0096125F">
        <w:t>(Tester Python class for generating/sending log files)</w:t>
      </w:r>
    </w:p>
    <w:p w14:paraId="5BFD0FEB" w14:textId="6A18599D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setup.py</w:t>
      </w:r>
      <w:r w:rsidR="0096125F" w:rsidRPr="00E74B02">
        <w:rPr>
          <w:color w:val="0000FF"/>
        </w:rPr>
        <w:t xml:space="preserve"> </w:t>
      </w:r>
      <w:r w:rsidR="0096125F">
        <w:t>(Python script to setup package modules)</w:t>
      </w:r>
    </w:p>
    <w:p w14:paraId="399F47C7" w14:textId="3E636285" w:rsidR="0051320B" w:rsidRDefault="0051320B" w:rsidP="00602F61">
      <w:pPr>
        <w:ind w:left="0"/>
      </w:pPr>
      <w:r>
        <w:t>-</w:t>
      </w:r>
      <w:r w:rsidR="00F241AB">
        <w:t xml:space="preserve"> </w:t>
      </w:r>
      <w:r w:rsidRPr="00974E80">
        <w:rPr>
          <w:b/>
          <w:bCs/>
          <w:color w:val="FF0000"/>
        </w:rPr>
        <w:t>web</w:t>
      </w:r>
      <w:r w:rsidR="00680084">
        <w:rPr>
          <w:b/>
          <w:bCs/>
          <w:color w:val="FF0000"/>
        </w:rPr>
        <w:t xml:space="preserve"> </w:t>
      </w:r>
      <w:r w:rsidR="00680084">
        <w:t>( the web Directory contains all the frontend directories)</w:t>
      </w:r>
    </w:p>
    <w:p w14:paraId="5BCBE01B" w14:textId="5DBEAD80" w:rsidR="0051320B" w:rsidRDefault="0051320B" w:rsidP="00602F61">
      <w:pPr>
        <w:ind w:left="0"/>
      </w:pPr>
      <w:r>
        <w:tab/>
        <w:t>-</w:t>
      </w:r>
      <w:r w:rsidR="00F241AB">
        <w:t xml:space="preserve"> </w:t>
      </w:r>
      <w:r w:rsidRPr="00AC1DDB">
        <w:rPr>
          <w:b/>
          <w:bCs/>
          <w:color w:val="7C5F1D" w:themeColor="accent4" w:themeShade="80"/>
        </w:rPr>
        <w:t>services</w:t>
      </w:r>
      <w:r w:rsidR="00680084">
        <w:rPr>
          <w:b/>
          <w:bCs/>
          <w:color w:val="7C5F1D" w:themeColor="accent4" w:themeShade="80"/>
        </w:rPr>
        <w:t xml:space="preserve"> </w:t>
      </w:r>
      <w:r w:rsidR="00680084">
        <w:t xml:space="preserve">(contains the </w:t>
      </w:r>
      <w:proofErr w:type="spellStart"/>
      <w:r w:rsidR="00680084">
        <w:t>gunicorn.service</w:t>
      </w:r>
      <w:proofErr w:type="spellEnd"/>
      <w:r w:rsidR="00680084">
        <w:t xml:space="preserve"> file)</w:t>
      </w:r>
    </w:p>
    <w:p w14:paraId="4B27CD35" w14:textId="56F948DB" w:rsidR="0051320B" w:rsidRDefault="0051320B" w:rsidP="00602F61">
      <w:pPr>
        <w:ind w:left="0"/>
      </w:pPr>
      <w:r>
        <w:tab/>
      </w:r>
      <w:r w:rsidR="00F241AB">
        <w:tab/>
      </w:r>
      <w:r>
        <w:t>-</w:t>
      </w:r>
      <w:r w:rsidR="00F241AB">
        <w:t xml:space="preserve"> </w:t>
      </w:r>
      <w:proofErr w:type="spellStart"/>
      <w:r w:rsidRPr="00E74B02">
        <w:rPr>
          <w:b/>
          <w:bCs/>
          <w:color w:val="0000FF"/>
        </w:rPr>
        <w:t>gunicorn.service</w:t>
      </w:r>
      <w:proofErr w:type="spellEnd"/>
      <w:r w:rsidR="00680084">
        <w:rPr>
          <w:b/>
          <w:bCs/>
          <w:color w:val="0000FF"/>
        </w:rPr>
        <w:t xml:space="preserve"> </w:t>
      </w:r>
      <w:r w:rsidR="00680084">
        <w:t xml:space="preserve">(this where the calendar </w:t>
      </w:r>
      <w:proofErr w:type="spellStart"/>
      <w:r w:rsidR="00680084">
        <w:t>gunicorn</w:t>
      </w:r>
      <w:proofErr w:type="spellEnd"/>
      <w:r w:rsidR="00680084">
        <w:t xml:space="preserve"> server is located)</w:t>
      </w:r>
    </w:p>
    <w:p w14:paraId="6124A9F1" w14:textId="40291D7A" w:rsidR="0051320B" w:rsidRDefault="0051320B" w:rsidP="00602F61">
      <w:pPr>
        <w:ind w:left="0"/>
      </w:pPr>
      <w:r>
        <w:tab/>
        <w:t>-</w:t>
      </w:r>
      <w:r w:rsidR="00F241AB">
        <w:t xml:space="preserve"> </w:t>
      </w:r>
      <w:proofErr w:type="spellStart"/>
      <w:r w:rsidRPr="00AC1DDB">
        <w:rPr>
          <w:b/>
          <w:bCs/>
          <w:color w:val="7C5F1D" w:themeColor="accent4" w:themeShade="80"/>
        </w:rPr>
        <w:t>src</w:t>
      </w:r>
      <w:proofErr w:type="spellEnd"/>
      <w:r w:rsidR="00680084">
        <w:rPr>
          <w:b/>
          <w:bCs/>
          <w:color w:val="7C5F1D" w:themeColor="accent4" w:themeShade="80"/>
        </w:rPr>
        <w:t xml:space="preserve"> </w:t>
      </w:r>
      <w:r w:rsidR="00680084">
        <w:t>(contains all the files and directories for Frontend)</w:t>
      </w:r>
    </w:p>
    <w:p w14:paraId="6B6CD632" w14:textId="2AC1240E" w:rsidR="0051320B" w:rsidRDefault="0051320B" w:rsidP="00602F61">
      <w:pPr>
        <w:ind w:left="0"/>
      </w:pPr>
      <w:r>
        <w:tab/>
      </w:r>
      <w:r>
        <w:tab/>
        <w:t>-</w:t>
      </w:r>
      <w:r w:rsidR="00F241AB" w:rsidRPr="00E74B02">
        <w:rPr>
          <w:b/>
          <w:bCs/>
          <w:color w:val="3CB5B2"/>
        </w:rPr>
        <w:t xml:space="preserve"> </w:t>
      </w:r>
      <w:r w:rsidRPr="00E74B02">
        <w:rPr>
          <w:b/>
          <w:bCs/>
          <w:color w:val="3CB5B2"/>
        </w:rPr>
        <w:t>public</w:t>
      </w:r>
      <w:r w:rsidR="00680084">
        <w:rPr>
          <w:b/>
          <w:bCs/>
          <w:color w:val="3CB5B2"/>
        </w:rPr>
        <w:t xml:space="preserve"> </w:t>
      </w:r>
      <w:r w:rsidR="00680084">
        <w:t>(contains  the empty.txt file)</w:t>
      </w:r>
    </w:p>
    <w:p w14:paraId="0AD8F572" w14:textId="0EFA1D05" w:rsidR="0051320B" w:rsidRDefault="0051320B" w:rsidP="00602F61">
      <w:pPr>
        <w:ind w:left="0"/>
      </w:pPr>
      <w:r>
        <w:tab/>
      </w:r>
      <w:r>
        <w:tab/>
      </w:r>
      <w:r w:rsidR="00F241AB">
        <w:tab/>
      </w:r>
      <w:r>
        <w:t>-</w:t>
      </w:r>
      <w:r w:rsidR="00F241AB">
        <w:t xml:space="preserve"> </w:t>
      </w:r>
      <w:r w:rsidRPr="00E74B02">
        <w:rPr>
          <w:b/>
          <w:bCs/>
          <w:color w:val="0000FF"/>
        </w:rPr>
        <w:t>empyt.txt</w:t>
      </w:r>
      <w:r w:rsidR="00680084">
        <w:rPr>
          <w:b/>
          <w:bCs/>
          <w:color w:val="0000FF"/>
        </w:rPr>
        <w:t xml:space="preserve"> </w:t>
      </w:r>
      <w:r w:rsidR="00680084">
        <w:t>(the file was left empty intentionally)</w:t>
      </w:r>
    </w:p>
    <w:p w14:paraId="3A87C56A" w14:textId="256922BF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3CB5B2"/>
        </w:rPr>
        <w:t>static</w:t>
      </w:r>
      <w:r w:rsidR="00680084">
        <w:rPr>
          <w:b/>
          <w:bCs/>
          <w:color w:val="3CB5B2"/>
        </w:rPr>
        <w:t xml:space="preserve"> </w:t>
      </w:r>
      <w:r w:rsidR="00680084">
        <w:t>(the static directory contains the sunflower.jpg image)</w:t>
      </w:r>
    </w:p>
    <w:p w14:paraId="224D3D31" w14:textId="3A4602FA" w:rsidR="0051320B" w:rsidRDefault="0051320B" w:rsidP="00602F61">
      <w:pPr>
        <w:ind w:left="0"/>
      </w:pP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sunflower.jpg</w:t>
      </w:r>
      <w:r w:rsidR="00680084">
        <w:rPr>
          <w:b/>
          <w:bCs/>
          <w:color w:val="0000FF"/>
        </w:rPr>
        <w:t xml:space="preserve"> </w:t>
      </w:r>
      <w:r w:rsidR="00680084">
        <w:t>(image file for testing)</w:t>
      </w:r>
    </w:p>
    <w:p w14:paraId="50E341EF" w14:textId="1D2D379B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3CB5B2"/>
        </w:rPr>
        <w:t>templates</w:t>
      </w:r>
      <w:r w:rsidR="00680084">
        <w:rPr>
          <w:b/>
          <w:bCs/>
          <w:color w:val="3CB5B2"/>
        </w:rPr>
        <w:t xml:space="preserve"> </w:t>
      </w:r>
      <w:r w:rsidR="00680084">
        <w:t>(contains HTML auth and images files)</w:t>
      </w:r>
    </w:p>
    <w:p w14:paraId="6AD38CE7" w14:textId="11BE0D29" w:rsidR="0051320B" w:rsidRDefault="0051320B" w:rsidP="00602F61">
      <w:pPr>
        <w:ind w:left="0"/>
      </w:pP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9F319F"/>
        </w:rPr>
        <w:t>auth</w:t>
      </w:r>
      <w:r w:rsidR="00680084">
        <w:rPr>
          <w:b/>
          <w:bCs/>
          <w:color w:val="9F319F"/>
        </w:rPr>
        <w:t xml:space="preserve"> </w:t>
      </w:r>
      <w:r w:rsidR="00680084">
        <w:t>(contains login and registration files)</w:t>
      </w:r>
    </w:p>
    <w:p w14:paraId="27C86B48" w14:textId="03A3A270" w:rsidR="008323E4" w:rsidRPr="00E74B02" w:rsidRDefault="008323E4" w:rsidP="00602F61">
      <w:pPr>
        <w:ind w:left="0"/>
        <w:rPr>
          <w:b/>
          <w:bCs/>
          <w:color w:val="0000FF"/>
        </w:rPr>
      </w:pPr>
      <w:r>
        <w:tab/>
      </w:r>
      <w:r>
        <w:tab/>
      </w:r>
      <w:r>
        <w:tab/>
      </w:r>
      <w:r w:rsidR="00F241AB">
        <w:tab/>
      </w:r>
      <w:r>
        <w:t>-</w:t>
      </w:r>
      <w:r w:rsidR="00F241AB">
        <w:t xml:space="preserve"> </w:t>
      </w:r>
      <w:r w:rsidRPr="00E74B02">
        <w:rPr>
          <w:b/>
          <w:bCs/>
          <w:color w:val="0000FF"/>
        </w:rPr>
        <w:t>login.html</w:t>
      </w:r>
      <w:r w:rsidR="00680084">
        <w:rPr>
          <w:b/>
          <w:bCs/>
          <w:color w:val="0000FF"/>
        </w:rPr>
        <w:t xml:space="preserve"> </w:t>
      </w:r>
      <w:r w:rsidR="00680084">
        <w:t>(Front page of the app)</w:t>
      </w:r>
    </w:p>
    <w:p w14:paraId="58C3FA05" w14:textId="1FD38128" w:rsidR="008323E4" w:rsidRDefault="008323E4" w:rsidP="00602F61">
      <w:pPr>
        <w:ind w:left="0"/>
      </w:pPr>
      <w:r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register.html</w:t>
      </w:r>
      <w:r w:rsidR="00680084">
        <w:rPr>
          <w:b/>
          <w:bCs/>
          <w:color w:val="0000FF"/>
        </w:rPr>
        <w:t xml:space="preserve"> </w:t>
      </w:r>
      <w:r w:rsidR="00680084">
        <w:t>(user registration page)</w:t>
      </w:r>
    </w:p>
    <w:p w14:paraId="1CE46E38" w14:textId="4908577A" w:rsidR="008323E4" w:rsidRDefault="0051320B" w:rsidP="00602F61">
      <w:pPr>
        <w:ind w:left="0"/>
      </w:pP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9F319F"/>
        </w:rPr>
        <w:t>cars</w:t>
      </w:r>
      <w:r w:rsidR="00680084">
        <w:rPr>
          <w:b/>
          <w:bCs/>
          <w:color w:val="9F319F"/>
        </w:rPr>
        <w:t xml:space="preserve"> </w:t>
      </w:r>
      <w:r w:rsidR="00680084">
        <w:t>(all frontend html files for users)</w:t>
      </w:r>
    </w:p>
    <w:p w14:paraId="3204B131" w14:textId="31AB082F" w:rsidR="008323E4" w:rsidRDefault="008323E4" w:rsidP="00602F61">
      <w:pPr>
        <w:ind w:left="0"/>
      </w:pPr>
      <w:r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create.html</w:t>
      </w:r>
      <w:r w:rsidR="00680084">
        <w:rPr>
          <w:b/>
          <w:bCs/>
          <w:color w:val="0000FF"/>
        </w:rPr>
        <w:t xml:space="preserve"> </w:t>
      </w:r>
      <w:r w:rsidR="00680084">
        <w:t>(contains fields names)</w:t>
      </w:r>
    </w:p>
    <w:p w14:paraId="1CAD27EA" w14:textId="105B5A00" w:rsidR="008323E4" w:rsidRDefault="008323E4" w:rsidP="00602F61">
      <w:pPr>
        <w:ind w:left="0"/>
      </w:pPr>
      <w:r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display.html</w:t>
      </w:r>
      <w:r w:rsidR="00680084">
        <w:rPr>
          <w:b/>
          <w:bCs/>
          <w:color w:val="0000FF"/>
        </w:rPr>
        <w:t xml:space="preserve"> </w:t>
      </w:r>
      <w:r w:rsidR="00680084">
        <w:t>(view cars)</w:t>
      </w:r>
    </w:p>
    <w:p w14:paraId="46C25CDA" w14:textId="08717318" w:rsidR="008323E4" w:rsidRDefault="008323E4" w:rsidP="00602F61">
      <w:pPr>
        <w:ind w:left="0"/>
      </w:pPr>
      <w:r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display_add_events.html</w:t>
      </w:r>
      <w:r w:rsidR="00680084">
        <w:rPr>
          <w:b/>
          <w:bCs/>
          <w:color w:val="0000FF"/>
        </w:rPr>
        <w:t xml:space="preserve"> </w:t>
      </w:r>
      <w:r w:rsidR="00680084">
        <w:t>(</w:t>
      </w:r>
      <w:proofErr w:type="spellStart"/>
      <w:r w:rsidR="00680084">
        <w:t>Oauth</w:t>
      </w:r>
      <w:proofErr w:type="spellEnd"/>
      <w:r w:rsidR="00680084">
        <w:t xml:space="preserve"> access code to google account)</w:t>
      </w:r>
    </w:p>
    <w:p w14:paraId="131C1514" w14:textId="3A71184F" w:rsidR="008323E4" w:rsidRDefault="008323E4" w:rsidP="00602F61">
      <w:pPr>
        <w:ind w:left="0"/>
      </w:pPr>
      <w:r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display_maintenance.html</w:t>
      </w:r>
      <w:r w:rsidR="00680084">
        <w:rPr>
          <w:b/>
          <w:bCs/>
          <w:color w:val="0000FF"/>
        </w:rPr>
        <w:t xml:space="preserve"> </w:t>
      </w:r>
      <w:r w:rsidR="00680084">
        <w:t>(hold Descriptions, Due dates for next oil change)</w:t>
      </w:r>
    </w:p>
    <w:p w14:paraId="63AEFD65" w14:textId="1067713B" w:rsidR="008323E4" w:rsidRPr="00E74B02" w:rsidRDefault="008323E4" w:rsidP="00602F61">
      <w:pPr>
        <w:ind w:left="0"/>
        <w:rPr>
          <w:b/>
          <w:bCs/>
          <w:color w:val="0000FF"/>
        </w:rPr>
      </w:pPr>
      <w:r>
        <w:lastRenderedPageBreak/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display_recalls.html</w:t>
      </w:r>
      <w:r w:rsidR="00B10089">
        <w:rPr>
          <w:b/>
          <w:bCs/>
          <w:color w:val="0000FF"/>
        </w:rPr>
        <w:t xml:space="preserve"> </w:t>
      </w:r>
      <w:r w:rsidR="00B10089">
        <w:t>(all the recall events table)</w:t>
      </w:r>
    </w:p>
    <w:p w14:paraId="60A1EC3A" w14:textId="43521327" w:rsidR="008323E4" w:rsidRDefault="008323E4" w:rsidP="00602F61">
      <w:pPr>
        <w:ind w:left="0"/>
      </w:pPr>
      <w:r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display_video.html</w:t>
      </w:r>
      <w:r w:rsidR="00B10089">
        <w:rPr>
          <w:b/>
          <w:bCs/>
          <w:color w:val="0000FF"/>
        </w:rPr>
        <w:t xml:space="preserve"> </w:t>
      </w:r>
      <w:r w:rsidR="00B10089">
        <w:t xml:space="preserve">(link to </w:t>
      </w:r>
      <w:r w:rsidR="00FB1D3D">
        <w:t>YouTube</w:t>
      </w:r>
      <w:r w:rsidR="00B10089">
        <w:t xml:space="preserve"> video)</w:t>
      </w:r>
    </w:p>
    <w:p w14:paraId="189BFB7A" w14:textId="551831CA" w:rsidR="008323E4" w:rsidRDefault="008323E4" w:rsidP="00602F61">
      <w:pPr>
        <w:ind w:left="0"/>
      </w:pPr>
      <w:r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display_videos.html</w:t>
      </w:r>
      <w:r w:rsidR="00FB1D3D">
        <w:rPr>
          <w:b/>
          <w:bCs/>
          <w:color w:val="0000FF"/>
        </w:rPr>
        <w:t xml:space="preserve"> </w:t>
      </w:r>
      <w:r w:rsidR="00FB1D3D">
        <w:t>(link to YouTube videos)</w:t>
      </w:r>
    </w:p>
    <w:p w14:paraId="602D47C1" w14:textId="42486D0B" w:rsidR="008323E4" w:rsidRDefault="008323E4" w:rsidP="00602F61">
      <w:pPr>
        <w:ind w:left="0"/>
      </w:pPr>
      <w:r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list.html</w:t>
      </w:r>
      <w:r w:rsidR="00FB1D3D">
        <w:rPr>
          <w:b/>
          <w:bCs/>
          <w:color w:val="0000FF"/>
        </w:rPr>
        <w:t xml:space="preserve"> </w:t>
      </w:r>
      <w:r w:rsidR="00FB1D3D">
        <w:t>(add car, make, model, year)</w:t>
      </w:r>
    </w:p>
    <w:p w14:paraId="40ABE6A1" w14:textId="19049517" w:rsidR="008323E4" w:rsidRDefault="008323E4" w:rsidP="00602F61">
      <w:pPr>
        <w:ind w:left="0"/>
      </w:pPr>
      <w:r>
        <w:tab/>
      </w: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list_item.html</w:t>
      </w:r>
      <w:r w:rsidR="00FB1D3D">
        <w:rPr>
          <w:b/>
          <w:bCs/>
          <w:color w:val="0000FF"/>
        </w:rPr>
        <w:t xml:space="preserve"> </w:t>
      </w:r>
      <w:r w:rsidR="00FB1D3D">
        <w:t>(display model, year)</w:t>
      </w:r>
    </w:p>
    <w:p w14:paraId="3FEAA539" w14:textId="5F40BA76" w:rsidR="0051320B" w:rsidRDefault="0051320B" w:rsidP="00602F61">
      <w:pPr>
        <w:ind w:left="0"/>
      </w:pP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base.html</w:t>
      </w:r>
      <w:r w:rsidR="00FB1D3D">
        <w:rPr>
          <w:b/>
          <w:bCs/>
          <w:color w:val="0000FF"/>
        </w:rPr>
        <w:t xml:space="preserve"> </w:t>
      </w:r>
      <w:r w:rsidR="00FB1D3D">
        <w:t>(Maintenance calendar)</w:t>
      </w:r>
    </w:p>
    <w:p w14:paraId="0B02D217" w14:textId="7BD35C6F" w:rsidR="0051320B" w:rsidRDefault="0051320B" w:rsidP="00602F61">
      <w:pPr>
        <w:ind w:left="0"/>
      </w:pP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index.html</w:t>
      </w:r>
      <w:r w:rsidR="00FB1D3D">
        <w:rPr>
          <w:b/>
          <w:bCs/>
          <w:color w:val="0000FF"/>
        </w:rPr>
        <w:t xml:space="preserve"> </w:t>
      </w:r>
      <w:r w:rsidR="00FB1D3D">
        <w:t>(main page and link pages)</w:t>
      </w:r>
    </w:p>
    <w:p w14:paraId="75D14462" w14:textId="203B3552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proofErr w:type="spellStart"/>
      <w:r w:rsidRPr="00E74B02">
        <w:rPr>
          <w:b/>
          <w:bCs/>
          <w:color w:val="3CB5B2"/>
        </w:rPr>
        <w:t>utils</w:t>
      </w:r>
      <w:proofErr w:type="spellEnd"/>
      <w:r w:rsidR="00FB1D3D">
        <w:rPr>
          <w:b/>
          <w:bCs/>
          <w:color w:val="3CB5B2"/>
        </w:rPr>
        <w:t xml:space="preserve"> </w:t>
      </w:r>
      <w:r w:rsidR="00FB1D3D">
        <w:t>(a folder containing dueshit.py)</w:t>
      </w:r>
    </w:p>
    <w:p w14:paraId="78FA1911" w14:textId="288D68FF" w:rsidR="008323E4" w:rsidRDefault="008323E4" w:rsidP="00602F61">
      <w:pPr>
        <w:ind w:left="0"/>
      </w:pP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dueshit.py</w:t>
      </w:r>
      <w:r w:rsidR="00FB1D3D">
        <w:rPr>
          <w:b/>
          <w:bCs/>
          <w:color w:val="0000FF"/>
        </w:rPr>
        <w:t xml:space="preserve"> </w:t>
      </w:r>
      <w:r w:rsidR="00FB1D3D">
        <w:t xml:space="preserve">(import </w:t>
      </w:r>
      <w:proofErr w:type="spellStart"/>
      <w:r w:rsidR="00FB1D3D">
        <w:t>produce_dmz</w:t>
      </w:r>
      <w:proofErr w:type="spellEnd"/>
      <w:r w:rsidR="00FB1D3D">
        <w:t>)</w:t>
      </w:r>
    </w:p>
    <w:p w14:paraId="40898181" w14:textId="4F7D12B1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3CB5B2"/>
        </w:rPr>
        <w:t>views</w:t>
      </w:r>
      <w:r w:rsidR="00FB1D3D">
        <w:rPr>
          <w:b/>
          <w:bCs/>
          <w:color w:val="3CB5B2"/>
        </w:rPr>
        <w:t xml:space="preserve"> </w:t>
      </w:r>
      <w:r w:rsidR="00FB1D3D">
        <w:t>(contains auth cars and general python files)</w:t>
      </w:r>
    </w:p>
    <w:p w14:paraId="6A74B384" w14:textId="068120D7" w:rsidR="008323E4" w:rsidRDefault="008323E4" w:rsidP="00602F61">
      <w:pPr>
        <w:ind w:left="0"/>
      </w:pP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auth.py</w:t>
      </w:r>
      <w:r w:rsidR="00FB1D3D">
        <w:rPr>
          <w:b/>
          <w:bCs/>
          <w:color w:val="0000FF"/>
        </w:rPr>
        <w:t xml:space="preserve"> </w:t>
      </w:r>
      <w:r w:rsidR="00FB1D3D">
        <w:t>(json file)</w:t>
      </w:r>
    </w:p>
    <w:p w14:paraId="44B7BAD0" w14:textId="239E7578" w:rsidR="008323E4" w:rsidRDefault="008323E4" w:rsidP="00602F61">
      <w:pPr>
        <w:ind w:left="0"/>
      </w:pP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cars.py</w:t>
      </w:r>
      <w:r w:rsidR="00FB1D3D">
        <w:rPr>
          <w:b/>
          <w:bCs/>
          <w:color w:val="0000FF"/>
        </w:rPr>
        <w:t xml:space="preserve"> </w:t>
      </w:r>
      <w:r w:rsidR="00FB1D3D">
        <w:t>(contains more json file)</w:t>
      </w:r>
    </w:p>
    <w:p w14:paraId="079C61A3" w14:textId="6E7D793C" w:rsidR="008323E4" w:rsidRDefault="008323E4" w:rsidP="00602F61">
      <w:pPr>
        <w:ind w:left="0"/>
      </w:pPr>
      <w:r>
        <w:tab/>
      </w: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general.py</w:t>
      </w:r>
      <w:r w:rsidR="00FB1D3D">
        <w:rPr>
          <w:b/>
          <w:bCs/>
          <w:color w:val="0000FF"/>
        </w:rPr>
        <w:t xml:space="preserve"> </w:t>
      </w:r>
      <w:r w:rsidR="00FB1D3D">
        <w:t>(routing to connect)</w:t>
      </w:r>
    </w:p>
    <w:p w14:paraId="774F7225" w14:textId="5EBFECF4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.env</w:t>
      </w:r>
      <w:r w:rsidR="00FB1D3D">
        <w:rPr>
          <w:b/>
          <w:bCs/>
          <w:color w:val="0000FF"/>
        </w:rPr>
        <w:t xml:space="preserve"> </w:t>
      </w:r>
      <w:r w:rsidR="00FB1D3D">
        <w:t>(</w:t>
      </w:r>
      <w:proofErr w:type="spellStart"/>
      <w:r w:rsidR="00FB1D3D">
        <w:t>rabbitmq</w:t>
      </w:r>
      <w:proofErr w:type="spellEnd"/>
      <w:r w:rsidR="00FB1D3D">
        <w:t xml:space="preserve"> files)</w:t>
      </w:r>
    </w:p>
    <w:p w14:paraId="4077F2D2" w14:textId="2FB33BC1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_env</w:t>
      </w:r>
    </w:p>
    <w:p w14:paraId="6B13B677" w14:textId="18CAA295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main.py</w:t>
      </w:r>
      <w:r w:rsidR="002F6CAE">
        <w:rPr>
          <w:b/>
          <w:bCs/>
          <w:color w:val="0000FF"/>
        </w:rPr>
        <w:t xml:space="preserve"> </w:t>
      </w:r>
      <w:r w:rsidR="002F6CAE">
        <w:t>(load environment variables, create and setup flash)</w:t>
      </w:r>
    </w:p>
    <w:p w14:paraId="393228A7" w14:textId="39C9DD04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producers.py</w:t>
      </w:r>
      <w:r w:rsidR="002F6CAE">
        <w:rPr>
          <w:b/>
          <w:bCs/>
          <w:color w:val="0000FF"/>
        </w:rPr>
        <w:t xml:space="preserve"> </w:t>
      </w:r>
      <w:r w:rsidR="002F6CAE">
        <w:t xml:space="preserve">(generic produce helper </w:t>
      </w:r>
      <w:proofErr w:type="spellStart"/>
      <w:r w:rsidR="002F6CAE">
        <w:t>os</w:t>
      </w:r>
      <w:proofErr w:type="spellEnd"/>
      <w:r w:rsidR="002F6CAE">
        <w:t xml:space="preserve"> import)</w:t>
      </w:r>
    </w:p>
    <w:p w14:paraId="5B8A9BE2" w14:textId="0D9A97E3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requirements.txt</w:t>
      </w:r>
      <w:r w:rsidR="002F6CAE">
        <w:rPr>
          <w:b/>
          <w:bCs/>
          <w:color w:val="0000FF"/>
        </w:rPr>
        <w:t xml:space="preserve"> </w:t>
      </w:r>
      <w:r w:rsidR="002F6CAE">
        <w:t>(</w:t>
      </w:r>
      <w:proofErr w:type="spellStart"/>
      <w:r w:rsidR="002F6CAE">
        <w:t>conatains</w:t>
      </w:r>
      <w:proofErr w:type="spellEnd"/>
      <w:r w:rsidR="002F6CAE">
        <w:t xml:space="preserve"> </w:t>
      </w:r>
      <w:proofErr w:type="spellStart"/>
      <w:r w:rsidR="002F6CAE">
        <w:t>pika</w:t>
      </w:r>
      <w:proofErr w:type="spellEnd"/>
      <w:r w:rsidR="002F6CAE">
        <w:t xml:space="preserve">, flask, </w:t>
      </w:r>
      <w:proofErr w:type="spellStart"/>
      <w:r w:rsidR="002F6CAE">
        <w:t>gunicorn</w:t>
      </w:r>
      <w:proofErr w:type="spellEnd"/>
      <w:r w:rsidR="002F6CAE">
        <w:t xml:space="preserve">, python </w:t>
      </w:r>
      <w:proofErr w:type="spellStart"/>
      <w:r w:rsidR="002F6CAE">
        <w:t>dotenv</w:t>
      </w:r>
      <w:proofErr w:type="spellEnd"/>
      <w:r w:rsidR="002F6CAE">
        <w:t>)</w:t>
      </w:r>
    </w:p>
    <w:p w14:paraId="1A75D53C" w14:textId="7B10BC31" w:rsidR="0051320B" w:rsidRDefault="0051320B" w:rsidP="00602F61">
      <w:pPr>
        <w:ind w:left="0"/>
      </w:pPr>
      <w:r>
        <w:tab/>
      </w:r>
      <w:r w:rsidR="00F241AB">
        <w:tab/>
      </w:r>
      <w:r>
        <w:t>-</w:t>
      </w:r>
      <w:r w:rsidR="00F241AB">
        <w:t xml:space="preserve"> </w:t>
      </w:r>
      <w:proofErr w:type="spellStart"/>
      <w:r w:rsidRPr="00E74B02">
        <w:rPr>
          <w:b/>
          <w:bCs/>
          <w:color w:val="0000FF"/>
        </w:rPr>
        <w:t>run_dev_server</w:t>
      </w:r>
      <w:proofErr w:type="spellEnd"/>
      <w:r w:rsidR="002F6CAE">
        <w:rPr>
          <w:b/>
          <w:bCs/>
          <w:color w:val="0000FF"/>
        </w:rPr>
        <w:t xml:space="preserve"> </w:t>
      </w:r>
      <w:r w:rsidR="002F6CAE">
        <w:t>(contains flask export variables)</w:t>
      </w:r>
    </w:p>
    <w:p w14:paraId="4318D846" w14:textId="449F4595" w:rsidR="0051320B" w:rsidRDefault="0051320B" w:rsidP="00602F61">
      <w:pPr>
        <w:ind w:left="0"/>
      </w:pPr>
      <w:r>
        <w:tab/>
      </w:r>
      <w:r>
        <w:tab/>
        <w:t>-</w:t>
      </w:r>
      <w:r w:rsidR="00F241AB">
        <w:t xml:space="preserve"> </w:t>
      </w:r>
      <w:proofErr w:type="spellStart"/>
      <w:r w:rsidRPr="00E74B02">
        <w:rPr>
          <w:b/>
          <w:bCs/>
          <w:color w:val="0000FF"/>
        </w:rPr>
        <w:t>run_prod_server</w:t>
      </w:r>
      <w:proofErr w:type="spellEnd"/>
      <w:r w:rsidR="002F6CAE">
        <w:rPr>
          <w:b/>
          <w:bCs/>
          <w:color w:val="0000FF"/>
        </w:rPr>
        <w:t xml:space="preserve"> </w:t>
      </w:r>
      <w:r w:rsidR="002F6CAE">
        <w:t xml:space="preserve">(route to </w:t>
      </w:r>
      <w:proofErr w:type="spellStart"/>
      <w:r w:rsidR="002F6CAE">
        <w:t>gunicorn</w:t>
      </w:r>
      <w:proofErr w:type="spellEnd"/>
      <w:r w:rsidR="002F6CAE">
        <w:t>)</w:t>
      </w:r>
    </w:p>
    <w:p w14:paraId="1703977F" w14:textId="371B40CE" w:rsidR="0051320B" w:rsidRDefault="0051320B" w:rsidP="00602F61">
      <w:pPr>
        <w:ind w:left="0"/>
      </w:pP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README.md</w:t>
      </w:r>
      <w:r w:rsidR="002F6CAE">
        <w:rPr>
          <w:b/>
          <w:bCs/>
          <w:color w:val="0000FF"/>
        </w:rPr>
        <w:t xml:space="preserve"> </w:t>
      </w:r>
      <w:r w:rsidR="002F6CAE">
        <w:t>(Car calendar Frontend information)</w:t>
      </w:r>
    </w:p>
    <w:p w14:paraId="7B66ADF4" w14:textId="6B9E9CF2" w:rsidR="0051320B" w:rsidRDefault="0051320B" w:rsidP="00602F61">
      <w:pPr>
        <w:ind w:left="0"/>
      </w:pPr>
      <w:r>
        <w:tab/>
        <w:t>-</w:t>
      </w:r>
      <w:r w:rsidR="00F241AB">
        <w:t xml:space="preserve"> </w:t>
      </w:r>
      <w:proofErr w:type="spellStart"/>
      <w:r w:rsidRPr="00E74B02">
        <w:rPr>
          <w:b/>
          <w:bCs/>
          <w:color w:val="0000FF"/>
        </w:rPr>
        <w:t>motd</w:t>
      </w:r>
      <w:proofErr w:type="spellEnd"/>
      <w:r w:rsidR="002F6CAE">
        <w:rPr>
          <w:b/>
          <w:bCs/>
          <w:color w:val="0000FF"/>
        </w:rPr>
        <w:t xml:space="preserve"> </w:t>
      </w:r>
      <w:r w:rsidR="002F6CAE">
        <w:t>(run development server)</w:t>
      </w:r>
    </w:p>
    <w:p w14:paraId="3D6B2284" w14:textId="2C7D7A7B" w:rsidR="0051320B" w:rsidRDefault="0051320B" w:rsidP="00602F61">
      <w:pPr>
        <w:ind w:left="0"/>
      </w:pPr>
      <w:r>
        <w:tab/>
        <w:t>-</w:t>
      </w:r>
      <w:r w:rsidR="00F241AB">
        <w:t xml:space="preserve"> </w:t>
      </w:r>
      <w:proofErr w:type="spellStart"/>
      <w:r w:rsidRPr="00E74B02">
        <w:rPr>
          <w:b/>
          <w:bCs/>
          <w:color w:val="0000FF"/>
        </w:rPr>
        <w:t>nginx.conf</w:t>
      </w:r>
      <w:proofErr w:type="spellEnd"/>
      <w:r w:rsidR="002F6CAE">
        <w:rPr>
          <w:b/>
          <w:bCs/>
          <w:color w:val="0000FF"/>
        </w:rPr>
        <w:t xml:space="preserve"> </w:t>
      </w:r>
      <w:r w:rsidR="002F6CAE">
        <w:t>(information about server)</w:t>
      </w:r>
    </w:p>
    <w:p w14:paraId="48635B93" w14:textId="6D809761" w:rsidR="0051320B" w:rsidRDefault="0051320B" w:rsidP="00602F61">
      <w:pPr>
        <w:ind w:left="0"/>
      </w:pPr>
      <w:r>
        <w:tab/>
        <w:t>-</w:t>
      </w:r>
      <w:r w:rsidR="00F241AB">
        <w:t xml:space="preserve"> </w:t>
      </w:r>
      <w:r w:rsidRPr="00E74B02">
        <w:rPr>
          <w:b/>
          <w:bCs/>
          <w:color w:val="0000FF"/>
        </w:rPr>
        <w:t>provision-web.sh</w:t>
      </w:r>
      <w:r w:rsidR="002F6CAE">
        <w:rPr>
          <w:b/>
          <w:bCs/>
          <w:color w:val="0000FF"/>
        </w:rPr>
        <w:t xml:space="preserve"> </w:t>
      </w:r>
      <w:r w:rsidR="002F6CAE">
        <w:t xml:space="preserve">(Update package list and install python and </w:t>
      </w:r>
      <w:proofErr w:type="spellStart"/>
      <w:r w:rsidR="002F6CAE">
        <w:t>amqp</w:t>
      </w:r>
      <w:proofErr w:type="spellEnd"/>
      <w:r w:rsidR="002F6CAE">
        <w:t xml:space="preserve"> client)</w:t>
      </w:r>
    </w:p>
    <w:p w14:paraId="1B67BADC" w14:textId="4D7E2B14" w:rsidR="0051320B" w:rsidRDefault="0051320B" w:rsidP="00602F61">
      <w:pPr>
        <w:ind w:left="0"/>
      </w:pPr>
      <w:r>
        <w:t>-</w:t>
      </w:r>
      <w:r w:rsidR="00F241AB">
        <w:t xml:space="preserve"> </w:t>
      </w:r>
      <w:r w:rsidRPr="00974E80">
        <w:rPr>
          <w:b/>
          <w:bCs/>
          <w:color w:val="0000FF"/>
        </w:rPr>
        <w:t>.</w:t>
      </w:r>
      <w:proofErr w:type="spellStart"/>
      <w:r w:rsidRPr="00974E80">
        <w:rPr>
          <w:b/>
          <w:bCs/>
          <w:color w:val="0000FF"/>
        </w:rPr>
        <w:t>gitignore</w:t>
      </w:r>
      <w:proofErr w:type="spellEnd"/>
      <w:r w:rsidR="0082567D" w:rsidRPr="00974E80">
        <w:rPr>
          <w:color w:val="0000FF"/>
        </w:rPr>
        <w:t xml:space="preserve"> </w:t>
      </w:r>
      <w:r w:rsidR="0082567D">
        <w:t>(Tells which file</w:t>
      </w:r>
      <w:r w:rsidR="000D5803">
        <w:t>s for Git to ignore)</w:t>
      </w:r>
    </w:p>
    <w:p w14:paraId="71E8E0F7" w14:textId="30DF2AEB" w:rsidR="0051320B" w:rsidRDefault="0051320B" w:rsidP="00602F61">
      <w:pPr>
        <w:ind w:left="0"/>
      </w:pPr>
      <w:r>
        <w:t>-</w:t>
      </w:r>
      <w:r w:rsidR="00F241AB">
        <w:t xml:space="preserve"> </w:t>
      </w:r>
      <w:r w:rsidRPr="00974E80">
        <w:rPr>
          <w:b/>
          <w:bCs/>
          <w:color w:val="0000FF"/>
        </w:rPr>
        <w:t>README.md</w:t>
      </w:r>
      <w:r w:rsidR="0082567D" w:rsidRPr="00974E80">
        <w:rPr>
          <w:color w:val="0000FF"/>
        </w:rPr>
        <w:t xml:space="preserve"> </w:t>
      </w:r>
      <w:r w:rsidR="0082567D">
        <w:t>(Text file containing the quick start instruction guide)</w:t>
      </w:r>
    </w:p>
    <w:p w14:paraId="57B551E0" w14:textId="1D29EB66" w:rsidR="00AB2DA3" w:rsidRPr="00602F61" w:rsidRDefault="0051320B" w:rsidP="00602F61">
      <w:pPr>
        <w:ind w:left="0"/>
      </w:pPr>
      <w:r>
        <w:t>-</w:t>
      </w:r>
      <w:r w:rsidR="00F241AB">
        <w:t xml:space="preserve"> </w:t>
      </w:r>
      <w:proofErr w:type="spellStart"/>
      <w:r w:rsidRPr="00974E80">
        <w:rPr>
          <w:b/>
          <w:bCs/>
          <w:color w:val="0000FF"/>
        </w:rPr>
        <w:t>Vagrantfile</w:t>
      </w:r>
      <w:proofErr w:type="spellEnd"/>
      <w:r w:rsidR="0082567D">
        <w:t xml:space="preserve"> (Configuration file used by Vagrant to create VMs)</w:t>
      </w:r>
      <w:r w:rsidR="00AB2DA3">
        <w:tab/>
      </w:r>
      <w:bookmarkEnd w:id="14"/>
    </w:p>
    <w:p w14:paraId="53A6E54F" w14:textId="1371443E" w:rsidR="00BB6082" w:rsidRDefault="00BB6082" w:rsidP="00074C13"/>
    <w:p w14:paraId="4C86D115" w14:textId="39E013E7" w:rsidR="0091742F" w:rsidRDefault="0091742F" w:rsidP="0091742F">
      <w:pPr>
        <w:pStyle w:val="Heading1"/>
        <w:ind w:left="0"/>
        <w:rPr>
          <w:b/>
          <w:bCs/>
        </w:rPr>
      </w:pPr>
    </w:p>
    <w:p w14:paraId="646865E0" w14:textId="14191DDE" w:rsidR="004316FE" w:rsidRDefault="004316FE" w:rsidP="004316FE"/>
    <w:p w14:paraId="229B78CF" w14:textId="77777777" w:rsidR="004316FE" w:rsidRPr="004316FE" w:rsidRDefault="004316FE" w:rsidP="004316FE"/>
    <w:p w14:paraId="370C2B1A" w14:textId="3962FC93" w:rsidR="00817535" w:rsidRDefault="005A6C6F" w:rsidP="0091742F">
      <w:pPr>
        <w:pStyle w:val="Heading1"/>
        <w:ind w:left="0"/>
        <w:rPr>
          <w:b/>
          <w:bCs/>
        </w:rPr>
      </w:pPr>
      <w:bookmarkStart w:id="15" w:name="_Toc23258305"/>
      <w:r w:rsidRPr="00A53678">
        <w:rPr>
          <w:b/>
          <w:bCs/>
        </w:rPr>
        <w:lastRenderedPageBreak/>
        <w:t xml:space="preserve">TEAM </w:t>
      </w:r>
      <w:r w:rsidR="005B06F1">
        <w:rPr>
          <w:b/>
          <w:bCs/>
        </w:rPr>
        <w:t>2</w:t>
      </w:r>
      <w:r w:rsidR="00611F2A">
        <w:rPr>
          <w:b/>
          <w:bCs/>
        </w:rPr>
        <w:t xml:space="preserve"> INFORMATION</w:t>
      </w:r>
      <w:bookmarkEnd w:id="15"/>
    </w:p>
    <w:p w14:paraId="3FC69B6B" w14:textId="4CEF849F" w:rsidR="005B06F1" w:rsidRPr="00497608" w:rsidRDefault="005B06F1" w:rsidP="00890DEA">
      <w:pPr>
        <w:pStyle w:val="Heading2"/>
        <w:rPr>
          <w:b/>
          <w:bCs/>
          <w:i/>
          <w:iCs/>
        </w:rPr>
      </w:pPr>
      <w:bookmarkStart w:id="16" w:name="_Toc23258306"/>
      <w:r w:rsidRPr="00497608">
        <w:rPr>
          <w:b/>
          <w:bCs/>
          <w:i/>
          <w:iCs/>
        </w:rPr>
        <w:t>Rolls</w:t>
      </w:r>
      <w:bookmarkEnd w:id="16"/>
    </w:p>
    <w:tbl>
      <w:tblPr>
        <w:tblStyle w:val="TableGrid"/>
        <w:tblW w:w="0" w:type="auto"/>
        <w:tblInd w:w="72" w:type="dxa"/>
        <w:tblLook w:val="04A0" w:firstRow="1" w:lastRow="0" w:firstColumn="1" w:lastColumn="0" w:noHBand="0" w:noVBand="1"/>
      </w:tblPr>
      <w:tblGrid>
        <w:gridCol w:w="4639"/>
        <w:gridCol w:w="4639"/>
      </w:tblGrid>
      <w:tr w:rsidR="00011C1C" w14:paraId="2CE275E4" w14:textId="77777777" w:rsidTr="00C67889">
        <w:tc>
          <w:tcPr>
            <w:tcW w:w="4639" w:type="dxa"/>
          </w:tcPr>
          <w:p w14:paraId="3259241D" w14:textId="6EFCA2EE" w:rsidR="00011C1C" w:rsidRPr="000B3374" w:rsidRDefault="00890DEA" w:rsidP="005B06F1">
            <w:pPr>
              <w:ind w:left="0"/>
              <w:rPr>
                <w:b/>
                <w:bCs/>
              </w:rPr>
            </w:pPr>
            <w:r w:rsidRPr="000B3374">
              <w:rPr>
                <w:b/>
                <w:bCs/>
              </w:rPr>
              <w:t>NAME</w:t>
            </w:r>
          </w:p>
        </w:tc>
        <w:tc>
          <w:tcPr>
            <w:tcW w:w="4639" w:type="dxa"/>
          </w:tcPr>
          <w:p w14:paraId="20CB28A1" w14:textId="0088A42B" w:rsidR="00011C1C" w:rsidRPr="000B3374" w:rsidRDefault="00890DEA" w:rsidP="005B06F1">
            <w:pPr>
              <w:ind w:left="0"/>
              <w:rPr>
                <w:b/>
                <w:bCs/>
              </w:rPr>
            </w:pPr>
            <w:r w:rsidRPr="000B3374">
              <w:rPr>
                <w:b/>
                <w:bCs/>
              </w:rPr>
              <w:t>ROLLS</w:t>
            </w:r>
          </w:p>
        </w:tc>
      </w:tr>
      <w:tr w:rsidR="00011C1C" w14:paraId="642B6594" w14:textId="77777777" w:rsidTr="00C67889">
        <w:tc>
          <w:tcPr>
            <w:tcW w:w="4639" w:type="dxa"/>
          </w:tcPr>
          <w:p w14:paraId="06D177A9" w14:textId="6C3FD8B0" w:rsidR="00011C1C" w:rsidRDefault="00890DEA" w:rsidP="005B06F1">
            <w:pPr>
              <w:ind w:left="0"/>
            </w:pPr>
            <w:r>
              <w:t xml:space="preserve">Michael </w:t>
            </w:r>
            <w:proofErr w:type="spellStart"/>
            <w:r>
              <w:t>Mobilio</w:t>
            </w:r>
            <w:proofErr w:type="spellEnd"/>
          </w:p>
        </w:tc>
        <w:tc>
          <w:tcPr>
            <w:tcW w:w="4639" w:type="dxa"/>
          </w:tcPr>
          <w:p w14:paraId="2CE83AFA" w14:textId="3A18D074" w:rsidR="00011C1C" w:rsidRDefault="00890DEA" w:rsidP="005B06F1">
            <w:pPr>
              <w:ind w:left="0"/>
            </w:pPr>
            <w:r>
              <w:t>SYSTEM ADMIN</w:t>
            </w:r>
          </w:p>
        </w:tc>
      </w:tr>
      <w:tr w:rsidR="00011C1C" w14:paraId="6E0568CE" w14:textId="77777777" w:rsidTr="00C67889">
        <w:tc>
          <w:tcPr>
            <w:tcW w:w="4639" w:type="dxa"/>
          </w:tcPr>
          <w:p w14:paraId="6FE4DA05" w14:textId="144FA5B3" w:rsidR="00011C1C" w:rsidRDefault="00890DEA" w:rsidP="005B06F1">
            <w:pPr>
              <w:ind w:left="0"/>
            </w:pPr>
            <w:r>
              <w:t xml:space="preserve">Luwai </w:t>
            </w:r>
            <w:proofErr w:type="spellStart"/>
            <w:r>
              <w:t>Wheagar</w:t>
            </w:r>
            <w:proofErr w:type="spellEnd"/>
          </w:p>
        </w:tc>
        <w:tc>
          <w:tcPr>
            <w:tcW w:w="4639" w:type="dxa"/>
          </w:tcPr>
          <w:p w14:paraId="398CEA4D" w14:textId="7FEB11B6" w:rsidR="00011C1C" w:rsidRDefault="00890DEA" w:rsidP="005B06F1">
            <w:pPr>
              <w:ind w:left="0"/>
            </w:pPr>
            <w:r>
              <w:t>BACKEND</w:t>
            </w:r>
          </w:p>
        </w:tc>
      </w:tr>
      <w:tr w:rsidR="00011C1C" w14:paraId="62350083" w14:textId="77777777" w:rsidTr="00C67889">
        <w:tc>
          <w:tcPr>
            <w:tcW w:w="4639" w:type="dxa"/>
          </w:tcPr>
          <w:p w14:paraId="6092A90F" w14:textId="428FBC72" w:rsidR="00011C1C" w:rsidRDefault="00890DEA" w:rsidP="005B06F1">
            <w:pPr>
              <w:ind w:left="0"/>
            </w:pPr>
            <w:r>
              <w:t>Mohamed Sangare</w:t>
            </w:r>
          </w:p>
        </w:tc>
        <w:tc>
          <w:tcPr>
            <w:tcW w:w="4639" w:type="dxa"/>
          </w:tcPr>
          <w:p w14:paraId="756C98F6" w14:textId="601224F3" w:rsidR="00011C1C" w:rsidRDefault="00890DEA" w:rsidP="005B06F1">
            <w:pPr>
              <w:ind w:left="0"/>
            </w:pPr>
            <w:r>
              <w:t>FRONTEND</w:t>
            </w:r>
          </w:p>
        </w:tc>
      </w:tr>
      <w:tr w:rsidR="00011C1C" w14:paraId="172F8242" w14:textId="77777777" w:rsidTr="00C67889">
        <w:tc>
          <w:tcPr>
            <w:tcW w:w="4639" w:type="dxa"/>
          </w:tcPr>
          <w:p w14:paraId="26619834" w14:textId="18009B3A" w:rsidR="00011C1C" w:rsidRDefault="00890DEA" w:rsidP="005B06F1">
            <w:pPr>
              <w:ind w:left="0"/>
            </w:pPr>
            <w:r>
              <w:t>Krushna Patel</w:t>
            </w:r>
          </w:p>
        </w:tc>
        <w:tc>
          <w:tcPr>
            <w:tcW w:w="4639" w:type="dxa"/>
          </w:tcPr>
          <w:p w14:paraId="0918CAFA" w14:textId="6D83DC50" w:rsidR="00011C1C" w:rsidRDefault="00890DEA" w:rsidP="005B06F1">
            <w:pPr>
              <w:ind w:left="0"/>
            </w:pPr>
            <w:r>
              <w:t>DATABASE</w:t>
            </w:r>
          </w:p>
        </w:tc>
      </w:tr>
    </w:tbl>
    <w:p w14:paraId="19707E87" w14:textId="77777777" w:rsidR="00C67889" w:rsidRPr="00497608" w:rsidRDefault="00C67889" w:rsidP="00C67889">
      <w:pPr>
        <w:pStyle w:val="Heading2"/>
        <w:rPr>
          <w:b/>
          <w:bCs/>
          <w:i/>
          <w:iCs/>
        </w:rPr>
      </w:pPr>
      <w:bookmarkStart w:id="17" w:name="_Toc23258307"/>
      <w:r w:rsidRPr="00497608">
        <w:rPr>
          <w:b/>
          <w:bCs/>
          <w:i/>
          <w:iCs/>
        </w:rPr>
        <w:t>Responsibilities</w:t>
      </w:r>
      <w:bookmarkEnd w:id="17"/>
    </w:p>
    <w:tbl>
      <w:tblPr>
        <w:tblStyle w:val="TableGrid"/>
        <w:tblW w:w="0" w:type="auto"/>
        <w:tblInd w:w="72" w:type="dxa"/>
        <w:tblLook w:val="04A0" w:firstRow="1" w:lastRow="0" w:firstColumn="1" w:lastColumn="0" w:noHBand="0" w:noVBand="1"/>
      </w:tblPr>
      <w:tblGrid>
        <w:gridCol w:w="4635"/>
        <w:gridCol w:w="4643"/>
      </w:tblGrid>
      <w:tr w:rsidR="00C67889" w14:paraId="2CF1E55D" w14:textId="77777777" w:rsidTr="00CC75DA">
        <w:tc>
          <w:tcPr>
            <w:tcW w:w="4675" w:type="dxa"/>
          </w:tcPr>
          <w:p w14:paraId="0BB2B26D" w14:textId="77777777" w:rsidR="00C67889" w:rsidRPr="000B3374" w:rsidRDefault="00C67889" w:rsidP="00CC75DA">
            <w:pPr>
              <w:ind w:left="0"/>
              <w:rPr>
                <w:b/>
                <w:bCs/>
              </w:rPr>
            </w:pPr>
            <w:r w:rsidRPr="000B3374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6173A79C" w14:textId="77777777" w:rsidR="00C67889" w:rsidRPr="000B3374" w:rsidRDefault="00C67889" w:rsidP="00CC75DA">
            <w:pPr>
              <w:ind w:left="0"/>
              <w:rPr>
                <w:b/>
                <w:bCs/>
              </w:rPr>
            </w:pPr>
            <w:r w:rsidRPr="000B3374">
              <w:rPr>
                <w:b/>
                <w:bCs/>
              </w:rPr>
              <w:t>RESPONSIBILITIES</w:t>
            </w:r>
          </w:p>
        </w:tc>
      </w:tr>
      <w:tr w:rsidR="00C67889" w14:paraId="7A956EC0" w14:textId="77777777" w:rsidTr="00CC75DA">
        <w:tc>
          <w:tcPr>
            <w:tcW w:w="4675" w:type="dxa"/>
          </w:tcPr>
          <w:p w14:paraId="56F8E485" w14:textId="77777777" w:rsidR="00C67889" w:rsidRDefault="00C67889" w:rsidP="00CC75DA">
            <w:pPr>
              <w:ind w:left="0"/>
            </w:pPr>
            <w:r>
              <w:t xml:space="preserve">Michael </w:t>
            </w:r>
            <w:proofErr w:type="spellStart"/>
            <w:r>
              <w:t>Mobilio</w:t>
            </w:r>
            <w:proofErr w:type="spellEnd"/>
          </w:p>
        </w:tc>
        <w:tc>
          <w:tcPr>
            <w:tcW w:w="4675" w:type="dxa"/>
          </w:tcPr>
          <w:p w14:paraId="2563A3F3" w14:textId="77777777" w:rsidR="00C67889" w:rsidRDefault="00C67889" w:rsidP="00CC75DA">
            <w:pPr>
              <w:ind w:left="0"/>
            </w:pPr>
            <w:r>
              <w:t>Broker Server, RabbitMQ, Consumer, Producer, GitHub</w:t>
            </w:r>
          </w:p>
        </w:tc>
      </w:tr>
      <w:tr w:rsidR="00C67889" w14:paraId="44D5419A" w14:textId="77777777" w:rsidTr="00CC75DA">
        <w:tc>
          <w:tcPr>
            <w:tcW w:w="4675" w:type="dxa"/>
          </w:tcPr>
          <w:p w14:paraId="51C6B4E9" w14:textId="77777777" w:rsidR="00C67889" w:rsidRDefault="00C67889" w:rsidP="00CC75DA">
            <w:pPr>
              <w:ind w:left="0"/>
            </w:pPr>
            <w:r>
              <w:t xml:space="preserve">Luwai </w:t>
            </w:r>
            <w:proofErr w:type="spellStart"/>
            <w:r>
              <w:t>Wheagar</w:t>
            </w:r>
            <w:proofErr w:type="spellEnd"/>
          </w:p>
        </w:tc>
        <w:tc>
          <w:tcPr>
            <w:tcW w:w="4675" w:type="dxa"/>
          </w:tcPr>
          <w:p w14:paraId="4F171D8B" w14:textId="77777777" w:rsidR="00C67889" w:rsidRDefault="00C67889" w:rsidP="00CC75DA">
            <w:pPr>
              <w:ind w:left="0"/>
            </w:pPr>
            <w:r>
              <w:t xml:space="preserve">DMZ Server, </w:t>
            </w:r>
            <w:proofErr w:type="spellStart"/>
            <w:r>
              <w:t>CarMD</w:t>
            </w:r>
            <w:proofErr w:type="spellEnd"/>
            <w:r>
              <w:t xml:space="preserve"> API, </w:t>
            </w:r>
            <w:proofErr w:type="spellStart"/>
            <w:r>
              <w:t>YouTubr</w:t>
            </w:r>
            <w:proofErr w:type="spellEnd"/>
            <w:r>
              <w:t xml:space="preserve"> API, Google Calendar API</w:t>
            </w:r>
          </w:p>
        </w:tc>
      </w:tr>
      <w:tr w:rsidR="00C67889" w14:paraId="294B6C0F" w14:textId="77777777" w:rsidTr="00CC75DA">
        <w:tc>
          <w:tcPr>
            <w:tcW w:w="4675" w:type="dxa"/>
          </w:tcPr>
          <w:p w14:paraId="44427E32" w14:textId="77777777" w:rsidR="00C67889" w:rsidRDefault="00C67889" w:rsidP="00CC75DA">
            <w:pPr>
              <w:ind w:left="0"/>
            </w:pPr>
            <w:r>
              <w:t>Mohamed Sangare</w:t>
            </w:r>
          </w:p>
        </w:tc>
        <w:tc>
          <w:tcPr>
            <w:tcW w:w="4675" w:type="dxa"/>
          </w:tcPr>
          <w:p w14:paraId="45F0286B" w14:textId="77777777" w:rsidR="00C67889" w:rsidRDefault="00C67889" w:rsidP="00CC75DA">
            <w:pPr>
              <w:ind w:left="0"/>
            </w:pPr>
            <w:r>
              <w:t>Web Server, Python FLASK Server</w:t>
            </w:r>
          </w:p>
        </w:tc>
      </w:tr>
      <w:tr w:rsidR="00C67889" w14:paraId="476424CE" w14:textId="77777777" w:rsidTr="00CC75DA">
        <w:tc>
          <w:tcPr>
            <w:tcW w:w="4675" w:type="dxa"/>
          </w:tcPr>
          <w:p w14:paraId="4D7D5776" w14:textId="77777777" w:rsidR="00C67889" w:rsidRDefault="00C67889" w:rsidP="00CC75DA">
            <w:pPr>
              <w:ind w:left="0"/>
            </w:pPr>
            <w:r>
              <w:t>Krushna Patel</w:t>
            </w:r>
          </w:p>
        </w:tc>
        <w:tc>
          <w:tcPr>
            <w:tcW w:w="4675" w:type="dxa"/>
          </w:tcPr>
          <w:p w14:paraId="5C9125CE" w14:textId="77777777" w:rsidR="00C67889" w:rsidRDefault="00C67889" w:rsidP="00CC75DA">
            <w:pPr>
              <w:ind w:left="0"/>
            </w:pPr>
            <w:r>
              <w:t>Database Server, MySQL, Documentation, Trello</w:t>
            </w:r>
          </w:p>
        </w:tc>
      </w:tr>
    </w:tbl>
    <w:p w14:paraId="67E4CBEC" w14:textId="77777777" w:rsidR="00C67889" w:rsidRDefault="00C67889" w:rsidP="00C67889">
      <w:pPr>
        <w:ind w:left="0"/>
      </w:pPr>
    </w:p>
    <w:p w14:paraId="54C0A482" w14:textId="77777777" w:rsidR="00C67889" w:rsidRPr="00497608" w:rsidRDefault="00C67889" w:rsidP="00C67889">
      <w:pPr>
        <w:pStyle w:val="Heading2"/>
        <w:rPr>
          <w:b/>
          <w:bCs/>
          <w:i/>
          <w:iCs/>
        </w:rPr>
      </w:pPr>
      <w:bookmarkStart w:id="18" w:name="_Toc23258308"/>
      <w:r w:rsidRPr="00497608">
        <w:rPr>
          <w:b/>
          <w:bCs/>
          <w:i/>
          <w:iCs/>
        </w:rPr>
        <w:t>Content</w:t>
      </w:r>
      <w:bookmarkEnd w:id="18"/>
    </w:p>
    <w:tbl>
      <w:tblPr>
        <w:tblStyle w:val="TableGrid"/>
        <w:tblW w:w="0" w:type="auto"/>
        <w:tblInd w:w="72" w:type="dxa"/>
        <w:tblLook w:val="04A0" w:firstRow="1" w:lastRow="0" w:firstColumn="1" w:lastColumn="0" w:noHBand="0" w:noVBand="1"/>
      </w:tblPr>
      <w:tblGrid>
        <w:gridCol w:w="4635"/>
        <w:gridCol w:w="4643"/>
      </w:tblGrid>
      <w:tr w:rsidR="00C67889" w14:paraId="4EEA1028" w14:textId="77777777" w:rsidTr="0027624F">
        <w:tc>
          <w:tcPr>
            <w:tcW w:w="4675" w:type="dxa"/>
          </w:tcPr>
          <w:p w14:paraId="7D73E7CA" w14:textId="77777777" w:rsidR="00C67889" w:rsidRPr="000B3374" w:rsidRDefault="00C67889" w:rsidP="0027624F">
            <w:pPr>
              <w:ind w:left="0"/>
              <w:rPr>
                <w:b/>
                <w:bCs/>
              </w:rPr>
            </w:pPr>
            <w:r w:rsidRPr="000B3374">
              <w:rPr>
                <w:b/>
                <w:bCs/>
              </w:rPr>
              <w:t>NAME</w:t>
            </w:r>
          </w:p>
        </w:tc>
        <w:tc>
          <w:tcPr>
            <w:tcW w:w="4675" w:type="dxa"/>
          </w:tcPr>
          <w:p w14:paraId="6290250B" w14:textId="77777777" w:rsidR="00C67889" w:rsidRPr="000B3374" w:rsidRDefault="00C67889" w:rsidP="0027624F">
            <w:pPr>
              <w:ind w:left="0"/>
              <w:rPr>
                <w:b/>
                <w:bCs/>
              </w:rPr>
            </w:pPr>
            <w:r w:rsidRPr="000B3374">
              <w:rPr>
                <w:b/>
                <w:bCs/>
              </w:rPr>
              <w:t>EMAIL</w:t>
            </w:r>
          </w:p>
        </w:tc>
      </w:tr>
      <w:tr w:rsidR="00C67889" w14:paraId="0FE3148A" w14:textId="77777777" w:rsidTr="0027624F">
        <w:tc>
          <w:tcPr>
            <w:tcW w:w="4675" w:type="dxa"/>
          </w:tcPr>
          <w:p w14:paraId="047A9D5C" w14:textId="77777777" w:rsidR="00C67889" w:rsidRDefault="00C67889" w:rsidP="0027624F">
            <w:pPr>
              <w:ind w:left="0"/>
            </w:pPr>
            <w:r>
              <w:t xml:space="preserve">Michael </w:t>
            </w:r>
            <w:proofErr w:type="spellStart"/>
            <w:r>
              <w:t>Mobilio</w:t>
            </w:r>
            <w:proofErr w:type="spellEnd"/>
          </w:p>
        </w:tc>
        <w:tc>
          <w:tcPr>
            <w:tcW w:w="4675" w:type="dxa"/>
          </w:tcPr>
          <w:p w14:paraId="6EF38931" w14:textId="77777777" w:rsidR="00C67889" w:rsidRDefault="00C67889" w:rsidP="0027624F">
            <w:pPr>
              <w:ind w:left="0"/>
            </w:pPr>
            <w:hyperlink r:id="rId30" w:history="1">
              <w:r w:rsidRPr="00990C46">
                <w:rPr>
                  <w:rStyle w:val="Hyperlink"/>
                </w:rPr>
                <w:t>Mcm53@njit.edu</w:t>
              </w:r>
            </w:hyperlink>
            <w:r>
              <w:t xml:space="preserve"> </w:t>
            </w:r>
          </w:p>
        </w:tc>
      </w:tr>
      <w:tr w:rsidR="00C67889" w14:paraId="6FF6017C" w14:textId="77777777" w:rsidTr="0027624F">
        <w:tc>
          <w:tcPr>
            <w:tcW w:w="4675" w:type="dxa"/>
          </w:tcPr>
          <w:p w14:paraId="1597AFCD" w14:textId="77777777" w:rsidR="00C67889" w:rsidRDefault="00C67889" w:rsidP="0027624F">
            <w:pPr>
              <w:ind w:left="0"/>
            </w:pPr>
            <w:r>
              <w:t xml:space="preserve">Luwai </w:t>
            </w:r>
            <w:proofErr w:type="spellStart"/>
            <w:r>
              <w:t>Wheagar</w:t>
            </w:r>
            <w:proofErr w:type="spellEnd"/>
          </w:p>
        </w:tc>
        <w:tc>
          <w:tcPr>
            <w:tcW w:w="4675" w:type="dxa"/>
          </w:tcPr>
          <w:p w14:paraId="774011C1" w14:textId="77777777" w:rsidR="00C67889" w:rsidRDefault="00C67889" w:rsidP="0027624F">
            <w:pPr>
              <w:ind w:left="0"/>
            </w:pPr>
            <w:hyperlink r:id="rId31" w:history="1">
              <w:r w:rsidRPr="00990C46">
                <w:rPr>
                  <w:rStyle w:val="Hyperlink"/>
                </w:rPr>
                <w:t>Lgw3@njit.edu</w:t>
              </w:r>
            </w:hyperlink>
            <w:r>
              <w:t xml:space="preserve"> </w:t>
            </w:r>
          </w:p>
        </w:tc>
      </w:tr>
      <w:tr w:rsidR="00C67889" w14:paraId="4903AB77" w14:textId="77777777" w:rsidTr="0027624F">
        <w:tc>
          <w:tcPr>
            <w:tcW w:w="4675" w:type="dxa"/>
          </w:tcPr>
          <w:p w14:paraId="4BA3F34C" w14:textId="77777777" w:rsidR="00C67889" w:rsidRDefault="00C67889" w:rsidP="0027624F">
            <w:pPr>
              <w:ind w:left="0"/>
            </w:pPr>
            <w:r>
              <w:t>Mohamed Sangare</w:t>
            </w:r>
          </w:p>
        </w:tc>
        <w:tc>
          <w:tcPr>
            <w:tcW w:w="4675" w:type="dxa"/>
          </w:tcPr>
          <w:p w14:paraId="6BB9912F" w14:textId="77777777" w:rsidR="00C67889" w:rsidRDefault="00C67889" w:rsidP="0027624F">
            <w:pPr>
              <w:ind w:left="0"/>
            </w:pPr>
            <w:hyperlink r:id="rId32" w:history="1">
              <w:r w:rsidRPr="00990C46">
                <w:rPr>
                  <w:rStyle w:val="Hyperlink"/>
                </w:rPr>
                <w:t>Ms2247@njit.edu</w:t>
              </w:r>
            </w:hyperlink>
            <w:r>
              <w:t xml:space="preserve"> </w:t>
            </w:r>
          </w:p>
        </w:tc>
      </w:tr>
      <w:tr w:rsidR="00C67889" w14:paraId="2DC2BA51" w14:textId="77777777" w:rsidTr="0027624F">
        <w:tc>
          <w:tcPr>
            <w:tcW w:w="4675" w:type="dxa"/>
          </w:tcPr>
          <w:p w14:paraId="2CD5C395" w14:textId="77777777" w:rsidR="00C67889" w:rsidRDefault="00C67889" w:rsidP="0027624F">
            <w:pPr>
              <w:ind w:left="0"/>
            </w:pPr>
            <w:r>
              <w:t>Krushna Patel</w:t>
            </w:r>
          </w:p>
        </w:tc>
        <w:tc>
          <w:tcPr>
            <w:tcW w:w="4675" w:type="dxa"/>
          </w:tcPr>
          <w:p w14:paraId="1FBCEC52" w14:textId="77777777" w:rsidR="00C67889" w:rsidRDefault="00C67889" w:rsidP="0027624F">
            <w:pPr>
              <w:ind w:left="0"/>
            </w:pPr>
            <w:hyperlink r:id="rId33" w:history="1">
              <w:r w:rsidRPr="00990C46">
                <w:rPr>
                  <w:rStyle w:val="Hyperlink"/>
                </w:rPr>
                <w:t>Kp592@njit.edu</w:t>
              </w:r>
            </w:hyperlink>
            <w:r>
              <w:t xml:space="preserve"> </w:t>
            </w:r>
          </w:p>
        </w:tc>
      </w:tr>
    </w:tbl>
    <w:p w14:paraId="20958846" w14:textId="3C7713E1" w:rsidR="00C67889" w:rsidRDefault="00C67889" w:rsidP="00E831C7">
      <w:pPr>
        <w:pStyle w:val="Heading1"/>
        <w:ind w:left="0"/>
        <w:rPr>
          <w:b/>
          <w:bCs/>
        </w:rPr>
      </w:pPr>
    </w:p>
    <w:p w14:paraId="3F426CD0" w14:textId="72554BBD" w:rsidR="00C67889" w:rsidRDefault="00C67889" w:rsidP="00C67889"/>
    <w:p w14:paraId="4D478C3E" w14:textId="4CDC06A8" w:rsidR="00C67889" w:rsidRDefault="00C67889" w:rsidP="00C67889"/>
    <w:p w14:paraId="2FF83698" w14:textId="60533DB5" w:rsidR="00C67889" w:rsidRDefault="00C67889" w:rsidP="00C67889"/>
    <w:p w14:paraId="74733672" w14:textId="02FCB0A0" w:rsidR="00C67889" w:rsidRDefault="00C67889" w:rsidP="00C67889"/>
    <w:p w14:paraId="33108B52" w14:textId="1CBD8E2D" w:rsidR="00C67889" w:rsidRDefault="00C67889" w:rsidP="00C67889"/>
    <w:p w14:paraId="2F042678" w14:textId="4D44A66E" w:rsidR="00C67889" w:rsidRDefault="00C67889" w:rsidP="00C67889"/>
    <w:p w14:paraId="57B100C3" w14:textId="03335DA8" w:rsidR="00C67889" w:rsidRDefault="00C67889" w:rsidP="00E831C7">
      <w:pPr>
        <w:pStyle w:val="Heading1"/>
        <w:ind w:left="0"/>
        <w:rPr>
          <w:b/>
          <w:bCs/>
        </w:rPr>
      </w:pPr>
    </w:p>
    <w:p w14:paraId="649CACE0" w14:textId="77777777" w:rsidR="00C67889" w:rsidRPr="00C67889" w:rsidRDefault="00C67889" w:rsidP="00C67889"/>
    <w:p w14:paraId="47B5913E" w14:textId="2399A08D" w:rsidR="00293471" w:rsidRPr="00497608" w:rsidRDefault="00293471" w:rsidP="00E831C7">
      <w:pPr>
        <w:pStyle w:val="Heading1"/>
        <w:ind w:left="0"/>
        <w:rPr>
          <w:b/>
          <w:bCs/>
        </w:rPr>
      </w:pPr>
      <w:bookmarkStart w:id="19" w:name="_Toc23258309"/>
      <w:r w:rsidRPr="00497608">
        <w:rPr>
          <w:b/>
          <w:bCs/>
        </w:rPr>
        <w:lastRenderedPageBreak/>
        <w:t>C</w:t>
      </w:r>
      <w:r w:rsidR="005B06F1" w:rsidRPr="00497608">
        <w:rPr>
          <w:b/>
          <w:bCs/>
        </w:rPr>
        <w:t>ITATION</w:t>
      </w:r>
      <w:bookmarkEnd w:id="19"/>
    </w:p>
    <w:p w14:paraId="1B91D749" w14:textId="77777777" w:rsidR="00293471" w:rsidRDefault="00D525D9" w:rsidP="00E831C7">
      <w:pPr>
        <w:pStyle w:val="ListParagraph"/>
        <w:numPr>
          <w:ilvl w:val="0"/>
          <w:numId w:val="24"/>
        </w:numPr>
      </w:pPr>
      <w:hyperlink r:id="rId34" w:history="1">
        <w:r w:rsidR="00293471" w:rsidRPr="00990C46">
          <w:rPr>
            <w:rStyle w:val="Hyperlink"/>
          </w:rPr>
          <w:t>https://trello.com/?&amp;aceid=&amp;adposition=1t3&amp;adgroup=77960762125&amp;campaign=1407850971&amp;creative=389415002626&amp;device=c&amp;keyword=trello&amp;matchtype=e&amp;network=g&amp;placement=&amp;ds_kids=p48959053108&amp;ds_e=GOOGLE&amp;ds_eid=700000001557344&amp;ds_e1=GOOGLE&amp;gclid=CjwKCAjw3c_tBRA4EiwAICs8CgOHhOKXAC5wYaJQ8W0o4hHm89ySLckfomWFGqrt-Eg_eJ6UT5eVZRoCtt0QAvD_BwE&amp;gclsrc=aw.ds</w:t>
        </w:r>
      </w:hyperlink>
    </w:p>
    <w:p w14:paraId="44FCC43E" w14:textId="77777777" w:rsidR="00293471" w:rsidRDefault="00D525D9" w:rsidP="00E831C7">
      <w:pPr>
        <w:pStyle w:val="ListParagraph"/>
        <w:numPr>
          <w:ilvl w:val="0"/>
          <w:numId w:val="24"/>
        </w:numPr>
      </w:pPr>
      <w:hyperlink r:id="rId35" w:history="1">
        <w:r w:rsidR="00293471" w:rsidRPr="00990C46">
          <w:rPr>
            <w:rStyle w:val="Hyperlink"/>
          </w:rPr>
          <w:t>https://discordapp.com/</w:t>
        </w:r>
      </w:hyperlink>
    </w:p>
    <w:p w14:paraId="30014542" w14:textId="77777777" w:rsidR="00293471" w:rsidRDefault="00D525D9" w:rsidP="00E831C7">
      <w:pPr>
        <w:pStyle w:val="ListParagraph"/>
        <w:numPr>
          <w:ilvl w:val="0"/>
          <w:numId w:val="24"/>
        </w:numPr>
      </w:pPr>
      <w:hyperlink r:id="rId36" w:history="1">
        <w:r w:rsidR="00293471" w:rsidRPr="00990C46">
          <w:rPr>
            <w:rStyle w:val="Hyperlink"/>
          </w:rPr>
          <w:t>https://github.com</w:t>
        </w:r>
      </w:hyperlink>
    </w:p>
    <w:p w14:paraId="3BCABA70" w14:textId="77777777" w:rsidR="00293471" w:rsidRDefault="00D525D9" w:rsidP="00E831C7">
      <w:pPr>
        <w:pStyle w:val="ListParagraph"/>
        <w:numPr>
          <w:ilvl w:val="0"/>
          <w:numId w:val="24"/>
        </w:numPr>
      </w:pPr>
      <w:hyperlink r:id="rId37" w:history="1">
        <w:r w:rsidR="00293471" w:rsidRPr="00990C46">
          <w:rPr>
            <w:rStyle w:val="Hyperlink"/>
          </w:rPr>
          <w:t>https://www.virtualbox.org/wiki/Downloads</w:t>
        </w:r>
      </w:hyperlink>
    </w:p>
    <w:p w14:paraId="6B5F1CC6" w14:textId="77777777" w:rsidR="00293471" w:rsidRDefault="00D525D9" w:rsidP="00E831C7">
      <w:pPr>
        <w:pStyle w:val="ListParagraph"/>
        <w:numPr>
          <w:ilvl w:val="0"/>
          <w:numId w:val="24"/>
        </w:numPr>
      </w:pPr>
      <w:hyperlink r:id="rId38" w:history="1">
        <w:r w:rsidR="00293471" w:rsidRPr="00990C46">
          <w:rPr>
            <w:rStyle w:val="Hyperlink"/>
          </w:rPr>
          <w:t>https://ubuntu.com/download/desktop</w:t>
        </w:r>
      </w:hyperlink>
    </w:p>
    <w:p w14:paraId="3ADFB9B6" w14:textId="77777777" w:rsidR="00293471" w:rsidRDefault="00D525D9" w:rsidP="00E831C7">
      <w:pPr>
        <w:pStyle w:val="ListParagraph"/>
        <w:numPr>
          <w:ilvl w:val="0"/>
          <w:numId w:val="24"/>
        </w:numPr>
      </w:pPr>
      <w:hyperlink r:id="rId39" w:history="1">
        <w:r w:rsidR="00293471" w:rsidRPr="00990C46">
          <w:rPr>
            <w:rStyle w:val="Hyperlink"/>
          </w:rPr>
          <w:t>https://developers.google.com/calendar</w:t>
        </w:r>
      </w:hyperlink>
    </w:p>
    <w:p w14:paraId="33E4569B" w14:textId="77777777" w:rsidR="00293471" w:rsidRDefault="00D525D9" w:rsidP="00E831C7">
      <w:pPr>
        <w:pStyle w:val="ListParagraph"/>
        <w:numPr>
          <w:ilvl w:val="0"/>
          <w:numId w:val="24"/>
        </w:numPr>
      </w:pPr>
      <w:hyperlink r:id="rId40" w:history="1">
        <w:r w:rsidR="00293471" w:rsidRPr="00990C46">
          <w:rPr>
            <w:rStyle w:val="Hyperlink"/>
          </w:rPr>
          <w:t>https://developers.google.com/youtube</w:t>
        </w:r>
      </w:hyperlink>
    </w:p>
    <w:p w14:paraId="59DB49D4" w14:textId="77777777" w:rsidR="00293471" w:rsidRDefault="00D525D9" w:rsidP="00E831C7">
      <w:pPr>
        <w:pStyle w:val="ListParagraph"/>
        <w:numPr>
          <w:ilvl w:val="0"/>
          <w:numId w:val="24"/>
        </w:numPr>
      </w:pPr>
      <w:hyperlink r:id="rId41" w:history="1">
        <w:r w:rsidR="00293471" w:rsidRPr="00990C46">
          <w:rPr>
            <w:rStyle w:val="Hyperlink"/>
          </w:rPr>
          <w:t>https://api.carmd.com/member/docs</w:t>
        </w:r>
      </w:hyperlink>
    </w:p>
    <w:p w14:paraId="4CAC3BD5" w14:textId="77777777" w:rsidR="00293471" w:rsidRDefault="00D525D9" w:rsidP="00E831C7">
      <w:pPr>
        <w:pStyle w:val="ListParagraph"/>
        <w:numPr>
          <w:ilvl w:val="0"/>
          <w:numId w:val="24"/>
        </w:numPr>
      </w:pPr>
      <w:hyperlink r:id="rId42" w:history="1">
        <w:r w:rsidR="00293471" w:rsidRPr="00990C46">
          <w:rPr>
            <w:rStyle w:val="Hyperlink"/>
          </w:rPr>
          <w:t>https://www.youtube.com/watch?v=QbmRXJJKsvs</w:t>
        </w:r>
      </w:hyperlink>
    </w:p>
    <w:p w14:paraId="068030DA" w14:textId="77777777" w:rsidR="00293471" w:rsidRPr="00293471" w:rsidRDefault="00D525D9" w:rsidP="00E831C7">
      <w:pPr>
        <w:pStyle w:val="ListParagraph"/>
        <w:numPr>
          <w:ilvl w:val="0"/>
          <w:numId w:val="24"/>
        </w:numPr>
      </w:pPr>
      <w:hyperlink r:id="rId43" w:history="1">
        <w:r w:rsidR="00293471" w:rsidRPr="00990C46">
          <w:rPr>
            <w:rStyle w:val="Hyperlink"/>
          </w:rPr>
          <w:t>https://www.rabbitmq.com/tutorials/tutorial-one-python.html</w:t>
        </w:r>
      </w:hyperlink>
    </w:p>
    <w:p w14:paraId="5388B971" w14:textId="5BE7B795" w:rsidR="00DB2E9A" w:rsidRDefault="00DB2E9A" w:rsidP="00DB2E9A"/>
    <w:p w14:paraId="637AC43D" w14:textId="3A3E0E6F" w:rsidR="00DB2E9A" w:rsidRDefault="00DB2E9A" w:rsidP="00DB2E9A"/>
    <w:p w14:paraId="79BC90F6" w14:textId="77777777" w:rsidR="00DB2E9A" w:rsidRDefault="00DB2E9A" w:rsidP="00DB2E9A"/>
    <w:sectPr w:rsidR="00DB2E9A">
      <w:headerReference w:type="default" r:id="rId44"/>
      <w:footerReference w:type="default" r:id="rId45"/>
      <w:headerReference w:type="first" r:id="rId46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515F00D" w14:textId="77777777" w:rsidR="00D525D9" w:rsidRDefault="00D525D9">
      <w:r>
        <w:separator/>
      </w:r>
    </w:p>
    <w:p w14:paraId="05A6E556" w14:textId="77777777" w:rsidR="00D525D9" w:rsidRDefault="00D525D9"/>
  </w:endnote>
  <w:endnote w:type="continuationSeparator" w:id="0">
    <w:p w14:paraId="4492EFD5" w14:textId="77777777" w:rsidR="00D525D9" w:rsidRDefault="00D525D9">
      <w:r>
        <w:continuationSeparator/>
      </w:r>
    </w:p>
    <w:p w14:paraId="54078BA1" w14:textId="77777777" w:rsidR="00D525D9" w:rsidRDefault="00D525D9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Footer table"/>
    </w:tblPr>
    <w:tblGrid>
      <w:gridCol w:w="1404"/>
      <w:gridCol w:w="6552"/>
      <w:gridCol w:w="1404"/>
    </w:tblGrid>
    <w:tr w:rsidR="00686152" w14:paraId="48F77EE3" w14:textId="77777777" w:rsidTr="00B87079">
      <w:tc>
        <w:tcPr>
          <w:tcW w:w="750" w:type="pct"/>
        </w:tcPr>
        <w:p w14:paraId="0725A7DC" w14:textId="41BB90CB" w:rsidR="00686152" w:rsidRDefault="00686152">
          <w:pPr>
            <w:pStyle w:val="Footer"/>
          </w:pPr>
        </w:p>
      </w:tc>
      <w:tc>
        <w:tcPr>
          <w:tcW w:w="3500" w:type="pct"/>
        </w:tcPr>
        <w:p w14:paraId="4AA56169" w14:textId="231950CC" w:rsidR="00686152" w:rsidRDefault="00686152" w:rsidP="00A53678">
          <w:pPr>
            <w:pStyle w:val="Footer"/>
            <w:ind w:left="0"/>
          </w:pPr>
        </w:p>
      </w:tc>
      <w:tc>
        <w:tcPr>
          <w:tcW w:w="750" w:type="pct"/>
        </w:tcPr>
        <w:p w14:paraId="4596E5B7" w14:textId="428D89B2" w:rsidR="00686152" w:rsidRDefault="004316FE">
          <w:pPr>
            <w:pStyle w:val="Footer"/>
            <w:jc w:val="right"/>
          </w:pPr>
          <w:r>
            <w:t xml:space="preserve">Page </w:t>
          </w:r>
          <w:r w:rsidR="00686152">
            <w:fldChar w:fldCharType="begin"/>
          </w:r>
          <w:r w:rsidR="00686152">
            <w:instrText xml:space="preserve"> PAGE  \* Arabic </w:instrText>
          </w:r>
          <w:r w:rsidR="00686152">
            <w:fldChar w:fldCharType="separate"/>
          </w:r>
          <w:r w:rsidR="00686152">
            <w:rPr>
              <w:noProof/>
            </w:rPr>
            <w:t>1</w:t>
          </w:r>
          <w:r w:rsidR="00686152">
            <w:fldChar w:fldCharType="end"/>
          </w:r>
        </w:p>
      </w:tc>
    </w:tr>
  </w:tbl>
  <w:p w14:paraId="59CBA966" w14:textId="77777777" w:rsidR="00686152" w:rsidRDefault="0068615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03CA64B" w14:textId="77777777" w:rsidR="00D525D9" w:rsidRDefault="00D525D9">
      <w:r>
        <w:separator/>
      </w:r>
    </w:p>
    <w:p w14:paraId="51C45486" w14:textId="77777777" w:rsidR="00D525D9" w:rsidRDefault="00D525D9"/>
  </w:footnote>
  <w:footnote w:type="continuationSeparator" w:id="0">
    <w:p w14:paraId="2E49BF50" w14:textId="77777777" w:rsidR="00D525D9" w:rsidRDefault="00D525D9">
      <w:r>
        <w:continuationSeparator/>
      </w:r>
    </w:p>
    <w:p w14:paraId="5E3D2838" w14:textId="77777777" w:rsidR="00D525D9" w:rsidRDefault="00D525D9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98B9D88" w14:textId="77777777" w:rsidR="00686152" w:rsidRDefault="00D525D9">
    <w:pPr>
      <w:pStyle w:val="Header"/>
    </w:pPr>
    <w:sdt>
      <w:sdtPr>
        <w:alias w:val="Confidential:"/>
        <w:tag w:val="Confidential:"/>
        <w:id w:val="-797678126"/>
        <w:placeholder>
          <w:docPart w:val="041631501E9A4DC48E23CABCB7406892"/>
        </w:placeholder>
        <w:temporary/>
        <w:showingPlcHdr/>
        <w15:appearance w15:val="hidden"/>
      </w:sdtPr>
      <w:sdtEndPr/>
      <w:sdtContent>
        <w:r w:rsidR="00686152">
          <w:t>Confidential</w:t>
        </w:r>
      </w:sdtContent>
    </w:sdt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5EC44AF" w14:textId="77777777" w:rsidR="00686152" w:rsidRDefault="00686152">
    <w:pPr>
      <w:pStyle w:val="Header"/>
    </w:pPr>
    <w:r>
      <w:rPr>
        <w:noProof/>
        <w:lang w:eastAsia="en-US"/>
      </w:rPr>
      <mc:AlternateContent>
        <mc:Choice Requires="wpg">
          <w:drawing>
            <wp:anchor distT="0" distB="0" distL="114300" distR="114300" simplePos="0" relativeHeight="251659264" behindDoc="1" locked="0" layoutInCell="1" allowOverlap="1" wp14:anchorId="2B237FF2" wp14:editId="0BF036A4">
              <wp:simplePos x="0" y="0"/>
              <wp:positionH relativeFrom="page">
                <wp:posOffset>352425</wp:posOffset>
              </wp:positionH>
              <wp:positionV relativeFrom="page">
                <wp:posOffset>457200</wp:posOffset>
              </wp:positionV>
              <wp:extent cx="228600" cy="9144000"/>
              <wp:effectExtent l="0" t="0" r="3175" b="635"/>
              <wp:wrapNone/>
              <wp:docPr id="2" name="Group 2" descr="Decorative sidebar for cover page 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228600" cy="9144000"/>
                        <a:chOff x="0" y="0"/>
                        <a:chExt cx="228600" cy="9144000"/>
                      </a:xfrm>
                    </wpg:grpSpPr>
                    <wps:wsp>
                      <wps:cNvPr id="3" name="Rectangle 3" descr="Decorative sidebar"/>
                      <wps:cNvSpPr/>
                      <wps:spPr>
                        <a:xfrm>
                          <a:off x="0" y="0"/>
                          <a:ext cx="228600" cy="878205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5" name="Rectangle 5" descr="Decorative sidebar"/>
                      <wps:cNvSpPr>
                        <a:spLocks noChangeAspect="1"/>
                      </wps:cNvSpPr>
                      <wps:spPr>
                        <a:xfrm>
                          <a:off x="0" y="8915400"/>
                          <a:ext cx="228600" cy="22860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2900</wp14:pctWidth>
              </wp14:sizeRelH>
              <wp14:sizeRelV relativeFrom="page">
                <wp14:pctHeight>90900</wp14:pctHeight>
              </wp14:sizeRelV>
            </wp:anchor>
          </w:drawing>
        </mc:Choice>
        <mc:Fallback>
          <w:pict>
            <v:group w14:anchorId="6B376B25" id="Group 2" o:spid="_x0000_s1026" alt="Decorative sidebar for cover page " style="position:absolute;margin-left:27.75pt;margin-top:36pt;width:18pt;height:10in;z-index:-251657216;mso-width-percent:29;mso-height-percent:909;mso-position-horizontal-relative:page;mso-position-vertical-relative:page;mso-width-percent:29;mso-height-percent:909" coordsize="2286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">
              <v:rect id="Rectangle 3" o:spid="_x0000_s1027" alt="Decorative sidebar" style="position:absolute;width:2286;height:878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" fillcolor="#dd8047 [3205]" stroked="f" strokeweight="1pt"/>
              <v:rect id="Rectangle 5" o:spid="_x0000_s1028" alt="Decorative sidebar" style="position:absolute;top:89154;width:2286;height:228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" fillcolor="#94b6d2 [3204]" stroked="f" strokeweight="1pt">
                <o:lock v:ext="edit" aspectratio="t"/>
              </v:rect>
              <w10:wrap anchorx="page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7C"/>
    <w:multiLevelType w:val="singleLevel"/>
    <w:tmpl w:val="11AAEFE6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A9CA513E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3E6C52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9E78F45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368289A6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86DE660A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6A8607C8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16F88D0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243096B4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FDA8B1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1856C7B"/>
    <w:multiLevelType w:val="hybridMultilevel"/>
    <w:tmpl w:val="C43837C8"/>
    <w:lvl w:ilvl="0" w:tplc="1F86D58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1" w15:restartNumberingAfterBreak="0">
    <w:nsid w:val="021D350E"/>
    <w:multiLevelType w:val="hybridMultilevel"/>
    <w:tmpl w:val="28909130"/>
    <w:lvl w:ilvl="0" w:tplc="CF50DC9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2" w15:restartNumberingAfterBreak="0">
    <w:nsid w:val="0AB27142"/>
    <w:multiLevelType w:val="hybridMultilevel"/>
    <w:tmpl w:val="F95E45A6"/>
    <w:lvl w:ilvl="0" w:tplc="257C540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3" w15:restartNumberingAfterBreak="0">
    <w:nsid w:val="15D538A1"/>
    <w:multiLevelType w:val="hybridMultilevel"/>
    <w:tmpl w:val="61FED3C4"/>
    <w:lvl w:ilvl="0" w:tplc="D646F116">
      <w:start w:val="1"/>
      <w:numFmt w:val="bullet"/>
      <w:lvlText w:val="-"/>
      <w:lvlJc w:val="left"/>
      <w:pPr>
        <w:ind w:left="432" w:hanging="360"/>
      </w:pPr>
      <w:rPr>
        <w:rFonts w:ascii="Calibri" w:eastAsiaTheme="minorEastAsia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15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2" w:hanging="360"/>
      </w:pPr>
      <w:rPr>
        <w:rFonts w:ascii="Wingdings" w:hAnsi="Wingdings" w:hint="default"/>
      </w:rPr>
    </w:lvl>
  </w:abstractNum>
  <w:abstractNum w:abstractNumId="14" w15:restartNumberingAfterBreak="0">
    <w:nsid w:val="18A538B2"/>
    <w:multiLevelType w:val="hybridMultilevel"/>
    <w:tmpl w:val="BCCC7024"/>
    <w:lvl w:ilvl="0" w:tplc="F084C1DC">
      <w:start w:val="1"/>
      <w:numFmt w:val="bullet"/>
      <w:lvlText w:val="-"/>
      <w:lvlJc w:val="left"/>
      <w:pPr>
        <w:ind w:left="1080" w:hanging="360"/>
      </w:pPr>
      <w:rPr>
        <w:rFonts w:ascii="Calibri" w:eastAsiaTheme="minorEastAsia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256D6D20"/>
    <w:multiLevelType w:val="hybridMultilevel"/>
    <w:tmpl w:val="B4DE4594"/>
    <w:lvl w:ilvl="0" w:tplc="A8B0EC6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F63A73"/>
    <w:multiLevelType w:val="hybridMultilevel"/>
    <w:tmpl w:val="3F540058"/>
    <w:lvl w:ilvl="0" w:tplc="04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7" w15:restartNumberingAfterBreak="0">
    <w:nsid w:val="4D81010B"/>
    <w:multiLevelType w:val="hybridMultilevel"/>
    <w:tmpl w:val="A1D62EB4"/>
    <w:lvl w:ilvl="0" w:tplc="BB8C6052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8" w15:restartNumberingAfterBreak="0">
    <w:nsid w:val="5A1E79C8"/>
    <w:multiLevelType w:val="hybridMultilevel"/>
    <w:tmpl w:val="E3B0833C"/>
    <w:lvl w:ilvl="0" w:tplc="8F7A9F46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19" w15:restartNumberingAfterBreak="0">
    <w:nsid w:val="609924A8"/>
    <w:multiLevelType w:val="hybridMultilevel"/>
    <w:tmpl w:val="AD2AB01C"/>
    <w:lvl w:ilvl="0" w:tplc="CAC22D28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0" w15:restartNumberingAfterBreak="0">
    <w:nsid w:val="619428DB"/>
    <w:multiLevelType w:val="hybridMultilevel"/>
    <w:tmpl w:val="1D1AD948"/>
    <w:lvl w:ilvl="0" w:tplc="0409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1" w15:restartNumberingAfterBreak="0">
    <w:nsid w:val="624F2D95"/>
    <w:multiLevelType w:val="hybridMultilevel"/>
    <w:tmpl w:val="DD72F75C"/>
    <w:lvl w:ilvl="0" w:tplc="3F66B4D4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2" w15:restartNumberingAfterBreak="0">
    <w:nsid w:val="65B06EF1"/>
    <w:multiLevelType w:val="hybridMultilevel"/>
    <w:tmpl w:val="0A48BA22"/>
    <w:lvl w:ilvl="0" w:tplc="6A744D40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abstractNum w:abstractNumId="23" w15:restartNumberingAfterBreak="0">
    <w:nsid w:val="72810505"/>
    <w:multiLevelType w:val="hybridMultilevel"/>
    <w:tmpl w:val="0F962D5E"/>
    <w:lvl w:ilvl="0" w:tplc="79AAEA3E">
      <w:start w:val="1"/>
      <w:numFmt w:val="decimal"/>
      <w:lvlText w:val="%1."/>
      <w:lvlJc w:val="left"/>
      <w:pPr>
        <w:ind w:left="432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2" w:hanging="360"/>
      </w:pPr>
    </w:lvl>
    <w:lvl w:ilvl="2" w:tplc="0409001B" w:tentative="1">
      <w:start w:val="1"/>
      <w:numFmt w:val="lowerRoman"/>
      <w:lvlText w:val="%3."/>
      <w:lvlJc w:val="right"/>
      <w:pPr>
        <w:ind w:left="1872" w:hanging="180"/>
      </w:pPr>
    </w:lvl>
    <w:lvl w:ilvl="3" w:tplc="0409000F" w:tentative="1">
      <w:start w:val="1"/>
      <w:numFmt w:val="decimal"/>
      <w:lvlText w:val="%4."/>
      <w:lvlJc w:val="left"/>
      <w:pPr>
        <w:ind w:left="2592" w:hanging="360"/>
      </w:pPr>
    </w:lvl>
    <w:lvl w:ilvl="4" w:tplc="04090019" w:tentative="1">
      <w:start w:val="1"/>
      <w:numFmt w:val="lowerLetter"/>
      <w:lvlText w:val="%5."/>
      <w:lvlJc w:val="left"/>
      <w:pPr>
        <w:ind w:left="3312" w:hanging="360"/>
      </w:pPr>
    </w:lvl>
    <w:lvl w:ilvl="5" w:tplc="0409001B" w:tentative="1">
      <w:start w:val="1"/>
      <w:numFmt w:val="lowerRoman"/>
      <w:lvlText w:val="%6."/>
      <w:lvlJc w:val="right"/>
      <w:pPr>
        <w:ind w:left="4032" w:hanging="180"/>
      </w:pPr>
    </w:lvl>
    <w:lvl w:ilvl="6" w:tplc="0409000F" w:tentative="1">
      <w:start w:val="1"/>
      <w:numFmt w:val="decimal"/>
      <w:lvlText w:val="%7."/>
      <w:lvlJc w:val="left"/>
      <w:pPr>
        <w:ind w:left="4752" w:hanging="360"/>
      </w:pPr>
    </w:lvl>
    <w:lvl w:ilvl="7" w:tplc="04090019" w:tentative="1">
      <w:start w:val="1"/>
      <w:numFmt w:val="lowerLetter"/>
      <w:lvlText w:val="%8."/>
      <w:lvlJc w:val="left"/>
      <w:pPr>
        <w:ind w:left="5472" w:hanging="360"/>
      </w:pPr>
    </w:lvl>
    <w:lvl w:ilvl="8" w:tplc="0409001B" w:tentative="1">
      <w:start w:val="1"/>
      <w:numFmt w:val="lowerRoman"/>
      <w:lvlText w:val="%9."/>
      <w:lvlJc w:val="right"/>
      <w:pPr>
        <w:ind w:left="6192" w:hanging="180"/>
      </w:pPr>
    </w:lvl>
  </w:abstractNum>
  <w:num w:numId="1">
    <w:abstractNumId w:val="9"/>
  </w:num>
  <w:num w:numId="2">
    <w:abstractNumId w:val="15"/>
  </w:num>
  <w:num w:numId="3">
    <w:abstractNumId w:val="7"/>
  </w:num>
  <w:num w:numId="4">
    <w:abstractNumId w:val="6"/>
  </w:num>
  <w:num w:numId="5">
    <w:abstractNumId w:val="5"/>
  </w:num>
  <w:num w:numId="6">
    <w:abstractNumId w:val="4"/>
  </w:num>
  <w:num w:numId="7">
    <w:abstractNumId w:val="8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  <w:num w:numId="12">
    <w:abstractNumId w:val="21"/>
  </w:num>
  <w:num w:numId="13">
    <w:abstractNumId w:val="23"/>
  </w:num>
  <w:num w:numId="14">
    <w:abstractNumId w:val="19"/>
  </w:num>
  <w:num w:numId="15">
    <w:abstractNumId w:val="13"/>
  </w:num>
  <w:num w:numId="16">
    <w:abstractNumId w:val="14"/>
  </w:num>
  <w:num w:numId="17">
    <w:abstractNumId w:val="11"/>
  </w:num>
  <w:num w:numId="18">
    <w:abstractNumId w:val="12"/>
  </w:num>
  <w:num w:numId="19">
    <w:abstractNumId w:val="17"/>
  </w:num>
  <w:num w:numId="20">
    <w:abstractNumId w:val="20"/>
  </w:num>
  <w:num w:numId="21">
    <w:abstractNumId w:val="16"/>
  </w:num>
  <w:num w:numId="22">
    <w:abstractNumId w:val="18"/>
  </w:num>
  <w:num w:numId="23">
    <w:abstractNumId w:val="10"/>
  </w:num>
  <w:num w:numId="2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4938"/>
    <w:rsid w:val="00011C1C"/>
    <w:rsid w:val="00026BA0"/>
    <w:rsid w:val="00067E02"/>
    <w:rsid w:val="00074C13"/>
    <w:rsid w:val="000B3374"/>
    <w:rsid w:val="000D5803"/>
    <w:rsid w:val="000F2492"/>
    <w:rsid w:val="001020E5"/>
    <w:rsid w:val="00107CB6"/>
    <w:rsid w:val="0013333F"/>
    <w:rsid w:val="00154719"/>
    <w:rsid w:val="00193898"/>
    <w:rsid w:val="0021555A"/>
    <w:rsid w:val="0025630A"/>
    <w:rsid w:val="00270209"/>
    <w:rsid w:val="00293471"/>
    <w:rsid w:val="002B21AE"/>
    <w:rsid w:val="002F6CAE"/>
    <w:rsid w:val="002F72DB"/>
    <w:rsid w:val="00312DD5"/>
    <w:rsid w:val="00326937"/>
    <w:rsid w:val="00330991"/>
    <w:rsid w:val="00335321"/>
    <w:rsid w:val="0033593E"/>
    <w:rsid w:val="0039083C"/>
    <w:rsid w:val="003B7194"/>
    <w:rsid w:val="003C087E"/>
    <w:rsid w:val="003C26CA"/>
    <w:rsid w:val="003C4618"/>
    <w:rsid w:val="004023AA"/>
    <w:rsid w:val="00407672"/>
    <w:rsid w:val="004316FE"/>
    <w:rsid w:val="004534A5"/>
    <w:rsid w:val="004566FA"/>
    <w:rsid w:val="00457B47"/>
    <w:rsid w:val="00495232"/>
    <w:rsid w:val="00496D66"/>
    <w:rsid w:val="00497608"/>
    <w:rsid w:val="004A47A1"/>
    <w:rsid w:val="004A4EC4"/>
    <w:rsid w:val="0051320B"/>
    <w:rsid w:val="005134DD"/>
    <w:rsid w:val="005331CA"/>
    <w:rsid w:val="005504AE"/>
    <w:rsid w:val="005550FB"/>
    <w:rsid w:val="00585E9A"/>
    <w:rsid w:val="005A6C6F"/>
    <w:rsid w:val="005B06F1"/>
    <w:rsid w:val="005B34BC"/>
    <w:rsid w:val="005C4BD1"/>
    <w:rsid w:val="005E41F3"/>
    <w:rsid w:val="00602F61"/>
    <w:rsid w:val="00611F2A"/>
    <w:rsid w:val="00660B21"/>
    <w:rsid w:val="00680084"/>
    <w:rsid w:val="00683AA1"/>
    <w:rsid w:val="00686152"/>
    <w:rsid w:val="006A2597"/>
    <w:rsid w:val="006B168F"/>
    <w:rsid w:val="006B1AF5"/>
    <w:rsid w:val="006C71B6"/>
    <w:rsid w:val="006D0C57"/>
    <w:rsid w:val="006D4938"/>
    <w:rsid w:val="0071410F"/>
    <w:rsid w:val="00714CE5"/>
    <w:rsid w:val="00736E05"/>
    <w:rsid w:val="0076116C"/>
    <w:rsid w:val="007C092F"/>
    <w:rsid w:val="007F073D"/>
    <w:rsid w:val="00817535"/>
    <w:rsid w:val="00822A8D"/>
    <w:rsid w:val="0082567D"/>
    <w:rsid w:val="00831731"/>
    <w:rsid w:val="008323E4"/>
    <w:rsid w:val="008505F6"/>
    <w:rsid w:val="00852FE0"/>
    <w:rsid w:val="00874542"/>
    <w:rsid w:val="00890DEA"/>
    <w:rsid w:val="008D4D12"/>
    <w:rsid w:val="008D5AD2"/>
    <w:rsid w:val="008E6C58"/>
    <w:rsid w:val="008F6547"/>
    <w:rsid w:val="00907CBB"/>
    <w:rsid w:val="00913AE4"/>
    <w:rsid w:val="0091742F"/>
    <w:rsid w:val="00917BCB"/>
    <w:rsid w:val="00935F2B"/>
    <w:rsid w:val="0096125F"/>
    <w:rsid w:val="00974E80"/>
    <w:rsid w:val="00976A9B"/>
    <w:rsid w:val="009849AB"/>
    <w:rsid w:val="0098509D"/>
    <w:rsid w:val="0099384F"/>
    <w:rsid w:val="009A32A1"/>
    <w:rsid w:val="009B46A7"/>
    <w:rsid w:val="009B6F1C"/>
    <w:rsid w:val="00A0563E"/>
    <w:rsid w:val="00A53678"/>
    <w:rsid w:val="00A6678B"/>
    <w:rsid w:val="00A72CC5"/>
    <w:rsid w:val="00AB2DA3"/>
    <w:rsid w:val="00AC1DDB"/>
    <w:rsid w:val="00AD0CB1"/>
    <w:rsid w:val="00AD4265"/>
    <w:rsid w:val="00AE6585"/>
    <w:rsid w:val="00B05327"/>
    <w:rsid w:val="00B10089"/>
    <w:rsid w:val="00B50BDD"/>
    <w:rsid w:val="00B55F12"/>
    <w:rsid w:val="00B8386B"/>
    <w:rsid w:val="00B84319"/>
    <w:rsid w:val="00B87079"/>
    <w:rsid w:val="00B95F82"/>
    <w:rsid w:val="00BB6082"/>
    <w:rsid w:val="00C10AA0"/>
    <w:rsid w:val="00C268FA"/>
    <w:rsid w:val="00C341C3"/>
    <w:rsid w:val="00C41938"/>
    <w:rsid w:val="00C64B77"/>
    <w:rsid w:val="00C67889"/>
    <w:rsid w:val="00C759EF"/>
    <w:rsid w:val="00C763DD"/>
    <w:rsid w:val="00C8524D"/>
    <w:rsid w:val="00CB5473"/>
    <w:rsid w:val="00CD4864"/>
    <w:rsid w:val="00CE097E"/>
    <w:rsid w:val="00D32BF1"/>
    <w:rsid w:val="00D510DB"/>
    <w:rsid w:val="00D525D9"/>
    <w:rsid w:val="00D83D09"/>
    <w:rsid w:val="00D927A9"/>
    <w:rsid w:val="00DA0B66"/>
    <w:rsid w:val="00DA7738"/>
    <w:rsid w:val="00DB2E9A"/>
    <w:rsid w:val="00E279B8"/>
    <w:rsid w:val="00E57288"/>
    <w:rsid w:val="00E74B02"/>
    <w:rsid w:val="00E756E6"/>
    <w:rsid w:val="00E76C59"/>
    <w:rsid w:val="00E831C7"/>
    <w:rsid w:val="00EA05B8"/>
    <w:rsid w:val="00EA15F1"/>
    <w:rsid w:val="00EB203B"/>
    <w:rsid w:val="00ED45C2"/>
    <w:rsid w:val="00EE4464"/>
    <w:rsid w:val="00F241AB"/>
    <w:rsid w:val="00F40B84"/>
    <w:rsid w:val="00F51879"/>
    <w:rsid w:val="00F73299"/>
    <w:rsid w:val="00FA1046"/>
    <w:rsid w:val="00FA6C43"/>
    <w:rsid w:val="00FB1D3D"/>
    <w:rsid w:val="00FF08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184F8190"/>
  <w15:chartTrackingRefBased/>
  <w15:docId w15:val="{B9EA0492-11E5-4661-B93A-ED4D4BBDD2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ja-JP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13333F"/>
    <w:pPr>
      <w:spacing w:after="120" w:line="240" w:lineRule="auto"/>
      <w:ind w:left="72" w:right="72"/>
    </w:pPr>
  </w:style>
  <w:style w:type="paragraph" w:styleId="Heading1">
    <w:name w:val="heading 1"/>
    <w:basedOn w:val="Normal"/>
    <w:next w:val="Normal"/>
    <w:link w:val="Heading1Char"/>
    <w:uiPriority w:val="1"/>
    <w:qFormat/>
    <w:rsid w:val="0013333F"/>
    <w:pPr>
      <w:keepNext/>
      <w:keepLines/>
      <w:spacing w:after="40"/>
      <w:outlineLvl w:val="0"/>
    </w:pPr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rsid w:val="0013333F"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aps/>
      <w:color w:val="B85A22" w:themeColor="accent2" w:themeShade="BF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rsid w:val="0013333F"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caps/>
      <w:color w:val="555A3C" w:themeColor="accent3" w:themeShade="80"/>
    </w:rPr>
  </w:style>
  <w:style w:type="paragraph" w:styleId="Heading4">
    <w:name w:val="heading 4"/>
    <w:basedOn w:val="Normal"/>
    <w:next w:val="Normal"/>
    <w:link w:val="Heading4Char"/>
    <w:uiPriority w:val="9"/>
    <w:unhideWhenUsed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3333F"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3333F"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sid w:val="0013333F"/>
    <w:rPr>
      <w:rFonts w:asciiTheme="majorHAnsi" w:eastAsiaTheme="majorEastAsia" w:hAnsiTheme="majorHAnsi" w:cstheme="majorBidi"/>
      <w:caps/>
      <w:color w:val="355D7E" w:themeColor="accent1" w:themeShade="80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sid w:val="0013333F"/>
    <w:rPr>
      <w:rFonts w:asciiTheme="majorHAnsi" w:eastAsiaTheme="majorEastAsia" w:hAnsiTheme="majorHAnsi" w:cstheme="majorBidi"/>
      <w:caps/>
      <w:color w:val="B85A22" w:themeColor="accent2" w:themeShade="BF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sid w:val="0013333F"/>
    <w:rPr>
      <w:rFonts w:asciiTheme="majorHAnsi" w:eastAsiaTheme="majorEastAsia" w:hAnsiTheme="majorHAnsi" w:cstheme="majorBidi"/>
      <w:caps/>
      <w:color w:val="555A3C" w:themeColor="accent3" w:themeShade="80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cap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iCs/>
      <w:cap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3333F"/>
    <w:rPr>
      <w:rFonts w:asciiTheme="majorHAnsi" w:eastAsiaTheme="majorEastAsia" w:hAnsiTheme="majorHAnsi" w:cstheme="majorBidi"/>
      <w:b/>
      <w:bCs/>
      <w:caps/>
      <w:color w:val="595959" w:themeColor="text1" w:themeTint="A6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3333F"/>
    <w:rPr>
      <w:rFonts w:asciiTheme="majorHAnsi" w:eastAsiaTheme="majorEastAsia" w:hAnsiTheme="majorHAnsi" w:cstheme="majorBidi"/>
      <w:b/>
      <w:bCs/>
      <w:i/>
      <w:iCs/>
      <w:caps/>
      <w:color w:val="595959" w:themeColor="text1" w:themeTint="A6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"/>
    <w:qFormat/>
    <w:rsid w:val="0013333F"/>
    <w:pPr>
      <w:spacing w:after="0"/>
      <w:jc w:val="right"/>
    </w:pPr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sid w:val="0013333F"/>
    <w:rPr>
      <w:rFonts w:asciiTheme="majorHAnsi" w:eastAsiaTheme="majorEastAsia" w:hAnsiTheme="majorHAnsi" w:cstheme="majorBidi"/>
      <w:caps/>
      <w:color w:val="B85A22" w:themeColor="accent2" w:themeShade="BF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"/>
    <w:qFormat/>
    <w:pPr>
      <w:jc w:val="right"/>
    </w:pPr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"/>
    <w:rPr>
      <w:rFonts w:asciiTheme="majorHAnsi" w:eastAsiaTheme="majorEastAsia" w:hAnsiTheme="majorHAnsi" w:cstheme="majorBidi"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1">
    <w:name w:val="Grid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bottom w:w="29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GridTable4-Accent6">
    <w:name w:val="Grid Table 4 Accent 6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2-Accent1">
    <w:name w:val="List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PlaceholderText">
    <w:name w:val="Placeholder Text"/>
    <w:basedOn w:val="DefaultParagraphFont"/>
    <w:uiPriority w:val="99"/>
    <w:semiHidden/>
    <w:rsid w:val="0013333F"/>
    <w:rPr>
      <w:color w:val="595959" w:themeColor="text1" w:themeTint="A6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after="0" w:line="240" w:lineRule="auto"/>
    </w:pPr>
    <w:tblPr>
      <w:tblStyleRowBandSize w:val="1"/>
      <w:tblStyleColBandSize w:val="1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bottom w:w="29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6">
    <w:name w:val="Grid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6">
    <w:name w:val="List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Header">
    <w:name w:val="header"/>
    <w:basedOn w:val="Normal"/>
    <w:link w:val="HeaderChar"/>
    <w:uiPriority w:val="2"/>
    <w:unhideWhenUsed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2"/>
  </w:style>
  <w:style w:type="paragraph" w:styleId="Footer">
    <w:name w:val="footer"/>
    <w:basedOn w:val="Normal"/>
    <w:link w:val="FooterChar"/>
    <w:uiPriority w:val="2"/>
    <w:unhideWhenUsed/>
    <w:pPr>
      <w:spacing w:after="0"/>
    </w:pPr>
  </w:style>
  <w:style w:type="character" w:customStyle="1" w:styleId="FooterChar">
    <w:name w:val="Footer Char"/>
    <w:basedOn w:val="DefaultParagraphFont"/>
    <w:link w:val="Footer"/>
    <w:uiPriority w:val="2"/>
  </w:style>
  <w:style w:type="table" w:customStyle="1" w:styleId="Noborders">
    <w:name w:val="No borders"/>
    <w:basedOn w:val="TableNormal"/>
    <w:uiPriority w:val="99"/>
    <w:pPr>
      <w:spacing w:after="0" w:line="240" w:lineRule="auto"/>
    </w:pPr>
    <w:tblPr/>
  </w:style>
  <w:style w:type="table" w:styleId="GridTable1Light-Accent1">
    <w:name w:val="Grid Table 1 Light Accent 1"/>
    <w:aliases w:val="Sample questionnaires table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insideH w:val="single" w:sz="4" w:space="0" w:color="94B6D2" w:themeColor="accent1"/>
      </w:tblBorders>
      <w:tblCellMar>
        <w:top w:w="29" w:type="dxa"/>
        <w:bottom w:w="29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styleId="GridTable2-Accent1">
    <w:name w:val="Grid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bottom w:w="29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Logo">
    <w:name w:val="Logo"/>
    <w:basedOn w:val="Normal"/>
    <w:uiPriority w:val="1"/>
    <w:qFormat/>
    <w:rsid w:val="00E279B8"/>
    <w:pPr>
      <w:spacing w:before="5160" w:after="1440" w:line="720" w:lineRule="auto"/>
      <w:jc w:val="right"/>
    </w:pPr>
    <w:rPr>
      <w:noProof/>
      <w:color w:val="59473F" w:themeColor="text2" w:themeShade="BF"/>
      <w:sz w:val="52"/>
      <w:szCs w:val="52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hAnsi="Arial" w:cs="Arial"/>
      <w:vanish/>
      <w:sz w:val="16"/>
      <w:szCs w:val="16"/>
    </w:rPr>
  </w:style>
  <w:style w:type="paragraph" w:customStyle="1" w:styleId="Contactinfo">
    <w:name w:val="Contact info"/>
    <w:basedOn w:val="Normal"/>
    <w:uiPriority w:val="1"/>
    <w:qFormat/>
    <w:pPr>
      <w:spacing w:after="0"/>
      <w:jc w:val="right"/>
    </w:pPr>
    <w:rPr>
      <w:caps/>
    </w:rPr>
  </w:style>
  <w:style w:type="table" w:styleId="GridTable3-Accent3">
    <w:name w:val="Grid Table 3 Accent 3"/>
    <w:basedOn w:val="TableNormal"/>
    <w:uiPriority w:val="48"/>
    <w:pPr>
      <w:spacing w:after="0" w:line="240" w:lineRule="auto"/>
    </w:pPr>
    <w:tblPr>
      <w:tblStyleRowBandSize w:val="1"/>
      <w:tblStyleColBandSize w:val="1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GridTable5Dark-Accent3">
    <w:name w:val="Grid Table 5 Dark Accent 3"/>
    <w:basedOn w:val="TableNormal"/>
    <w:uiPriority w:val="50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GridTable1Light-Accent3">
    <w:name w:val="Grid Table 1 Light Accent 3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Tabletext">
    <w:name w:val="Table text"/>
    <w:basedOn w:val="Normal"/>
    <w:uiPriority w:val="1"/>
    <w:qFormat/>
    <w:pPr>
      <w:spacing w:before="120" w:after="0"/>
    </w:pPr>
  </w:style>
  <w:style w:type="table" w:styleId="ListTable6Colorful-Accent2">
    <w:name w:val="List Table 6 Colorful Accent 2"/>
    <w:basedOn w:val="TableNormal"/>
    <w:uiPriority w:val="51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Borders>
        <w:top w:val="single" w:sz="4" w:space="0" w:color="DD8047" w:themeColor="accent2"/>
        <w:bottom w:val="single" w:sz="4" w:space="0" w:color="DD8047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Bullet">
    <w:name w:val="List Bullet"/>
    <w:basedOn w:val="Normal"/>
    <w:uiPriority w:val="1"/>
    <w:unhideWhenUsed/>
    <w:pPr>
      <w:numPr>
        <w:numId w:val="2"/>
      </w:numPr>
    </w:pPr>
  </w:style>
  <w:style w:type="paragraph" w:customStyle="1" w:styleId="Image">
    <w:name w:val="Image"/>
    <w:basedOn w:val="Normal"/>
    <w:qFormat/>
    <w:rsid w:val="00E279B8"/>
    <w:pPr>
      <w:spacing w:before="5760" w:after="0" w:line="720" w:lineRule="auto"/>
      <w:jc w:val="right"/>
    </w:pPr>
  </w:style>
  <w:style w:type="character" w:styleId="IntenseEmphasis">
    <w:name w:val="Intense Emphasis"/>
    <w:basedOn w:val="DefaultParagraphFont"/>
    <w:uiPriority w:val="21"/>
    <w:semiHidden/>
    <w:unhideWhenUsed/>
    <w:rsid w:val="0013333F"/>
    <w:rPr>
      <w:i/>
      <w:iCs/>
      <w:color w:val="355D7E" w:themeColor="accent1" w:themeShade="80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rsid w:val="0013333F"/>
    <w:pPr>
      <w:pBdr>
        <w:top w:val="single" w:sz="4" w:space="10" w:color="94B6D2" w:themeColor="accent1"/>
        <w:bottom w:val="single" w:sz="4" w:space="10" w:color="94B6D2" w:themeColor="accent1"/>
      </w:pBdr>
      <w:spacing w:before="360" w:after="360"/>
      <w:ind w:left="864" w:right="864"/>
      <w:jc w:val="center"/>
    </w:pPr>
    <w:rPr>
      <w:i/>
      <w:iCs/>
      <w:color w:val="355D7E" w:themeColor="accent1" w:themeShade="80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sid w:val="0013333F"/>
    <w:rPr>
      <w:i/>
      <w:iCs/>
      <w:color w:val="355D7E" w:themeColor="accent1" w:themeShade="80"/>
    </w:rPr>
  </w:style>
  <w:style w:type="character" w:styleId="IntenseReference">
    <w:name w:val="Intense Reference"/>
    <w:basedOn w:val="DefaultParagraphFont"/>
    <w:uiPriority w:val="32"/>
    <w:semiHidden/>
    <w:unhideWhenUsed/>
    <w:rsid w:val="0013333F"/>
    <w:rPr>
      <w:b/>
      <w:bCs/>
      <w:caps w:val="0"/>
      <w:smallCaps/>
      <w:color w:val="355D7E" w:themeColor="accent1" w:themeShade="80"/>
      <w:spacing w:val="5"/>
    </w:rPr>
  </w:style>
  <w:style w:type="paragraph" w:styleId="BlockText">
    <w:name w:val="Block Text"/>
    <w:basedOn w:val="Normal"/>
    <w:uiPriority w:val="99"/>
    <w:semiHidden/>
    <w:unhideWhenUsed/>
    <w:rsid w:val="0013333F"/>
    <w:pPr>
      <w:pBdr>
        <w:top w:val="single" w:sz="2" w:space="10" w:color="355D7E" w:themeColor="accent1" w:themeShade="80" w:shadow="1"/>
        <w:left w:val="single" w:sz="2" w:space="10" w:color="355D7E" w:themeColor="accent1" w:themeShade="80" w:shadow="1"/>
        <w:bottom w:val="single" w:sz="2" w:space="10" w:color="355D7E" w:themeColor="accent1" w:themeShade="80" w:shadow="1"/>
        <w:right w:val="single" w:sz="2" w:space="10" w:color="355D7E" w:themeColor="accent1" w:themeShade="80" w:shadow="1"/>
      </w:pBdr>
      <w:ind w:left="1152" w:right="1152"/>
    </w:pPr>
    <w:rPr>
      <w:i/>
      <w:iCs/>
      <w:color w:val="355D7E" w:themeColor="accent1" w:themeShade="80"/>
    </w:rPr>
  </w:style>
  <w:style w:type="character" w:styleId="Hyperlink">
    <w:name w:val="Hyperlink"/>
    <w:basedOn w:val="DefaultParagraphFont"/>
    <w:uiPriority w:val="99"/>
    <w:unhideWhenUsed/>
    <w:rsid w:val="0013333F"/>
    <w:rPr>
      <w:color w:val="7C5F1D" w:themeColor="accent4" w:themeShade="80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13333F"/>
    <w:rPr>
      <w:color w:val="595959" w:themeColor="text1" w:themeTint="A6"/>
      <w:shd w:val="clear" w:color="auto" w:fill="E6E6E6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17BCB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17BCB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C759EF"/>
    <w:pPr>
      <w:spacing w:after="100" w:line="259" w:lineRule="auto"/>
      <w:ind w:left="220" w:right="0"/>
    </w:pPr>
    <w:rPr>
      <w:rFonts w:cs="Times New Roman"/>
      <w:kern w:val="0"/>
      <w:lang w:eastAsia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C759EF"/>
    <w:pPr>
      <w:spacing w:after="100" w:line="259" w:lineRule="auto"/>
      <w:ind w:left="0" w:right="0"/>
    </w:pPr>
    <w:rPr>
      <w:rFonts w:cs="Times New Roman"/>
      <w:kern w:val="0"/>
      <w:lang w:eastAsia="en-US"/>
      <w14:ligatures w14:val="none"/>
    </w:rPr>
  </w:style>
  <w:style w:type="paragraph" w:styleId="TOC3">
    <w:name w:val="toc 3"/>
    <w:basedOn w:val="Normal"/>
    <w:next w:val="Normal"/>
    <w:autoRedefine/>
    <w:uiPriority w:val="39"/>
    <w:unhideWhenUsed/>
    <w:rsid w:val="00C759EF"/>
    <w:pPr>
      <w:spacing w:after="100" w:line="259" w:lineRule="auto"/>
      <w:ind w:left="440" w:right="0"/>
    </w:pPr>
    <w:rPr>
      <w:rFonts w:cs="Times New Roman"/>
      <w:kern w:val="0"/>
      <w:lang w:eastAsia="en-US"/>
      <w14:ligatures w14:val="none"/>
    </w:rPr>
  </w:style>
  <w:style w:type="paragraph" w:styleId="ListParagraph">
    <w:name w:val="List Paragraph"/>
    <w:basedOn w:val="Normal"/>
    <w:uiPriority w:val="34"/>
    <w:unhideWhenUsed/>
    <w:qFormat/>
    <w:rsid w:val="00C763DD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C763DD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270209"/>
    <w:rPr>
      <w:color w:val="704404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7329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7329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7329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7329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73299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0231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627615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694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11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355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597807">
          <w:marLeft w:val="600"/>
          <w:marRight w:val="0"/>
          <w:marTop w:val="12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7189201">
              <w:marLeft w:val="0"/>
              <w:marRight w:val="12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2049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373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1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5251562">
                  <w:marLeft w:val="0"/>
                  <w:marRight w:val="0"/>
                  <w:marTop w:val="0"/>
                  <w:marBottom w:val="3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5789149">
                      <w:marLeft w:val="600"/>
                      <w:marRight w:val="0"/>
                      <w:marTop w:val="0"/>
                      <w:marBottom w:val="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584635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389768518">
                      <w:marLeft w:val="60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83099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978876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23535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816875182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795943">
              <w:marLeft w:val="0"/>
              <w:marRight w:val="0"/>
              <w:marTop w:val="0"/>
              <w:marBottom w:val="36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1726022">
                  <w:marLeft w:val="600"/>
                  <w:marRight w:val="0"/>
                  <w:marTop w:val="0"/>
                  <w:marBottom w:val="6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739864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8092698">
                          <w:marLeft w:val="0"/>
                          <w:marRight w:val="3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704750960">
                  <w:marLeft w:val="0"/>
                  <w:marRight w:val="0"/>
                  <w:marTop w:val="0"/>
                  <w:marBottom w:val="9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234879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1957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065731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312395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86482737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392859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386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84336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078931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2981676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39762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26378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252323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07092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324710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272789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8274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868717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94956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7001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210709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770231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4083869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985400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435357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21023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3285568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524484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119186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5565946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739336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3624406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216880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882272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20710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0377457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5641971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54618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116203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1964807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705858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6326159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4374876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7842356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25077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24622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545290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8756716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2311168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461874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176193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08266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920169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84571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3241218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0508342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7038764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48316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749764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78667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40324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181358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6165444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2927280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2137404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85274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93377910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554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109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0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707982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developers.google.com/calendar" TargetMode="External"/><Relationship Id="rId18" Type="http://schemas.openxmlformats.org/officeDocument/2006/relationships/image" Target="media/image1.png"/><Relationship Id="rId26" Type="http://schemas.openxmlformats.org/officeDocument/2006/relationships/image" Target="media/image9.png"/><Relationship Id="rId39" Type="http://schemas.openxmlformats.org/officeDocument/2006/relationships/hyperlink" Target="https://developers.google.com/calendar" TargetMode="External"/><Relationship Id="rId3" Type="http://schemas.openxmlformats.org/officeDocument/2006/relationships/styles" Target="styles.xml"/><Relationship Id="rId21" Type="http://schemas.openxmlformats.org/officeDocument/2006/relationships/image" Target="media/image4.png"/><Relationship Id="rId34" Type="http://schemas.openxmlformats.org/officeDocument/2006/relationships/hyperlink" Target="https://trello.com/?&amp;aceid=&amp;adposition=1t3&amp;adgroup=77960762125&amp;campaign=1407850971&amp;creative=389415002626&amp;device=c&amp;keyword=trello&amp;matchtype=e&amp;network=g&amp;placement=&amp;ds_kids=p48959053108&amp;ds_e=GOOGLE&amp;ds_eid=700000001557344&amp;ds_e1=GOOGLE&amp;gclid=CjwKCAjw3c_tBRA4EiwAICs8CgOHhOKXAC5wYaJQ8W0o4hHm89ySLckfomWFGqrt-Eg_eJ6UT5eVZRoCtt0QAvD_BwE&amp;gclsrc=aw.ds" TargetMode="External"/><Relationship Id="rId42" Type="http://schemas.openxmlformats.org/officeDocument/2006/relationships/hyperlink" Target="https://www.youtube.com/watch?v=QbmRXJJKsvs" TargetMode="External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hyperlink" Target="https://ubuntu.com/download/desktop" TargetMode="External"/><Relationship Id="rId17" Type="http://schemas.openxmlformats.org/officeDocument/2006/relationships/hyperlink" Target="https://www.rabbitmq.com/tutorials/tutorial-one-python.html" TargetMode="External"/><Relationship Id="rId25" Type="http://schemas.openxmlformats.org/officeDocument/2006/relationships/image" Target="media/image8.png"/><Relationship Id="rId33" Type="http://schemas.openxmlformats.org/officeDocument/2006/relationships/hyperlink" Target="mailto:Kp592@njit.edu" TargetMode="External"/><Relationship Id="rId38" Type="http://schemas.openxmlformats.org/officeDocument/2006/relationships/hyperlink" Target="https://ubuntu.com/download/desktop" TargetMode="External"/><Relationship Id="rId46" Type="http://schemas.openxmlformats.org/officeDocument/2006/relationships/header" Target="header2.xm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QbmRXJJKsvs" TargetMode="External"/><Relationship Id="rId20" Type="http://schemas.openxmlformats.org/officeDocument/2006/relationships/image" Target="media/image3.png"/><Relationship Id="rId29" Type="http://schemas.openxmlformats.org/officeDocument/2006/relationships/image" Target="media/image12.png"/><Relationship Id="rId41" Type="http://schemas.openxmlformats.org/officeDocument/2006/relationships/hyperlink" Target="https://api.carmd.com/member/doc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virtualbox.org/wiki/Downloads" TargetMode="External"/><Relationship Id="rId24" Type="http://schemas.openxmlformats.org/officeDocument/2006/relationships/image" Target="media/image7.png"/><Relationship Id="rId32" Type="http://schemas.openxmlformats.org/officeDocument/2006/relationships/hyperlink" Target="mailto:Ms2247@njit.edu" TargetMode="External"/><Relationship Id="rId37" Type="http://schemas.openxmlformats.org/officeDocument/2006/relationships/hyperlink" Target="https://www.virtualbox.org/wiki/Downloads" TargetMode="External"/><Relationship Id="rId40" Type="http://schemas.openxmlformats.org/officeDocument/2006/relationships/hyperlink" Target="https://developers.google.com/youtube" TargetMode="External"/><Relationship Id="rId45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hyperlink" Target="https://api.carmd.com/member/docs" TargetMode="External"/><Relationship Id="rId23" Type="http://schemas.openxmlformats.org/officeDocument/2006/relationships/image" Target="media/image6.png"/><Relationship Id="rId28" Type="http://schemas.openxmlformats.org/officeDocument/2006/relationships/image" Target="media/image11.png"/><Relationship Id="rId36" Type="http://schemas.openxmlformats.org/officeDocument/2006/relationships/hyperlink" Target="https://github.com" TargetMode="External"/><Relationship Id="rId49" Type="http://schemas.openxmlformats.org/officeDocument/2006/relationships/theme" Target="theme/theme1.xml"/><Relationship Id="rId10" Type="http://schemas.openxmlformats.org/officeDocument/2006/relationships/hyperlink" Target="https://github.com" TargetMode="External"/><Relationship Id="rId19" Type="http://schemas.openxmlformats.org/officeDocument/2006/relationships/image" Target="media/image2.png"/><Relationship Id="rId31" Type="http://schemas.openxmlformats.org/officeDocument/2006/relationships/hyperlink" Target="mailto:Lgw3@njit.edu" TargetMode="External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discordapp.com/" TargetMode="External"/><Relationship Id="rId14" Type="http://schemas.openxmlformats.org/officeDocument/2006/relationships/hyperlink" Target="https://developers.google.com/youtube" TargetMode="External"/><Relationship Id="rId22" Type="http://schemas.openxmlformats.org/officeDocument/2006/relationships/image" Target="media/image5.png"/><Relationship Id="rId27" Type="http://schemas.openxmlformats.org/officeDocument/2006/relationships/image" Target="media/image10.png"/><Relationship Id="rId30" Type="http://schemas.openxmlformats.org/officeDocument/2006/relationships/hyperlink" Target="mailto:Mcm53@njit.edu" TargetMode="External"/><Relationship Id="rId35" Type="http://schemas.openxmlformats.org/officeDocument/2006/relationships/hyperlink" Target="https://discordapp.com/" TargetMode="External"/><Relationship Id="rId43" Type="http://schemas.openxmlformats.org/officeDocument/2006/relationships/hyperlink" Target="https://www.rabbitmq.com/tutorials/tutorial-one-python.html" TargetMode="External"/><Relationship Id="rId48" Type="http://schemas.openxmlformats.org/officeDocument/2006/relationships/glossaryDocument" Target="glossary/document.xml"/><Relationship Id="rId8" Type="http://schemas.openxmlformats.org/officeDocument/2006/relationships/hyperlink" Target="https://trello.com/?&amp;aceid=&amp;adposition=1t3&amp;adgroup=77960762125&amp;campaign=1407850971&amp;creative=389415002626&amp;device=c&amp;keyword=trello&amp;matchtype=e&amp;network=g&amp;placement=&amp;ds_kids=p48959053108&amp;ds_e=GOOGLE&amp;ds_eid=700000001557344&amp;ds_e1=GOOGLE&amp;gclid=CjwKCAjw3c_tBRA4EiwAICs8CgOHhOKXAC5wYaJQ8W0o4hHm89ySLckfomWFGqrt-Eg_eJ6UT5eVZRoCtt0QAvD_BwE&amp;gclsrc=aw.ds" TargetMode="Externa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Krush\AppData\Roaming\Microsoft\Templates\Project%20communication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docParts>
    <w:docPart>
      <w:docPartPr>
        <w:name w:val="5604D3C318CD47D28D0BAAFB0A3C29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7537C68-0867-4790-ABEC-83EE65BEE72F}"/>
      </w:docPartPr>
      <w:docPartBody>
        <w:p w:rsidR="000000CA" w:rsidRDefault="00D32E4F">
          <w:pPr>
            <w:pStyle w:val="5604D3C318CD47D28D0BAAFB0A3C2919"/>
          </w:pPr>
          <w:r>
            <w:t>Project Communication Plan</w:t>
          </w:r>
        </w:p>
      </w:docPartBody>
    </w:docPart>
    <w:docPart>
      <w:docPartPr>
        <w:name w:val="041631501E9A4DC48E23CABCB740689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B2F427B-F9F3-4BCC-A5AF-278F62052E27}"/>
      </w:docPartPr>
      <w:docPartBody>
        <w:p w:rsidR="000000CA" w:rsidRDefault="00D32E4F">
          <w:pPr>
            <w:pStyle w:val="041631501E9A4DC48E23CABCB7406892"/>
          </w:pPr>
          <w:r>
            <w:t>Goals</w:t>
          </w:r>
        </w:p>
      </w:docPartBody>
    </w:docPart>
    <w:docPart>
      <w:docPartPr>
        <w:name w:val="A69C48248D784BD6A316ED87C8D7F64E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D07801AD-3B41-417B-BD28-884400BBEDBC}"/>
      </w:docPartPr>
      <w:docPartBody>
        <w:p w:rsidR="000000CA" w:rsidRDefault="00AF3DE8" w:rsidP="00AF3DE8">
          <w:pPr>
            <w:pStyle w:val="A69C48248D784BD6A316ED87C8D7F64E"/>
          </w:pPr>
          <w:r>
            <w:t>Version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F3DE8"/>
    <w:rsid w:val="000000CA"/>
    <w:rsid w:val="00530811"/>
    <w:rsid w:val="00856B68"/>
    <w:rsid w:val="008B1111"/>
    <w:rsid w:val="008B3A0B"/>
    <w:rsid w:val="00AF3DE8"/>
    <w:rsid w:val="00BE5551"/>
    <w:rsid w:val="00D32E4F"/>
    <w:rsid w:val="00DA2EF1"/>
    <w:rsid w:val="00FA4E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B93D5AC28B01429AB2C981E6B69291BC">
    <w:name w:val="B93D5AC28B01429AB2C981E6B69291BC"/>
  </w:style>
  <w:style w:type="paragraph" w:customStyle="1" w:styleId="BD84F6D6E49141D9B562BDDB12F9BA81">
    <w:name w:val="BD84F6D6E49141D9B562BDDB12F9BA81"/>
  </w:style>
  <w:style w:type="paragraph" w:customStyle="1" w:styleId="B94C4B5E4B3A4F7583AC8B57F7BE27F0">
    <w:name w:val="B94C4B5E4B3A4F7583AC8B57F7BE27F0"/>
  </w:style>
  <w:style w:type="paragraph" w:customStyle="1" w:styleId="BF4A202FFBBC4BC083E621750EFF49A0">
    <w:name w:val="BF4A202FFBBC4BC083E621750EFF49A0"/>
  </w:style>
  <w:style w:type="paragraph" w:customStyle="1" w:styleId="25F0BA9D3CDF4F5EA2948B5DAF6B37CB">
    <w:name w:val="25F0BA9D3CDF4F5EA2948B5DAF6B37CB"/>
  </w:style>
  <w:style w:type="paragraph" w:customStyle="1" w:styleId="94E50DC4117144519A420AF93423D1E8">
    <w:name w:val="94E50DC4117144519A420AF93423D1E8"/>
  </w:style>
  <w:style w:type="paragraph" w:customStyle="1" w:styleId="A8337A47169C41B38A9625998CD9A413">
    <w:name w:val="A8337A47169C41B38A9625998CD9A413"/>
  </w:style>
  <w:style w:type="paragraph" w:customStyle="1" w:styleId="5604D3C318CD47D28D0BAAFB0A3C2919">
    <w:name w:val="5604D3C318CD47D28D0BAAFB0A3C2919"/>
  </w:style>
  <w:style w:type="paragraph" w:customStyle="1" w:styleId="88D8070C91E24DAD99A4A5EEB86CBE05">
    <w:name w:val="88D8070C91E24DAD99A4A5EEB86CBE05"/>
  </w:style>
  <w:style w:type="paragraph" w:customStyle="1" w:styleId="8288B1DF4A314784A1FCA52D1977A453">
    <w:name w:val="8288B1DF4A314784A1FCA52D1977A453"/>
  </w:style>
  <w:style w:type="paragraph" w:customStyle="1" w:styleId="467600080DE443F2BB502721D00E7D1E">
    <w:name w:val="467600080DE443F2BB502721D00E7D1E"/>
  </w:style>
  <w:style w:type="paragraph" w:customStyle="1" w:styleId="60897C1C61724E49BD170DA25946A9B0">
    <w:name w:val="60897C1C61724E49BD170DA25946A9B0"/>
  </w:style>
  <w:style w:type="paragraph" w:customStyle="1" w:styleId="B2337C441C6746E3A2DEA70F03E7D45E">
    <w:name w:val="B2337C441C6746E3A2DEA70F03E7D45E"/>
  </w:style>
  <w:style w:type="paragraph" w:customStyle="1" w:styleId="2F70126294704571B79960EDF4330149">
    <w:name w:val="2F70126294704571B79960EDF4330149"/>
  </w:style>
  <w:style w:type="paragraph" w:customStyle="1" w:styleId="A3D7195B0DC2444EBBF17FFCF9BAAA88">
    <w:name w:val="A3D7195B0DC2444EBBF17FFCF9BAAA88"/>
  </w:style>
  <w:style w:type="paragraph" w:customStyle="1" w:styleId="8A0F9A347C2245F984270A88DADADB29">
    <w:name w:val="8A0F9A347C2245F984270A88DADADB29"/>
  </w:style>
  <w:style w:type="paragraph" w:customStyle="1" w:styleId="64AA1A85F92044029B8D238A1E4A9250">
    <w:name w:val="64AA1A85F92044029B8D238A1E4A9250"/>
  </w:style>
  <w:style w:type="paragraph" w:customStyle="1" w:styleId="D2638A7F30574A67B36E59D3C19F5323">
    <w:name w:val="D2638A7F30574A67B36E59D3C19F5323"/>
  </w:style>
  <w:style w:type="paragraph" w:customStyle="1" w:styleId="825FCABB3C13433E94F33654ABA16A1C">
    <w:name w:val="825FCABB3C13433E94F33654ABA16A1C"/>
  </w:style>
  <w:style w:type="paragraph" w:customStyle="1" w:styleId="8CD6547296324403BE90D6373A230DB9">
    <w:name w:val="8CD6547296324403BE90D6373A230DB9"/>
  </w:style>
  <w:style w:type="paragraph" w:customStyle="1" w:styleId="07DE161F361E44D69A20D8FE28135FA9">
    <w:name w:val="07DE161F361E44D69A20D8FE28135FA9"/>
  </w:style>
  <w:style w:type="paragraph" w:customStyle="1" w:styleId="63B0A8D0AA9C4EDF9555143169A86543">
    <w:name w:val="63B0A8D0AA9C4EDF9555143169A86543"/>
  </w:style>
  <w:style w:type="paragraph" w:customStyle="1" w:styleId="B5A26B56341543A0BFB7CAAFCA86D36E">
    <w:name w:val="B5A26B56341543A0BFB7CAAFCA86D36E"/>
  </w:style>
  <w:style w:type="paragraph" w:customStyle="1" w:styleId="D98E9BEF9BF4495B98D8533DD36599EF">
    <w:name w:val="D98E9BEF9BF4495B98D8533DD36599EF"/>
  </w:style>
  <w:style w:type="paragraph" w:customStyle="1" w:styleId="E1EE6699C81D477CB047E304307B33E0">
    <w:name w:val="E1EE6699C81D477CB047E304307B33E0"/>
  </w:style>
  <w:style w:type="paragraph" w:customStyle="1" w:styleId="C09B2B923468405FA0181F2ED9210B52">
    <w:name w:val="C09B2B923468405FA0181F2ED9210B52"/>
  </w:style>
  <w:style w:type="paragraph" w:customStyle="1" w:styleId="FEAFDA7C84AF4D76AF099D05EA32D90F">
    <w:name w:val="FEAFDA7C84AF4D76AF099D05EA32D90F"/>
  </w:style>
  <w:style w:type="paragraph" w:customStyle="1" w:styleId="6B7C5D12D5CF4328AC421974A4E03A39">
    <w:name w:val="6B7C5D12D5CF4328AC421974A4E03A39"/>
  </w:style>
  <w:style w:type="paragraph" w:customStyle="1" w:styleId="320AC755265A4BA1BE3D12E9EC1C91CA">
    <w:name w:val="320AC755265A4BA1BE3D12E9EC1C91CA"/>
  </w:style>
  <w:style w:type="paragraph" w:customStyle="1" w:styleId="42A819262AAE4E5AA100E7D2D9C27830">
    <w:name w:val="42A819262AAE4E5AA100E7D2D9C27830"/>
  </w:style>
  <w:style w:type="paragraph" w:customStyle="1" w:styleId="0E8B05FA057B4EC7A75D7617A43B0269">
    <w:name w:val="0E8B05FA057B4EC7A75D7617A43B0269"/>
  </w:style>
  <w:style w:type="paragraph" w:customStyle="1" w:styleId="8953F6A0D1B24AFCBCAEABC9A861C280">
    <w:name w:val="8953F6A0D1B24AFCBCAEABC9A861C280"/>
  </w:style>
  <w:style w:type="paragraph" w:customStyle="1" w:styleId="E97AF689250A46F887EB91F858A2A58E">
    <w:name w:val="E97AF689250A46F887EB91F858A2A58E"/>
  </w:style>
  <w:style w:type="paragraph" w:customStyle="1" w:styleId="131F7671366144699415AD6BA6B1F39A">
    <w:name w:val="131F7671366144699415AD6BA6B1F39A"/>
  </w:style>
  <w:style w:type="paragraph" w:customStyle="1" w:styleId="CDD800D00B7141999815155F8F0BEDFF">
    <w:name w:val="CDD800D00B7141999815155F8F0BEDFF"/>
  </w:style>
  <w:style w:type="paragraph" w:customStyle="1" w:styleId="BCFDD486B2054E728F8746531992F62F">
    <w:name w:val="BCFDD486B2054E728F8746531992F62F"/>
  </w:style>
  <w:style w:type="paragraph" w:customStyle="1" w:styleId="ED60EA806CDF406FBA910B885ECFCC0A">
    <w:name w:val="ED60EA806CDF406FBA910B885ECFCC0A"/>
  </w:style>
  <w:style w:type="paragraph" w:customStyle="1" w:styleId="30E58FF00AAB4382913BA3BB5BFCFF8F">
    <w:name w:val="30E58FF00AAB4382913BA3BB5BFCFF8F"/>
  </w:style>
  <w:style w:type="paragraph" w:customStyle="1" w:styleId="324D54CB2C01495AB42B9E9C83115231">
    <w:name w:val="324D54CB2C01495AB42B9E9C83115231"/>
  </w:style>
  <w:style w:type="paragraph" w:customStyle="1" w:styleId="337AA2F4588249AEAB3045717B5A378B">
    <w:name w:val="337AA2F4588249AEAB3045717B5A378B"/>
  </w:style>
  <w:style w:type="paragraph" w:customStyle="1" w:styleId="B9D545F09EB642479DB2A1A66A37D36E">
    <w:name w:val="B9D545F09EB642479DB2A1A66A37D36E"/>
  </w:style>
  <w:style w:type="paragraph" w:customStyle="1" w:styleId="5B5F0C512F114BBC9D06069D975793DA">
    <w:name w:val="5B5F0C512F114BBC9D06069D975793DA"/>
  </w:style>
  <w:style w:type="paragraph" w:customStyle="1" w:styleId="CC9ADC729D4C44039A08436C66BE6BDC">
    <w:name w:val="CC9ADC729D4C44039A08436C66BE6BDC"/>
  </w:style>
  <w:style w:type="paragraph" w:customStyle="1" w:styleId="4FF94B58B66B4219B3F741A463474465">
    <w:name w:val="4FF94B58B66B4219B3F741A463474465"/>
  </w:style>
  <w:style w:type="paragraph" w:customStyle="1" w:styleId="831AE46B835749B6B300F80FDE7E65A1">
    <w:name w:val="831AE46B835749B6B300F80FDE7E65A1"/>
  </w:style>
  <w:style w:type="paragraph" w:customStyle="1" w:styleId="6DBCE8C0231F43B5A02C347DCB809FDF">
    <w:name w:val="6DBCE8C0231F43B5A02C347DCB809FDF"/>
  </w:style>
  <w:style w:type="paragraph" w:customStyle="1" w:styleId="44B32157AD064A5D9F11CDD1F1AC18B5">
    <w:name w:val="44B32157AD064A5D9F11CDD1F1AC18B5"/>
  </w:style>
  <w:style w:type="paragraph" w:customStyle="1" w:styleId="E4675EBC317C4318852B195B9670BE65">
    <w:name w:val="E4675EBC317C4318852B195B9670BE65"/>
  </w:style>
  <w:style w:type="paragraph" w:customStyle="1" w:styleId="4D2E0B3915774BC6B63DFFEAD0C1ECB8">
    <w:name w:val="4D2E0B3915774BC6B63DFFEAD0C1ECB8"/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F9EF6A8449DB473FB5C5462AC8A13302">
    <w:name w:val="F9EF6A8449DB473FB5C5462AC8A13302"/>
  </w:style>
  <w:style w:type="paragraph" w:customStyle="1" w:styleId="065C6D8D66F8475D901154FF0D8A216B">
    <w:name w:val="065C6D8D66F8475D901154FF0D8A216B"/>
  </w:style>
  <w:style w:type="paragraph" w:customStyle="1" w:styleId="FB41376E66014511B16CE643A5082179">
    <w:name w:val="FB41376E66014511B16CE643A5082179"/>
  </w:style>
  <w:style w:type="paragraph" w:customStyle="1" w:styleId="CC293F524ABC4604BA40217072934C4A">
    <w:name w:val="CC293F524ABC4604BA40217072934C4A"/>
  </w:style>
  <w:style w:type="paragraph" w:customStyle="1" w:styleId="4AA2BFD8A7F64E3385898761A76B4563">
    <w:name w:val="4AA2BFD8A7F64E3385898761A76B4563"/>
  </w:style>
  <w:style w:type="paragraph" w:customStyle="1" w:styleId="A861C9D080B34E33AD5E108EAD922B56">
    <w:name w:val="A861C9D080B34E33AD5E108EAD922B56"/>
  </w:style>
  <w:style w:type="paragraph" w:customStyle="1" w:styleId="4E9BFA1102C44367AE88F8592888BB3B">
    <w:name w:val="4E9BFA1102C44367AE88F8592888BB3B"/>
  </w:style>
  <w:style w:type="paragraph" w:customStyle="1" w:styleId="D00609142BAE4A0391B82F09C6E6A9F4">
    <w:name w:val="D00609142BAE4A0391B82F09C6E6A9F4"/>
  </w:style>
  <w:style w:type="paragraph" w:customStyle="1" w:styleId="1A81769E29CB45FDB832DC6B98F84211">
    <w:name w:val="1A81769E29CB45FDB832DC6B98F84211"/>
  </w:style>
  <w:style w:type="paragraph" w:customStyle="1" w:styleId="E522778AC0CB4F7D93A40B35EA1C18C2">
    <w:name w:val="E522778AC0CB4F7D93A40B35EA1C18C2"/>
  </w:style>
  <w:style w:type="paragraph" w:customStyle="1" w:styleId="038CB3417CAC4A5599E7842BD95D6A53">
    <w:name w:val="038CB3417CAC4A5599E7842BD95D6A53"/>
  </w:style>
  <w:style w:type="paragraph" w:customStyle="1" w:styleId="5D15245C5D194DCD936E89AB075170D9">
    <w:name w:val="5D15245C5D194DCD936E89AB075170D9"/>
  </w:style>
  <w:style w:type="paragraph" w:customStyle="1" w:styleId="015A4DBEB0B74A4CAC48723C4061C787">
    <w:name w:val="015A4DBEB0B74A4CAC48723C4061C787"/>
  </w:style>
  <w:style w:type="paragraph" w:customStyle="1" w:styleId="ECEB6AD2CAF34357A7E4D71ED3C4D509">
    <w:name w:val="ECEB6AD2CAF34357A7E4D71ED3C4D509"/>
  </w:style>
  <w:style w:type="paragraph" w:customStyle="1" w:styleId="E8AACEA1795C452084A5BCD8561CB0BB">
    <w:name w:val="E8AACEA1795C452084A5BCD8561CB0BB"/>
  </w:style>
  <w:style w:type="paragraph" w:customStyle="1" w:styleId="2A804142D1C044B9B07B5007E9238C95">
    <w:name w:val="2A804142D1C044B9B07B5007E9238C95"/>
  </w:style>
  <w:style w:type="paragraph" w:customStyle="1" w:styleId="883655CFEFA24D3FB2558C80AA6E2BE4">
    <w:name w:val="883655CFEFA24D3FB2558C80AA6E2BE4"/>
  </w:style>
  <w:style w:type="paragraph" w:customStyle="1" w:styleId="8F33C43E4F774A628B2B7DFD781E7601">
    <w:name w:val="8F33C43E4F774A628B2B7DFD781E7601"/>
  </w:style>
  <w:style w:type="paragraph" w:customStyle="1" w:styleId="270B2C9BF31E4078933FA0CDADC45CAD">
    <w:name w:val="270B2C9BF31E4078933FA0CDADC45CAD"/>
  </w:style>
  <w:style w:type="paragraph" w:customStyle="1" w:styleId="A6FD2ED9CB044B518EAD818594E3EDEC">
    <w:name w:val="A6FD2ED9CB044B518EAD818594E3EDEC"/>
  </w:style>
  <w:style w:type="paragraph" w:customStyle="1" w:styleId="1DCBF79E89B14698BDE9B9B130E0E502">
    <w:name w:val="1DCBF79E89B14698BDE9B9B130E0E502"/>
  </w:style>
  <w:style w:type="paragraph" w:customStyle="1" w:styleId="C5FFF715CEF14986AE3AF8D4AE5A78E3">
    <w:name w:val="C5FFF715CEF14986AE3AF8D4AE5A78E3"/>
  </w:style>
  <w:style w:type="paragraph" w:customStyle="1" w:styleId="ADCFF091D9F84566828567EC5662F50A">
    <w:name w:val="ADCFF091D9F84566828567EC5662F50A"/>
  </w:style>
  <w:style w:type="paragraph" w:customStyle="1" w:styleId="041631501E9A4DC48E23CABCB7406892">
    <w:name w:val="041631501E9A4DC48E23CABCB7406892"/>
  </w:style>
  <w:style w:type="paragraph" w:customStyle="1" w:styleId="069E747A47BB4616B5DCE61A054E284A">
    <w:name w:val="069E747A47BB4616B5DCE61A054E284A"/>
  </w:style>
  <w:style w:type="paragraph" w:customStyle="1" w:styleId="479CA316A9B94F25B5F846F726AF3975">
    <w:name w:val="479CA316A9B94F25B5F846F726AF3975"/>
  </w:style>
  <w:style w:type="paragraph" w:customStyle="1" w:styleId="85B33EB939004530A4A06C3493AC30D1">
    <w:name w:val="85B33EB939004530A4A06C3493AC30D1"/>
  </w:style>
  <w:style w:type="paragraph" w:customStyle="1" w:styleId="BFA7620DD6B04E1F841DD2E97C72197D">
    <w:name w:val="BFA7620DD6B04E1F841DD2E97C72197D"/>
  </w:style>
  <w:style w:type="paragraph" w:customStyle="1" w:styleId="16ECF16E0B5A4D1E80082C0A36272B2D">
    <w:name w:val="16ECF16E0B5A4D1E80082C0A36272B2D"/>
  </w:style>
  <w:style w:type="paragraph" w:customStyle="1" w:styleId="C3E82638E05C48EF82555796EEBD11FF">
    <w:name w:val="C3E82638E05C48EF82555796EEBD11FF"/>
  </w:style>
  <w:style w:type="paragraph" w:customStyle="1" w:styleId="5B321BC9BACD47CC9AA06B47ACD760A3">
    <w:name w:val="5B321BC9BACD47CC9AA06B47ACD760A3"/>
  </w:style>
  <w:style w:type="paragraph" w:customStyle="1" w:styleId="802E4FAD606F49678BFD5FA08908CE27">
    <w:name w:val="802E4FAD606F49678BFD5FA08908CE27"/>
  </w:style>
  <w:style w:type="paragraph" w:customStyle="1" w:styleId="9496F2E2CC9C4C24B2C36DA53971964E">
    <w:name w:val="9496F2E2CC9C4C24B2C36DA53971964E"/>
  </w:style>
  <w:style w:type="paragraph" w:customStyle="1" w:styleId="FD0AFF1127A847CBAD7B9187CDB71B15">
    <w:name w:val="FD0AFF1127A847CBAD7B9187CDB71B15"/>
  </w:style>
  <w:style w:type="paragraph" w:customStyle="1" w:styleId="5C74114C8CD54DCC968A9AF972044A4F">
    <w:name w:val="5C74114C8CD54DCC968A9AF972044A4F"/>
  </w:style>
  <w:style w:type="paragraph" w:customStyle="1" w:styleId="E35346B6BD3A4853AD7A98D8C60070D8">
    <w:name w:val="E35346B6BD3A4853AD7A98D8C60070D8"/>
  </w:style>
  <w:style w:type="paragraph" w:customStyle="1" w:styleId="4E407890A8E24281B5F3664782E7C59B">
    <w:name w:val="4E407890A8E24281B5F3664782E7C59B"/>
  </w:style>
  <w:style w:type="paragraph" w:customStyle="1" w:styleId="F95B09B12E3742A193AF7BC458E12E2C">
    <w:name w:val="F95B09B12E3742A193AF7BC458E12E2C"/>
  </w:style>
  <w:style w:type="paragraph" w:customStyle="1" w:styleId="AF3AE9730B0847E995AF138EB3B9117C">
    <w:name w:val="AF3AE9730B0847E995AF138EB3B9117C"/>
  </w:style>
  <w:style w:type="paragraph" w:customStyle="1" w:styleId="5344D6E5DAC24CDF97E9D6FCEA10B1E7">
    <w:name w:val="5344D6E5DAC24CDF97E9D6FCEA10B1E7"/>
  </w:style>
  <w:style w:type="paragraph" w:customStyle="1" w:styleId="0A3113E4B419439393E8590981A17C88">
    <w:name w:val="0A3113E4B419439393E8590981A17C88"/>
  </w:style>
  <w:style w:type="paragraph" w:customStyle="1" w:styleId="97FC1ECCC7D84563AC91201DC7C55860">
    <w:name w:val="97FC1ECCC7D84563AC91201DC7C55860"/>
  </w:style>
  <w:style w:type="paragraph" w:customStyle="1" w:styleId="59BA272D07634FA7B802E0C5652A15A1">
    <w:name w:val="59BA272D07634FA7B802E0C5652A15A1"/>
  </w:style>
  <w:style w:type="paragraph" w:customStyle="1" w:styleId="F844872130474B998D1DBF7AFBEF50FB">
    <w:name w:val="F844872130474B998D1DBF7AFBEF50FB"/>
  </w:style>
  <w:style w:type="paragraph" w:customStyle="1" w:styleId="B161E7B2B52F47529D8B4B6B3DFD6F50">
    <w:name w:val="B161E7B2B52F47529D8B4B6B3DFD6F50"/>
  </w:style>
  <w:style w:type="paragraph" w:customStyle="1" w:styleId="6D77D3EDAD2145B191BEB9328B28DBAA">
    <w:name w:val="6D77D3EDAD2145B191BEB9328B28DBAA"/>
  </w:style>
  <w:style w:type="paragraph" w:customStyle="1" w:styleId="19AFB6B0C4134BE78FDC747D02359278">
    <w:name w:val="19AFB6B0C4134BE78FDC747D02359278"/>
  </w:style>
  <w:style w:type="paragraph" w:customStyle="1" w:styleId="AFD4DC45546848BBA2A54DED69BF94A3">
    <w:name w:val="AFD4DC45546848BBA2A54DED69BF94A3"/>
  </w:style>
  <w:style w:type="paragraph" w:customStyle="1" w:styleId="A6500712E18742FCA79224C02F47F0B7">
    <w:name w:val="A6500712E18742FCA79224C02F47F0B7"/>
  </w:style>
  <w:style w:type="paragraph" w:customStyle="1" w:styleId="1805434996854181865A568138206A05">
    <w:name w:val="1805434996854181865A568138206A05"/>
  </w:style>
  <w:style w:type="paragraph" w:customStyle="1" w:styleId="508A5D749B444C4EAF5DFCADF6810BB0">
    <w:name w:val="508A5D749B444C4EAF5DFCADF6810BB0"/>
  </w:style>
  <w:style w:type="paragraph" w:customStyle="1" w:styleId="9E4DAD03B6D74660935A1E118EFC97AD">
    <w:name w:val="9E4DAD03B6D74660935A1E118EFC97AD"/>
  </w:style>
  <w:style w:type="paragraph" w:customStyle="1" w:styleId="EF0ADD29AA2E4EB295F8B77413E85C2D">
    <w:name w:val="EF0ADD29AA2E4EB295F8B77413E85C2D"/>
  </w:style>
  <w:style w:type="paragraph" w:customStyle="1" w:styleId="71ABA5A18A444E9E9C17EC4F25F7C398">
    <w:name w:val="71ABA5A18A444E9E9C17EC4F25F7C398"/>
  </w:style>
  <w:style w:type="paragraph" w:customStyle="1" w:styleId="9EC2A2A59F964CC290E4FE08F7D6DC36">
    <w:name w:val="9EC2A2A59F964CC290E4FE08F7D6DC36"/>
  </w:style>
  <w:style w:type="paragraph" w:customStyle="1" w:styleId="296C956A0471491EB8BCAB7BA6E905E4">
    <w:name w:val="296C956A0471491EB8BCAB7BA6E905E4"/>
  </w:style>
  <w:style w:type="paragraph" w:customStyle="1" w:styleId="ABC3130F10DB48B293D37BCE4A465FAD">
    <w:name w:val="ABC3130F10DB48B293D37BCE4A465FAD"/>
  </w:style>
  <w:style w:type="paragraph" w:customStyle="1" w:styleId="C799DA683FB34218B4D772BC0ECFD122">
    <w:name w:val="C799DA683FB34218B4D772BC0ECFD122"/>
  </w:style>
  <w:style w:type="paragraph" w:customStyle="1" w:styleId="A7DDA01F7FBA40C187BCF2758F5CC457">
    <w:name w:val="A7DDA01F7FBA40C187BCF2758F5CC457"/>
  </w:style>
  <w:style w:type="paragraph" w:customStyle="1" w:styleId="CC671AA6D06B4F01B4E73AC1042B9FF6">
    <w:name w:val="CC671AA6D06B4F01B4E73AC1042B9FF6"/>
  </w:style>
  <w:style w:type="paragraph" w:customStyle="1" w:styleId="B5EC584E99E7469F9F46F056ECD47A46">
    <w:name w:val="B5EC584E99E7469F9F46F056ECD47A46"/>
  </w:style>
  <w:style w:type="paragraph" w:customStyle="1" w:styleId="7473668502224585AF5644335702E09C">
    <w:name w:val="7473668502224585AF5644335702E09C"/>
  </w:style>
  <w:style w:type="paragraph" w:customStyle="1" w:styleId="E9A83D3966554950A79629BC23B0FCDA">
    <w:name w:val="E9A83D3966554950A79629BC23B0FCDA"/>
    <w:rsid w:val="00AF3DE8"/>
  </w:style>
  <w:style w:type="paragraph" w:customStyle="1" w:styleId="BF0BC503178846F0BFB483CDBD9E3A40">
    <w:name w:val="BF0BC503178846F0BFB483CDBD9E3A40"/>
    <w:rsid w:val="00AF3DE8"/>
  </w:style>
  <w:style w:type="paragraph" w:customStyle="1" w:styleId="A69C48248D784BD6A316ED87C8D7F64E">
    <w:name w:val="A69C48248D784BD6A316ED87C8D7F64E"/>
    <w:rsid w:val="00AF3DE8"/>
  </w:style>
  <w:style w:type="paragraph" w:customStyle="1" w:styleId="D776DE35029647498EC8385A363AA568">
    <w:name w:val="D776DE35029647498EC8385A363AA568"/>
    <w:rsid w:val="00AF3DE8"/>
  </w:style>
  <w:style w:type="paragraph" w:customStyle="1" w:styleId="ECF87ECDD2B64A46AA0D3CCEEA779ADF">
    <w:name w:val="ECF87ECDD2B64A46AA0D3CCEEA779ADF"/>
    <w:rsid w:val="000000CA"/>
  </w:style>
  <w:style w:type="paragraph" w:customStyle="1" w:styleId="88F12B5D18464887AF7E2289A06AD525">
    <w:name w:val="88F12B5D18464887AF7E2289A06AD525"/>
    <w:rsid w:val="000000CA"/>
  </w:style>
  <w:style w:type="paragraph" w:customStyle="1" w:styleId="80A54FFAC0B349208624852FB892C3CA">
    <w:name w:val="80A54FFAC0B349208624852FB892C3CA"/>
    <w:rsid w:val="000000CA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3.jpeg"/></Relationships>
</file>

<file path=word/theme/theme1.xml><?xml version="1.0" encoding="utf-8"?>
<a:theme xmlns:a="http://schemas.openxmlformats.org/drawingml/2006/main" name="Project communication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080D7E-5BBD-4383-9316-A5DEB950A8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communication plan</Template>
  <TotalTime>1121</TotalTime>
  <Pages>14</Pages>
  <Words>2401</Words>
  <Characters>13689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Krushna P</dc:creator>
  <cp:keywords>README FILE</cp:keywords>
  <dc:description>Michael Mobilio</dc:description>
  <cp:lastModifiedBy>Krushna P</cp:lastModifiedBy>
  <cp:revision>71</cp:revision>
  <dcterms:created xsi:type="dcterms:W3CDTF">2019-10-24T18:10:00Z</dcterms:created>
  <dcterms:modified xsi:type="dcterms:W3CDTF">2019-10-29T20:17:00Z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0x010100AA3F7D94069FF64A86F7DFF56D60E3BE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  <property fmtid="{D5CDD505-2E9C-101B-9397-08002B2CF9AE}" pid="8" name="MSIP_Label_f42aa342-8706-4288-bd11-ebb85995028c_Enabled">
    <vt:lpwstr>True</vt:lpwstr>
  </property>
  <property fmtid="{D5CDD505-2E9C-101B-9397-08002B2CF9AE}" pid="9" name="MSIP_Label_f42aa342-8706-4288-bd11-ebb85995028c_SiteId">
    <vt:lpwstr>72f988bf-86f1-41af-91ab-2d7cd011db47</vt:lpwstr>
  </property>
  <property fmtid="{D5CDD505-2E9C-101B-9397-08002B2CF9AE}" pid="10" name="MSIP_Label_f42aa342-8706-4288-bd11-ebb85995028c_Owner">
    <vt:lpwstr>v-shbahu@microsoft.com</vt:lpwstr>
  </property>
  <property fmtid="{D5CDD505-2E9C-101B-9397-08002B2CF9AE}" pid="11" name="MSIP_Label_f42aa342-8706-4288-bd11-ebb85995028c_SetDate">
    <vt:lpwstr>2018-04-07T12:27:56.5276527Z</vt:lpwstr>
  </property>
  <property fmtid="{D5CDD505-2E9C-101B-9397-08002B2CF9AE}" pid="12" name="MSIP_Label_f42aa342-8706-4288-bd11-ebb85995028c_Name">
    <vt:lpwstr>General</vt:lpwstr>
  </property>
  <property fmtid="{D5CDD505-2E9C-101B-9397-08002B2CF9AE}" pid="13" name="MSIP_Label_f42aa342-8706-4288-bd11-ebb85995028c_Application">
    <vt:lpwstr>Microsoft Azure Information Protection</vt:lpwstr>
  </property>
  <property fmtid="{D5CDD505-2E9C-101B-9397-08002B2CF9AE}" pid="14" name="MSIP_Label_f42aa342-8706-4288-bd11-ebb85995028c_Extended_MSFT_Method">
    <vt:lpwstr>Automatic</vt:lpwstr>
  </property>
  <property fmtid="{D5CDD505-2E9C-101B-9397-08002B2CF9AE}" pid="15" name="Sensitivity">
    <vt:lpwstr>General</vt:lpwstr>
  </property>
</Properties>
</file>