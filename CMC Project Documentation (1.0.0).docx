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CA01B" w14:textId="3A9BD02A" w:rsidR="00E279B8" w:rsidRDefault="00E57288" w:rsidP="00EE4464">
      <w:pPr>
        <w:pStyle w:val="Logo"/>
        <w:tabs>
          <w:tab w:val="left" w:pos="6282"/>
        </w:tabs>
        <w:ind w:right="-720"/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EF038B5" wp14:editId="46E1B0B5">
                <wp:simplePos x="0" y="0"/>
                <wp:positionH relativeFrom="column">
                  <wp:posOffset>719521</wp:posOffset>
                </wp:positionH>
                <wp:positionV relativeFrom="paragraph">
                  <wp:posOffset>0</wp:posOffset>
                </wp:positionV>
                <wp:extent cx="5956300" cy="1066800"/>
                <wp:effectExtent l="0" t="0" r="0" b="0"/>
                <wp:wrapTight wrapText="bothSides">
                  <wp:wrapPolygon edited="0">
                    <wp:start x="207" y="0"/>
                    <wp:lineTo x="207" y="21214"/>
                    <wp:lineTo x="21347" y="21214"/>
                    <wp:lineTo x="21347" y="0"/>
                    <wp:lineTo x="207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ED62B" w14:textId="6F0739F1" w:rsidR="00BB6082" w:rsidRDefault="006D0C57" w:rsidP="00C8524D">
                            <w:pPr>
                              <w:pStyle w:val="Subtitle"/>
                              <w:ind w:left="6480"/>
                              <w:jc w:val="left"/>
                            </w:pPr>
                            <w:sdt>
                              <w:sdtPr>
                                <w:alias w:val="Version:"/>
                                <w:tag w:val="Version:"/>
                                <w:id w:val="614642074"/>
                                <w:placeholder>
                                  <w:docPart w:val="A69C48248D784BD6A316ED87C8D7F64E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BB6082">
                                  <w:t>Version</w:t>
                                </w:r>
                              </w:sdtContent>
                            </w:sdt>
                            <w:r w:rsidR="00BB6082">
                              <w:t>: 1.0.0</w:t>
                            </w:r>
                          </w:p>
                          <w:p w14:paraId="7B4B014A" w14:textId="77777777" w:rsidR="00BB6082" w:rsidRDefault="00BB6082" w:rsidP="00C8524D">
                            <w:pPr>
                              <w:pStyle w:val="Subtitle"/>
                              <w:ind w:left="5832" w:firstLine="648"/>
                              <w:jc w:val="left"/>
                            </w:pPr>
                            <w:r>
                              <w:t>Created: 10/24/2019</w:t>
                            </w:r>
                          </w:p>
                          <w:p w14:paraId="077D73A4" w14:textId="51E48590" w:rsidR="00BB6082" w:rsidRPr="00F8786C" w:rsidRDefault="00BB6082" w:rsidP="00BB6082">
                            <w:pPr>
                              <w:pStyle w:val="Subtitle"/>
                              <w:ind w:left="5184" w:firstLine="648"/>
                            </w:pPr>
                            <w:r>
                              <w:t>LAST UPDATED: 10/2</w:t>
                            </w:r>
                            <w:r w:rsidR="0039083C">
                              <w:t>6</w:t>
                            </w:r>
                            <w:r>
                              <w:t>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038B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6.65pt;margin-top:0;width:469pt;height:8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" filled="f" stroked="f" strokeweight=".5pt">
                <v:textbox>
                  <w:txbxContent>
                    <w:p w14:paraId="325ED62B" w14:textId="6F0739F1" w:rsidR="00BB6082" w:rsidRDefault="006D0C57" w:rsidP="00C8524D">
                      <w:pPr>
                        <w:pStyle w:val="Subtitle"/>
                        <w:ind w:left="6480"/>
                        <w:jc w:val="left"/>
                      </w:pPr>
                      <w:sdt>
                        <w:sdtPr>
                          <w:alias w:val="Version:"/>
                          <w:tag w:val="Version:"/>
                          <w:id w:val="614642074"/>
                          <w:placeholder>
                            <w:docPart w:val="A69C48248D784BD6A316ED87C8D7F64E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BB6082">
                            <w:t>Version</w:t>
                          </w:r>
                        </w:sdtContent>
                      </w:sdt>
                      <w:r w:rsidR="00BB6082">
                        <w:t>: 1.0.0</w:t>
                      </w:r>
                    </w:p>
                    <w:p w14:paraId="7B4B014A" w14:textId="77777777" w:rsidR="00BB6082" w:rsidRDefault="00BB6082" w:rsidP="00C8524D">
                      <w:pPr>
                        <w:pStyle w:val="Subtitle"/>
                        <w:ind w:left="5832" w:firstLine="648"/>
                        <w:jc w:val="left"/>
                      </w:pPr>
                      <w:r>
                        <w:t>Created: 10/24/2019</w:t>
                      </w:r>
                    </w:p>
                    <w:p w14:paraId="077D73A4" w14:textId="51E48590" w:rsidR="00BB6082" w:rsidRPr="00F8786C" w:rsidRDefault="00BB6082" w:rsidP="00BB6082">
                      <w:pPr>
                        <w:pStyle w:val="Subtitle"/>
                        <w:ind w:left="5184" w:firstLine="648"/>
                      </w:pPr>
                      <w:r>
                        <w:t>LAST UPDATED: 10/2</w:t>
                      </w:r>
                      <w:r w:rsidR="0039083C">
                        <w:t>6</w:t>
                      </w:r>
                      <w:r>
                        <w:t>/2019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E4464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34DCC4" wp14:editId="36569E3F">
                <wp:simplePos x="0" y="0"/>
                <wp:positionH relativeFrom="column">
                  <wp:posOffset>3594100</wp:posOffset>
                </wp:positionH>
                <wp:positionV relativeFrom="paragraph">
                  <wp:posOffset>2717800</wp:posOffset>
                </wp:positionV>
                <wp:extent cx="3048000" cy="2108200"/>
                <wp:effectExtent l="0" t="0" r="0" b="6350"/>
                <wp:wrapTight wrapText="bothSides">
                  <wp:wrapPolygon edited="0">
                    <wp:start x="0" y="0"/>
                    <wp:lineTo x="0" y="21470"/>
                    <wp:lineTo x="21465" y="21470"/>
                    <wp:lineTo x="21465" y="14053"/>
                    <wp:lineTo x="17685" y="12492"/>
                    <wp:lineTo x="17685" y="0"/>
                    <wp:lineTo x="0" y="0"/>
                  </wp:wrapPolygon>
                </wp:wrapTight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108200"/>
                          <a:chOff x="0" y="0"/>
                          <a:chExt cx="3187700" cy="21082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12700" y="1397000"/>
                            <a:ext cx="3175000" cy="711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8BF471" w14:textId="21EBD46B" w:rsidR="00BB6082" w:rsidRPr="00CD4864" w:rsidRDefault="00BB6082">
                              <w:pPr>
                                <w:ind w:left="0"/>
                                <w:rPr>
                                  <w:color w:val="000000" w:themeColor="text1"/>
                                  <w:sz w:val="40"/>
                                  <w:szCs w:val="40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CD4864">
                                <w:rPr>
                                  <w:color w:val="000000" w:themeColor="text1"/>
                                  <w:sz w:val="40"/>
                                  <w:szCs w:val="40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Car Maintenance Calendar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2596896" cy="141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B7A0C0" w14:textId="4461FBD7" w:rsidR="00BB6082" w:rsidRPr="00D83D09" w:rsidRDefault="00BB6082">
                              <w:pPr>
                                <w:ind w:left="0"/>
                                <w:rPr>
                                  <w:b/>
                                  <w:outline/>
                                  <w:color w:val="DD8047" w:themeColor="accent2"/>
                                  <w14:shadow w14:blurRad="60007" w14:dist="310007" w14:dir="7680000" w14:sx="100000" w14:sy="30000" w14:kx="1300200" w14:ky="0" w14:algn="ctr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D83D09">
                                <w:rPr>
                                  <w:b/>
                                  <w:outline/>
                                  <w:color w:val="DD8047" w:themeColor="accent2"/>
                                  <w14:shadow w14:blurRad="60007" w14:dist="310007" w14:dir="7680000" w14:sx="100000" w14:sy="30000" w14:kx="1300200" w14:ky="0" w14:algn="ctr">
                                    <w14:srgbClr w14:val="000000">
                                      <w14:alpha w14:val="68000"/>
                                    </w14:srgbClr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CMC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Plain">
                            <a:avLst/>
                          </a:prstTxWarp>
                          <a:noAutofit/>
                          <a:scene3d>
                            <a:camera prst="perspectiveFront"/>
                            <a:lightRig rig="threePt" dir="t"/>
                          </a:scene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34DCC4" id="Group 12" o:spid="_x0000_s1027" style="position:absolute;left:0;text-align:left;margin-left:283pt;margin-top:214pt;width:240pt;height:166pt;z-index:251661312;mso-width-relative:margin" coordsize="31877,2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">
                <v:shape id="Text Box 9" o:spid="_x0000_s1028" type="#_x0000_t202" style="position:absolute;left:127;top:13970;width:31750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58BF471" w14:textId="21EBD46B" w:rsidR="00BB6082" w:rsidRPr="00CD4864" w:rsidRDefault="00BB6082">
                        <w:pPr>
                          <w:ind w:left="0"/>
                          <w:rPr>
                            <w:color w:val="000000" w:themeColor="text1"/>
                            <w:sz w:val="40"/>
                            <w:szCs w:val="40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CD4864">
                          <w:rPr>
                            <w:color w:val="000000" w:themeColor="text1"/>
                            <w:sz w:val="40"/>
                            <w:szCs w:val="40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Car Maintenance Calendar</w:t>
                        </w:r>
                      </w:p>
                    </w:txbxContent>
                  </v:textbox>
                </v:shape>
                <v:shape id="Text Box 4" o:spid="_x0000_s1029" type="#_x0000_t202" style="position:absolute;width:25968;height:14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59B7A0C0" w14:textId="4461FBD7" w:rsidR="00BB6082" w:rsidRPr="00D83D09" w:rsidRDefault="00BB6082">
                        <w:pPr>
                          <w:ind w:left="0"/>
                          <w:rPr>
                            <w:b/>
                            <w:outline/>
                            <w:color w:val="DD8047" w:themeColor="accent2"/>
                            <w14:shadow w14:blurRad="60007" w14:dist="310007" w14:dir="7680000" w14:sx="100000" w14:sy="30000" w14:kx="1300200" w14:ky="0" w14:algn="ctr">
                              <w14:srgbClr w14:val="000000">
                                <w14:alpha w14:val="68000"/>
                              </w14:srgbClr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D83D09">
                          <w:rPr>
                            <w:b/>
                            <w:outline/>
                            <w:color w:val="DD8047" w:themeColor="accent2"/>
                            <w14:shadow w14:blurRad="60007" w14:dist="310007" w14:dir="7680000" w14:sx="100000" w14:sy="30000" w14:kx="1300200" w14:ky="0" w14:algn="ctr">
                              <w14:srgbClr w14:val="000000">
                                <w14:alpha w14:val="68000"/>
                              </w14:srgbClr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CMC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9821647" w14:textId="070C25C9" w:rsidR="0076116C" w:rsidRDefault="0076116C" w:rsidP="0025630A">
      <w:pPr>
        <w:pStyle w:val="Subtitle"/>
        <w:ind w:left="4320"/>
        <w:jc w:val="left"/>
      </w:pPr>
      <w:r>
        <w:t xml:space="preserve">          </w:t>
      </w:r>
    </w:p>
    <w:p w14:paraId="1A6909DB" w14:textId="62B5AD1B" w:rsidR="0076116C" w:rsidRDefault="0076116C" w:rsidP="0076116C">
      <w:pPr>
        <w:pStyle w:val="Subtitle"/>
        <w:ind w:left="4320"/>
        <w:jc w:val="left"/>
      </w:pPr>
    </w:p>
    <w:p w14:paraId="100DE071" w14:textId="77777777" w:rsidR="00E57288" w:rsidRDefault="00E57288" w:rsidP="0076116C">
      <w:pPr>
        <w:pStyle w:val="Subtitle"/>
        <w:ind w:left="4320"/>
        <w:jc w:val="left"/>
      </w:pPr>
    </w:p>
    <w:p w14:paraId="52A078F3" w14:textId="2071C97F" w:rsidR="00E57288" w:rsidRDefault="00E57288">
      <w:pPr>
        <w:spacing w:after="240" w:line="252" w:lineRule="auto"/>
        <w:ind w:left="0" w:right="0"/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BA1546" wp14:editId="66F8C07C">
                <wp:simplePos x="0" y="0"/>
                <wp:positionH relativeFrom="margin">
                  <wp:posOffset>546976</wp:posOffset>
                </wp:positionH>
                <wp:positionV relativeFrom="paragraph">
                  <wp:posOffset>669925</wp:posOffset>
                </wp:positionV>
                <wp:extent cx="6184900" cy="1828800"/>
                <wp:effectExtent l="0" t="0" r="0" b="5715"/>
                <wp:wrapTight wrapText="bothSides">
                  <wp:wrapPolygon edited="0">
                    <wp:start x="200" y="0"/>
                    <wp:lineTo x="200" y="21373"/>
                    <wp:lineTo x="21356" y="21373"/>
                    <wp:lineTo x="21356" y="0"/>
                    <wp:lineTo x="2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13578" w14:textId="77777777" w:rsidR="00BB6082" w:rsidRDefault="00BB6082" w:rsidP="00E57288">
                            <w:pPr>
                              <w:pStyle w:val="Subtitle"/>
                              <w:ind w:left="4392"/>
                              <w:jc w:val="left"/>
                            </w:pPr>
                            <w:r>
                              <w:t xml:space="preserve">          </w:t>
                            </w:r>
                            <w:r w:rsidRPr="0076116C">
                              <w:t>Presented by: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Enter your name:"/>
                                <w:tag w:val="Enter your name:"/>
                                <w:id w:val="912584736"/>
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Pr="00D83D09">
                                  <w:t>Michael Mobilio</w:t>
                                </w:r>
                              </w:sdtContent>
                            </w:sdt>
                          </w:p>
                          <w:p w14:paraId="2F8D1217" w14:textId="75F67994" w:rsidR="00BB6082" w:rsidRPr="00917BCB" w:rsidRDefault="00BB6082" w:rsidP="00E57288">
                            <w:pPr>
                              <w:ind w:left="5112" w:firstLine="648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UWAI</w:t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 W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HEAGAR</w:t>
                            </w:r>
                          </w:p>
                          <w:p w14:paraId="51FBB97F" w14:textId="0B2B4529" w:rsidR="00BB6082" w:rsidRPr="00917BCB" w:rsidRDefault="00BB6082" w:rsidP="00E57288">
                            <w:pPr>
                              <w:ind w:left="6480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76116C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OHAMED </w:t>
                            </w:r>
                            <w:r w:rsidRPr="0076116C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ANGARE                                                      </w:t>
                            </w:r>
                          </w:p>
                          <w:p w14:paraId="41081F5E" w14:textId="1608E09B" w:rsidR="00BB6082" w:rsidRPr="009E113B" w:rsidRDefault="00BB6082" w:rsidP="00E57288">
                            <w:pP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</w:pP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917BCB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t>RUSHNA 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A1546" id="Text Box 10" o:spid="_x0000_s1030" type="#_x0000_t202" style="position:absolute;margin-left:43.05pt;margin-top:52.75pt;width:487pt;height:2in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" filled="f" stroked="f" strokeweight=".5pt">
                <v:textbox style="mso-fit-shape-to-text:t">
                  <w:txbxContent>
                    <w:p w14:paraId="5CA13578" w14:textId="77777777" w:rsidR="00BB6082" w:rsidRDefault="00BB6082" w:rsidP="00E57288">
                      <w:pPr>
                        <w:pStyle w:val="Subtitle"/>
                        <w:ind w:left="4392"/>
                        <w:jc w:val="left"/>
                      </w:pPr>
                      <w:r>
                        <w:t xml:space="preserve">          </w:t>
                      </w:r>
                      <w:r w:rsidRPr="0076116C">
                        <w:t>Presented by:</w:t>
                      </w:r>
                      <w:r>
                        <w:t xml:space="preserve"> </w:t>
                      </w:r>
                      <w:sdt>
                        <w:sdtPr>
                          <w:alias w:val="Enter your name:"/>
                          <w:tag w:val="Enter your name:"/>
                          <w:id w:val="912584736"/>
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<w15:appearance w15:val="hidden"/>
                          <w:text/>
                        </w:sdtPr>
                        <w:sdtEndPr/>
                        <w:sdtContent>
                          <w:r w:rsidRPr="00D83D09">
                            <w:t>Michael Mobilio</w:t>
                          </w:r>
                        </w:sdtContent>
                      </w:sdt>
                    </w:p>
                    <w:p w14:paraId="2F8D1217" w14:textId="75F67994" w:rsidR="00BB6082" w:rsidRPr="00917BCB" w:rsidRDefault="00BB6082" w:rsidP="00E57288">
                      <w:pPr>
                        <w:ind w:left="5112" w:firstLine="648"/>
                        <w:jc w:val="center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        </w:t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UWAI</w:t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 W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HEAGAR</w:t>
                      </w:r>
                    </w:p>
                    <w:p w14:paraId="51FBB97F" w14:textId="0B2B4529" w:rsidR="00BB6082" w:rsidRPr="00917BCB" w:rsidRDefault="00BB6082" w:rsidP="00E57288">
                      <w:pPr>
                        <w:ind w:left="6480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     </w:t>
                      </w:r>
                      <w:r w:rsidRPr="0076116C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OHAMED </w:t>
                      </w:r>
                      <w:r w:rsidRPr="0076116C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ANGARE                                                      </w:t>
                      </w:r>
                    </w:p>
                    <w:p w14:paraId="41081F5E" w14:textId="1608E09B" w:rsidR="00BB6082" w:rsidRPr="009E113B" w:rsidRDefault="00BB6082" w:rsidP="00E57288">
                      <w:pP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</w:pP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 xml:space="preserve">     </w:t>
                      </w:r>
                      <w:r w:rsidRPr="00917BCB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K</w:t>
                      </w: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t>RUSHNA PATEL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14:paraId="2D6E7385" w14:textId="548BBD70" w:rsidR="00E57288" w:rsidRDefault="00E57288" w:rsidP="0076116C">
      <w:pPr>
        <w:pStyle w:val="Subtitle"/>
        <w:ind w:left="4320"/>
        <w:jc w:val="left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642544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807E72" w14:textId="78EC0FC6" w:rsidR="00C759EF" w:rsidRDefault="00C759EF">
          <w:pPr>
            <w:pStyle w:val="TOCHeading"/>
          </w:pPr>
          <w:r>
            <w:t>Contents</w:t>
          </w:r>
        </w:p>
        <w:p w14:paraId="7C37575C" w14:textId="7DDFA475" w:rsidR="008F6547" w:rsidRDefault="00C759E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85677" w:history="1">
            <w:r w:rsidR="008F6547" w:rsidRPr="00C01964">
              <w:rPr>
                <w:rStyle w:val="Hyperlink"/>
                <w:b/>
                <w:bCs/>
                <w:noProof/>
              </w:rPr>
              <w:t>README FILE</w:t>
            </w:r>
            <w:r w:rsidR="008F6547">
              <w:rPr>
                <w:noProof/>
                <w:webHidden/>
              </w:rPr>
              <w:tab/>
            </w:r>
            <w:r w:rsidR="008F6547">
              <w:rPr>
                <w:noProof/>
                <w:webHidden/>
              </w:rPr>
              <w:fldChar w:fldCharType="begin"/>
            </w:r>
            <w:r w:rsidR="008F6547">
              <w:rPr>
                <w:noProof/>
                <w:webHidden/>
              </w:rPr>
              <w:instrText xml:space="preserve"> PAGEREF _Toc23185677 \h </w:instrText>
            </w:r>
            <w:r w:rsidR="008F6547">
              <w:rPr>
                <w:noProof/>
                <w:webHidden/>
              </w:rPr>
            </w:r>
            <w:r w:rsidR="008F6547">
              <w:rPr>
                <w:noProof/>
                <w:webHidden/>
              </w:rPr>
              <w:fldChar w:fldCharType="separate"/>
            </w:r>
            <w:r w:rsidR="008F6547">
              <w:rPr>
                <w:noProof/>
                <w:webHidden/>
              </w:rPr>
              <w:t>2</w:t>
            </w:r>
            <w:r w:rsidR="008F6547">
              <w:rPr>
                <w:noProof/>
                <w:webHidden/>
              </w:rPr>
              <w:fldChar w:fldCharType="end"/>
            </w:r>
          </w:hyperlink>
        </w:p>
        <w:p w14:paraId="721F57A9" w14:textId="38F78772" w:rsidR="008F6547" w:rsidRDefault="008F65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78" w:history="1">
            <w:r w:rsidRPr="00C01964">
              <w:rPr>
                <w:rStyle w:val="Hyperlink"/>
                <w:b/>
                <w:bCs/>
                <w:i/>
                <w:iCs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_Toc23185678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D652" w14:textId="71776210" w:rsidR="008F6547" w:rsidRDefault="008F65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79" w:history="1">
            <w:r w:rsidRPr="00C01964">
              <w:rPr>
                <w:rStyle w:val="Hyperlink"/>
                <w:b/>
                <w:bCs/>
                <w:i/>
                <w:iCs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_Toc23185679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DF3B" w14:textId="5F062045" w:rsidR="008F6547" w:rsidRDefault="008F654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0" w:history="1">
            <w:r w:rsidRPr="00C01964">
              <w:rPr>
                <w:rStyle w:val="Hyperlink"/>
                <w:b/>
                <w:bCs/>
                <w:noProof/>
              </w:rPr>
              <w:t>Team Management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_Toc23185680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B34D" w14:textId="7AAB28E0" w:rsidR="008F6547" w:rsidRDefault="008F654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1" w:history="1">
            <w:r w:rsidRPr="00C01964">
              <w:rPr>
                <w:rStyle w:val="Hyperlink"/>
                <w:b/>
                <w:bCs/>
                <w:noProof/>
              </w:rPr>
              <w:t>Require Softwares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_Toc23185681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F54C8" w14:textId="5C8C92E8" w:rsidR="008F6547" w:rsidRDefault="008F654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2" w:history="1">
            <w:r w:rsidRPr="00C01964">
              <w:rPr>
                <w:rStyle w:val="Hyperlink"/>
                <w:b/>
                <w:bCs/>
                <w:noProof/>
              </w:rPr>
              <w:t>Require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_Toc23185682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46542" w14:textId="5D54167C" w:rsidR="008F6547" w:rsidRDefault="008F654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3" w:history="1">
            <w:r w:rsidRPr="00C01964">
              <w:rPr>
                <w:rStyle w:val="Hyperlink"/>
                <w:b/>
                <w:bCs/>
                <w:noProof/>
              </w:rPr>
              <w:t>Require Physical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_Toc23185683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D5E56" w14:textId="6EE6B631" w:rsidR="008F6547" w:rsidRDefault="008F654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4" w:history="1">
            <w:r w:rsidRPr="00C01964">
              <w:rPr>
                <w:rStyle w:val="Hyperlink"/>
                <w:b/>
                <w:bCs/>
                <w:noProof/>
              </w:rPr>
              <w:t>Require APIs’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_Toc23185684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B60C" w14:textId="4ADAD490" w:rsidR="008F6547" w:rsidRDefault="008F65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5" w:history="1">
            <w:r w:rsidRPr="00C01964">
              <w:rPr>
                <w:rStyle w:val="Hyperlink"/>
                <w:b/>
                <w:bCs/>
                <w:i/>
                <w:iCs/>
                <w:noProof/>
              </w:rPr>
              <w:t>INSTALLATION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_Toc23185685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CDC07" w14:textId="48FC427B" w:rsidR="008F6547" w:rsidRDefault="008F65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6" w:history="1">
            <w:r w:rsidRPr="00C01964">
              <w:rPr>
                <w:rStyle w:val="Hyperlink"/>
                <w:b/>
                <w:bCs/>
                <w:i/>
                <w:iCs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_Toc23185686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C113" w14:textId="595BCD64" w:rsidR="008F6547" w:rsidRDefault="008F65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7" w:history="1">
            <w:r w:rsidRPr="00C01964">
              <w:rPr>
                <w:rStyle w:val="Hyperlink"/>
                <w:b/>
                <w:bCs/>
                <w:i/>
                <w:iCs/>
                <w:noProof/>
              </w:rPr>
              <w:t>CONTRIBUTING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_Toc23185687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8C925" w14:textId="1E0F2E20" w:rsidR="008F6547" w:rsidRDefault="008F65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8" w:history="1">
            <w:r w:rsidRPr="00C01964">
              <w:rPr>
                <w:rStyle w:val="Hyperlink"/>
                <w:b/>
                <w:bCs/>
                <w:i/>
                <w:iCs/>
                <w:noProof/>
              </w:rPr>
              <w:t>CITATION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_Toc23185688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98913" w14:textId="57393499" w:rsidR="008F6547" w:rsidRDefault="008F654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89" w:history="1">
            <w:r w:rsidRPr="00C01964">
              <w:rPr>
                <w:rStyle w:val="Hyperlink"/>
                <w:b/>
                <w:bCs/>
                <w:i/>
                <w:iCs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_Toc23185689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C88D3" w14:textId="60B50EDD" w:rsidR="008F6547" w:rsidRDefault="008F654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90" w:history="1">
            <w:r w:rsidRPr="00C01964">
              <w:rPr>
                <w:rStyle w:val="Hyperlink"/>
                <w:b/>
                <w:bCs/>
                <w:noProof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_Toc23185690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9E836" w14:textId="6105E371" w:rsidR="008F6547" w:rsidRDefault="008F654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91" w:history="1">
            <w:r w:rsidRPr="00C01964">
              <w:rPr>
                <w:rStyle w:val="Hyperlink"/>
                <w:b/>
                <w:bCs/>
                <w:noProof/>
              </w:rPr>
              <w:t>CODE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_Toc23185691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2620" w14:textId="29A440CB" w:rsidR="008F6547" w:rsidRDefault="008F654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3185692" w:history="1">
            <w:r w:rsidRPr="00C01964">
              <w:rPr>
                <w:rStyle w:val="Hyperlink"/>
                <w:b/>
                <w:bCs/>
                <w:noProof/>
              </w:rPr>
              <w:t>TEAM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_Toc23185692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8560" w14:textId="26509380" w:rsidR="00C759EF" w:rsidRDefault="00C759EF">
          <w:r>
            <w:rPr>
              <w:b/>
              <w:bCs/>
              <w:noProof/>
            </w:rPr>
            <w:fldChar w:fldCharType="end"/>
          </w:r>
        </w:p>
      </w:sdtContent>
    </w:sdt>
    <w:p w14:paraId="543CE661" w14:textId="580DB1FB" w:rsidR="00E57288" w:rsidRDefault="00E57288">
      <w:pPr>
        <w:spacing w:after="240" w:line="252" w:lineRule="auto"/>
        <w:ind w:left="0" w:right="0"/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3AFF921D" w14:textId="7457186F" w:rsidR="0076116C" w:rsidRDefault="0076116C" w:rsidP="0076116C">
      <w:pPr>
        <w:pStyle w:val="Subtitle"/>
        <w:ind w:left="4320"/>
        <w:jc w:val="left"/>
      </w:pPr>
    </w:p>
    <w:bookmarkStart w:id="0" w:name="_Toc23185677"/>
    <w:p w14:paraId="12247A2B" w14:textId="11155EDD" w:rsidR="00907CBB" w:rsidRPr="00AD0CB1" w:rsidRDefault="006D0C57">
      <w:pPr>
        <w:pStyle w:val="Heading1"/>
        <w:rPr>
          <w:b/>
          <w:bCs/>
        </w:rPr>
      </w:pPr>
      <w:sdt>
        <w:sdtPr>
          <w:rPr>
            <w:b/>
            <w:bCs/>
          </w:rPr>
          <w:alias w:val="Enter title:"/>
          <w:tag w:val=""/>
          <w:id w:val="1901021919"/>
          <w:placeholder>
            <w:docPart w:val="5604D3C318CD47D28D0BAAFB0A3C291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A53678">
            <w:rPr>
              <w:b/>
              <w:bCs/>
            </w:rPr>
            <w:t xml:space="preserve">README </w:t>
          </w:r>
          <w:r w:rsidR="008D5AD2">
            <w:rPr>
              <w:b/>
              <w:bCs/>
            </w:rPr>
            <w:t>FILE</w:t>
          </w:r>
        </w:sdtContent>
      </w:sdt>
      <w:bookmarkEnd w:id="0"/>
    </w:p>
    <w:p w14:paraId="1C6F906D" w14:textId="58374F34" w:rsidR="00907CBB" w:rsidRPr="00B95F82" w:rsidRDefault="00B50BDD">
      <w:pPr>
        <w:pStyle w:val="Heading2"/>
        <w:rPr>
          <w:b/>
          <w:bCs/>
          <w:i/>
          <w:iCs/>
        </w:rPr>
      </w:pPr>
      <w:bookmarkStart w:id="1" w:name="_Toc23185678"/>
      <w:r w:rsidRPr="00B95F82">
        <w:rPr>
          <w:b/>
          <w:bCs/>
          <w:i/>
          <w:iCs/>
        </w:rPr>
        <w:t>DESCRIPTION</w:t>
      </w:r>
      <w:bookmarkEnd w:id="1"/>
    </w:p>
    <w:p w14:paraId="7F04600A" w14:textId="4591B837" w:rsidR="00907CBB" w:rsidRDefault="005C4BD1">
      <w:r w:rsidRPr="005C4BD1">
        <w:t>Our project is on "Car Maintenance Calendar." CMC is created for</w:t>
      </w:r>
      <w:r>
        <w:t xml:space="preserve"> </w:t>
      </w:r>
      <w:r w:rsidRPr="005C4BD1">
        <w:t xml:space="preserve">the user to get </w:t>
      </w:r>
      <w:r>
        <w:t>their</w:t>
      </w:r>
      <w:r w:rsidRPr="005C4BD1">
        <w:t xml:space="preserve"> next schedule reminder of maintenance services for </w:t>
      </w:r>
      <w:r>
        <w:t>their</w:t>
      </w:r>
      <w:r w:rsidRPr="005C4BD1">
        <w:t xml:space="preserve"> cars. For instance, CMC will tell </w:t>
      </w:r>
      <w:r>
        <w:t>them</w:t>
      </w:r>
      <w:r w:rsidRPr="005C4BD1">
        <w:t xml:space="preserve"> when </w:t>
      </w:r>
      <w:r>
        <w:t>their</w:t>
      </w:r>
      <w:r w:rsidRPr="005C4BD1">
        <w:t xml:space="preserve"> next oil change, oil filter, air filter, fuel filter replacement is going to be, and so forth. Also, there will be a YouTube playlist provided according to </w:t>
      </w:r>
      <w:r>
        <w:t>their</w:t>
      </w:r>
      <w:r w:rsidRPr="005C4BD1">
        <w:t xml:space="preserve"> maintenance services for </w:t>
      </w:r>
      <w:r>
        <w:t>them</w:t>
      </w:r>
      <w:r w:rsidRPr="005C4BD1">
        <w:t xml:space="preserve"> to see how to fix </w:t>
      </w:r>
      <w:r w:rsidR="00DB2E9A">
        <w:t xml:space="preserve">of their own </w:t>
      </w:r>
      <w:r w:rsidRPr="005C4BD1">
        <w:t xml:space="preserve">if </w:t>
      </w:r>
      <w:r>
        <w:t>they</w:t>
      </w:r>
      <w:r w:rsidRPr="005C4BD1">
        <w:t xml:space="preserve"> desire.</w:t>
      </w:r>
    </w:p>
    <w:p w14:paraId="7690D570" w14:textId="5820A6DE" w:rsidR="003C4618" w:rsidRPr="00B95F82" w:rsidRDefault="00C341C3" w:rsidP="003C4618">
      <w:pPr>
        <w:pStyle w:val="Heading2"/>
        <w:rPr>
          <w:b/>
          <w:bCs/>
          <w:i/>
          <w:iCs/>
        </w:rPr>
      </w:pPr>
      <w:bookmarkStart w:id="2" w:name="_Toc23185679"/>
      <w:r w:rsidRPr="00B95F82">
        <w:rPr>
          <w:b/>
          <w:bCs/>
          <w:i/>
          <w:iCs/>
        </w:rPr>
        <w:t>PREREQUISITES</w:t>
      </w:r>
      <w:bookmarkEnd w:id="2"/>
    </w:p>
    <w:p w14:paraId="0E17FC6B" w14:textId="64C86328" w:rsidR="00907CBB" w:rsidRPr="00AD0CB1" w:rsidRDefault="00C763DD" w:rsidP="003C4618">
      <w:pPr>
        <w:pStyle w:val="Heading3"/>
        <w:rPr>
          <w:b/>
          <w:bCs/>
        </w:rPr>
      </w:pPr>
      <w:bookmarkStart w:id="3" w:name="_Toc23185680"/>
      <w:r w:rsidRPr="00AD0CB1">
        <w:rPr>
          <w:b/>
          <w:bCs/>
        </w:rPr>
        <w:t>Team Management tools</w:t>
      </w:r>
      <w:bookmarkEnd w:id="3"/>
    </w:p>
    <w:p w14:paraId="420D9532" w14:textId="53369CAA" w:rsidR="00C763DD" w:rsidRDefault="00C763DD" w:rsidP="00C763DD">
      <w:pPr>
        <w:pStyle w:val="ListParagraph"/>
        <w:numPr>
          <w:ilvl w:val="0"/>
          <w:numId w:val="12"/>
        </w:numPr>
      </w:pPr>
      <w:r>
        <w:t>Trello (</w:t>
      </w:r>
      <w:hyperlink r:id="rId8" w:history="1">
        <w:r w:rsidRPr="00AD0CB1">
          <w:rPr>
            <w:rStyle w:val="Hyperlink"/>
            <w:b/>
            <w:bCs/>
          </w:rPr>
          <w:t>click here</w:t>
        </w:r>
      </w:hyperlink>
      <w:r>
        <w:t xml:space="preserve">) </w:t>
      </w:r>
    </w:p>
    <w:p w14:paraId="51EF67D6" w14:textId="344D0B35" w:rsidR="00C763DD" w:rsidRDefault="00C763DD" w:rsidP="00C763DD">
      <w:pPr>
        <w:pStyle w:val="ListParagraph"/>
        <w:numPr>
          <w:ilvl w:val="0"/>
          <w:numId w:val="12"/>
        </w:numPr>
      </w:pPr>
      <w:r>
        <w:t>Discord (</w:t>
      </w:r>
      <w:hyperlink r:id="rId9" w:history="1">
        <w:r w:rsidRPr="00AD0CB1">
          <w:rPr>
            <w:rStyle w:val="Hyperlink"/>
            <w:b/>
            <w:bCs/>
          </w:rPr>
          <w:t>click here</w:t>
        </w:r>
      </w:hyperlink>
      <w:r>
        <w:t xml:space="preserve">) </w:t>
      </w:r>
    </w:p>
    <w:p w14:paraId="5D3D0AC1" w14:textId="77777777" w:rsidR="003C4618" w:rsidRDefault="00270209" w:rsidP="003C4618">
      <w:pPr>
        <w:pStyle w:val="ListParagraph"/>
        <w:numPr>
          <w:ilvl w:val="0"/>
          <w:numId w:val="12"/>
        </w:numPr>
      </w:pPr>
      <w:r>
        <w:t>GitHub (</w:t>
      </w:r>
      <w:hyperlink r:id="rId10" w:history="1">
        <w:r w:rsidRPr="00AD0CB1">
          <w:rPr>
            <w:rStyle w:val="Hyperlink"/>
            <w:b/>
            <w:bCs/>
          </w:rPr>
          <w:t>click here</w:t>
        </w:r>
      </w:hyperlink>
      <w:r>
        <w:t>)</w:t>
      </w:r>
    </w:p>
    <w:p w14:paraId="6E6A6E3A" w14:textId="41DCF09E" w:rsidR="00907CBB" w:rsidRPr="00AD0CB1" w:rsidRDefault="00270209" w:rsidP="003C4618">
      <w:pPr>
        <w:pStyle w:val="Heading3"/>
        <w:rPr>
          <w:rStyle w:val="Strong"/>
        </w:rPr>
      </w:pPr>
      <w:bookmarkStart w:id="4" w:name="_Toc23185681"/>
      <w:r w:rsidRPr="00AD0CB1">
        <w:rPr>
          <w:rStyle w:val="Strong"/>
        </w:rPr>
        <w:t>R</w:t>
      </w:r>
      <w:r w:rsidR="00C341C3">
        <w:rPr>
          <w:rStyle w:val="Strong"/>
        </w:rPr>
        <w:t>equire</w:t>
      </w:r>
      <w:r w:rsidRPr="00AD0CB1">
        <w:rPr>
          <w:rStyle w:val="Strong"/>
        </w:rPr>
        <w:t xml:space="preserve"> </w:t>
      </w:r>
      <w:r w:rsidR="00C341C3">
        <w:rPr>
          <w:rStyle w:val="Strong"/>
        </w:rPr>
        <w:t>Softwares</w:t>
      </w:r>
      <w:bookmarkEnd w:id="4"/>
    </w:p>
    <w:p w14:paraId="7033D841" w14:textId="3657CDE2" w:rsidR="00270209" w:rsidRDefault="00270209" w:rsidP="00270209">
      <w:pPr>
        <w:pStyle w:val="ListParagraph"/>
        <w:numPr>
          <w:ilvl w:val="0"/>
          <w:numId w:val="13"/>
        </w:numPr>
      </w:pPr>
      <w:r>
        <w:t>Virtual Box (</w:t>
      </w:r>
      <w:hyperlink r:id="rId11" w:history="1">
        <w:r w:rsidRPr="00AD0CB1">
          <w:rPr>
            <w:rStyle w:val="Hyperlink"/>
            <w:b/>
            <w:bCs/>
          </w:rPr>
          <w:t>click here</w:t>
        </w:r>
      </w:hyperlink>
      <w:r>
        <w:t>)</w:t>
      </w:r>
    </w:p>
    <w:p w14:paraId="4FD46716" w14:textId="77777777" w:rsidR="003C4618" w:rsidRDefault="00270209" w:rsidP="003C4618">
      <w:pPr>
        <w:pStyle w:val="ListParagraph"/>
        <w:numPr>
          <w:ilvl w:val="0"/>
          <w:numId w:val="13"/>
        </w:numPr>
      </w:pPr>
      <w:r>
        <w:t>RabbitMQ</w:t>
      </w:r>
    </w:p>
    <w:p w14:paraId="57736E7C" w14:textId="363ED5F4" w:rsidR="00AD4265" w:rsidRPr="00AD0CB1" w:rsidRDefault="003C4618" w:rsidP="003C4618">
      <w:pPr>
        <w:pStyle w:val="Heading3"/>
        <w:rPr>
          <w:b/>
          <w:bCs/>
        </w:rPr>
      </w:pPr>
      <w:bookmarkStart w:id="5" w:name="_Toc23185682"/>
      <w:r w:rsidRPr="00AD0CB1">
        <w:rPr>
          <w:b/>
          <w:bCs/>
        </w:rPr>
        <w:t>R</w:t>
      </w:r>
      <w:r w:rsidR="00C341C3">
        <w:rPr>
          <w:b/>
          <w:bCs/>
        </w:rPr>
        <w:t>equire</w:t>
      </w:r>
      <w:r w:rsidRPr="00AD0CB1">
        <w:rPr>
          <w:b/>
          <w:bCs/>
        </w:rPr>
        <w:t xml:space="preserve"> O</w:t>
      </w:r>
      <w:r w:rsidR="00C341C3">
        <w:rPr>
          <w:b/>
          <w:bCs/>
        </w:rPr>
        <w:t>perating</w:t>
      </w:r>
      <w:r w:rsidRPr="00AD0CB1">
        <w:rPr>
          <w:b/>
          <w:bCs/>
        </w:rPr>
        <w:t xml:space="preserve"> S</w:t>
      </w:r>
      <w:r w:rsidR="00C341C3">
        <w:rPr>
          <w:b/>
          <w:bCs/>
        </w:rPr>
        <w:t>ystem</w:t>
      </w:r>
      <w:bookmarkEnd w:id="5"/>
      <w:r w:rsidRPr="00AD0CB1">
        <w:rPr>
          <w:b/>
          <w:bCs/>
        </w:rPr>
        <w:t xml:space="preserve"> </w:t>
      </w:r>
    </w:p>
    <w:p w14:paraId="083AA1DE" w14:textId="7F0C8333" w:rsidR="003C4618" w:rsidRDefault="003C4618" w:rsidP="003C4618">
      <w:r w:rsidRPr="003C4618">
        <w:t>Ubuntu 18.04.3 LTS</w:t>
      </w:r>
      <w:r>
        <w:t xml:space="preserve"> (</w:t>
      </w:r>
      <w:hyperlink r:id="rId12" w:history="1">
        <w:r w:rsidRPr="00AD0CB1">
          <w:rPr>
            <w:rStyle w:val="Hyperlink"/>
            <w:b/>
            <w:bCs/>
          </w:rPr>
          <w:t>click here</w:t>
        </w:r>
      </w:hyperlink>
      <w:r>
        <w:t>)</w:t>
      </w:r>
    </w:p>
    <w:p w14:paraId="1E1248B2" w14:textId="05DE1A5B" w:rsidR="00F40B84" w:rsidRDefault="00F40B84" w:rsidP="00F40B84">
      <w:pPr>
        <w:pStyle w:val="Heading3"/>
        <w:rPr>
          <w:b/>
          <w:bCs/>
        </w:rPr>
      </w:pPr>
      <w:bookmarkStart w:id="6" w:name="_Toc23185683"/>
      <w:r w:rsidRPr="00F40B84">
        <w:rPr>
          <w:b/>
          <w:bCs/>
        </w:rPr>
        <w:t>Require Physical Network</w:t>
      </w:r>
      <w:bookmarkEnd w:id="6"/>
    </w:p>
    <w:p w14:paraId="55DAA6F2" w14:textId="77777777" w:rsidR="00F40B84" w:rsidRDefault="00F40B84" w:rsidP="00F40B84">
      <w:pPr>
        <w:pStyle w:val="ListParagraph"/>
        <w:numPr>
          <w:ilvl w:val="0"/>
          <w:numId w:val="18"/>
        </w:numPr>
      </w:pPr>
      <w:r>
        <w:t>One Physical Router with four Ethernet ports</w:t>
      </w:r>
    </w:p>
    <w:p w14:paraId="34A5BE7F" w14:textId="2A4A3475" w:rsidR="00F40B84" w:rsidRDefault="00F40B84" w:rsidP="00F40B84">
      <w:pPr>
        <w:pStyle w:val="ListParagraph"/>
        <w:numPr>
          <w:ilvl w:val="0"/>
          <w:numId w:val="18"/>
        </w:numPr>
      </w:pPr>
      <w:r>
        <w:t xml:space="preserve">Four Ethernet cables  </w:t>
      </w:r>
    </w:p>
    <w:p w14:paraId="7BCB3674" w14:textId="25389171" w:rsidR="00DB2E9A" w:rsidRDefault="00DB2E9A" w:rsidP="00DB2E9A">
      <w:pPr>
        <w:pStyle w:val="Heading3"/>
        <w:rPr>
          <w:b/>
          <w:bCs/>
        </w:rPr>
      </w:pPr>
      <w:bookmarkStart w:id="7" w:name="_Toc23185684"/>
      <w:r w:rsidRPr="00DB2E9A">
        <w:rPr>
          <w:b/>
          <w:bCs/>
        </w:rPr>
        <w:t>Require APIs’</w:t>
      </w:r>
      <w:bookmarkEnd w:id="7"/>
    </w:p>
    <w:p w14:paraId="063062B6" w14:textId="50623CC2" w:rsidR="00DB2E9A" w:rsidRDefault="00DB2E9A" w:rsidP="00DB2E9A">
      <w:pPr>
        <w:pStyle w:val="ListParagraph"/>
        <w:numPr>
          <w:ilvl w:val="0"/>
          <w:numId w:val="19"/>
        </w:numPr>
      </w:pPr>
      <w:r>
        <w:t>Google Calendar API</w:t>
      </w:r>
      <w:r w:rsidR="00602F61">
        <w:tab/>
      </w:r>
      <w:hyperlink r:id="rId13" w:history="1">
        <w:r w:rsidR="00602F61">
          <w:rPr>
            <w:rStyle w:val="Hyperlink"/>
          </w:rPr>
          <w:t>https://developers.google.com/calendar</w:t>
        </w:r>
      </w:hyperlink>
    </w:p>
    <w:p w14:paraId="492EA9AC" w14:textId="6094809C" w:rsidR="00DB2E9A" w:rsidRDefault="00DB2E9A" w:rsidP="00DB2E9A">
      <w:pPr>
        <w:pStyle w:val="ListParagraph"/>
        <w:numPr>
          <w:ilvl w:val="0"/>
          <w:numId w:val="19"/>
        </w:numPr>
      </w:pPr>
      <w:r>
        <w:t>YouTube API</w:t>
      </w:r>
      <w:r w:rsidR="00602F61">
        <w:tab/>
      </w:r>
      <w:hyperlink r:id="rId14" w:history="1">
        <w:r w:rsidR="00602F61">
          <w:rPr>
            <w:rStyle w:val="Hyperlink"/>
          </w:rPr>
          <w:t>https://developers.google.com/youtube</w:t>
        </w:r>
      </w:hyperlink>
    </w:p>
    <w:p w14:paraId="02594B12" w14:textId="27F8BFA2" w:rsidR="00602F61" w:rsidRPr="00DB2E9A" w:rsidRDefault="00602F61" w:rsidP="00DB2E9A">
      <w:pPr>
        <w:pStyle w:val="ListParagraph"/>
        <w:numPr>
          <w:ilvl w:val="0"/>
          <w:numId w:val="19"/>
        </w:numPr>
      </w:pPr>
      <w:proofErr w:type="spellStart"/>
      <w:r>
        <w:t>CarMD</w:t>
      </w:r>
      <w:proofErr w:type="spellEnd"/>
      <w:r>
        <w:t xml:space="preserve"> API </w:t>
      </w:r>
      <w:hyperlink r:id="rId15" w:history="1">
        <w:r>
          <w:rPr>
            <w:rStyle w:val="Hyperlink"/>
          </w:rPr>
          <w:t>https://api.carmd.com/member/docs</w:t>
        </w:r>
      </w:hyperlink>
    </w:p>
    <w:p w14:paraId="4583B3A9" w14:textId="1B2B2F87" w:rsidR="00D510DB" w:rsidRPr="00DB2E9A" w:rsidRDefault="0021555A" w:rsidP="00DB2E9A">
      <w:pPr>
        <w:pStyle w:val="Heading2"/>
        <w:rPr>
          <w:b/>
          <w:bCs/>
          <w:i/>
          <w:iCs/>
        </w:rPr>
      </w:pPr>
      <w:bookmarkStart w:id="8" w:name="_Toc23185685"/>
      <w:r w:rsidRPr="00DB2E9A">
        <w:rPr>
          <w:b/>
          <w:bCs/>
          <w:i/>
          <w:iCs/>
        </w:rPr>
        <w:t>I</w:t>
      </w:r>
      <w:r w:rsidR="00DB2E9A">
        <w:rPr>
          <w:b/>
          <w:bCs/>
          <w:i/>
          <w:iCs/>
        </w:rPr>
        <w:t>NSTALLATION SETUP</w:t>
      </w:r>
      <w:bookmarkEnd w:id="8"/>
      <w:r w:rsidRPr="00DB2E9A">
        <w:rPr>
          <w:b/>
          <w:bCs/>
          <w:i/>
          <w:iCs/>
        </w:rPr>
        <w:t xml:space="preserve"> </w:t>
      </w:r>
    </w:p>
    <w:p w14:paraId="0A9644FC" w14:textId="3FA8B064" w:rsidR="0021555A" w:rsidRDefault="0021555A" w:rsidP="0021555A">
      <w:pPr>
        <w:pStyle w:val="ListParagraph"/>
        <w:numPr>
          <w:ilvl w:val="0"/>
          <w:numId w:val="14"/>
        </w:numPr>
      </w:pPr>
      <w:r>
        <w:t>Install Virtual Box</w:t>
      </w:r>
    </w:p>
    <w:p w14:paraId="4A380EA1" w14:textId="79753BF4" w:rsidR="0021555A" w:rsidRDefault="0021555A" w:rsidP="0021555A">
      <w:pPr>
        <w:pStyle w:val="ListParagraph"/>
        <w:numPr>
          <w:ilvl w:val="0"/>
          <w:numId w:val="14"/>
        </w:numPr>
      </w:pPr>
      <w:r>
        <w:t>Download Ubuntu image</w:t>
      </w:r>
      <w:r w:rsidR="00FF088D">
        <w:t xml:space="preserve"> (while 1 &amp; 2 downloading do 3 to 5)</w:t>
      </w:r>
    </w:p>
    <w:p w14:paraId="4F4630D6" w14:textId="0BE07EB9" w:rsidR="00D510DB" w:rsidRDefault="00D510DB" w:rsidP="0021555A">
      <w:pPr>
        <w:pStyle w:val="ListParagraph"/>
        <w:numPr>
          <w:ilvl w:val="0"/>
          <w:numId w:val="14"/>
        </w:numPr>
      </w:pPr>
      <w:r>
        <w:t xml:space="preserve">Install </w:t>
      </w:r>
      <w:r w:rsidR="00FF088D">
        <w:t xml:space="preserve">&amp; setup </w:t>
      </w:r>
      <w:r>
        <w:t>Trello</w:t>
      </w:r>
    </w:p>
    <w:p w14:paraId="36954B8A" w14:textId="10B4F62D" w:rsidR="00D510DB" w:rsidRDefault="00D510DB" w:rsidP="0021555A">
      <w:pPr>
        <w:pStyle w:val="ListParagraph"/>
        <w:numPr>
          <w:ilvl w:val="0"/>
          <w:numId w:val="14"/>
        </w:numPr>
      </w:pPr>
      <w:r>
        <w:t>Install</w:t>
      </w:r>
      <w:r w:rsidR="00FF088D">
        <w:t xml:space="preserve"> &amp; setup</w:t>
      </w:r>
      <w:r>
        <w:t xml:space="preserve"> Discord</w:t>
      </w:r>
    </w:p>
    <w:p w14:paraId="5DBDC4A6" w14:textId="0B58130D" w:rsidR="00D510DB" w:rsidRDefault="00D510DB" w:rsidP="0021555A">
      <w:pPr>
        <w:pStyle w:val="ListParagraph"/>
        <w:numPr>
          <w:ilvl w:val="0"/>
          <w:numId w:val="14"/>
        </w:numPr>
      </w:pPr>
      <w:r>
        <w:t xml:space="preserve">Install &amp; setup </w:t>
      </w:r>
      <w:r w:rsidR="00FF088D">
        <w:t>GitHub</w:t>
      </w:r>
    </w:p>
    <w:p w14:paraId="5C6FCCD8" w14:textId="5DE81EB9" w:rsidR="0021555A" w:rsidRDefault="0021555A" w:rsidP="0021555A">
      <w:pPr>
        <w:pStyle w:val="ListParagraph"/>
        <w:numPr>
          <w:ilvl w:val="0"/>
          <w:numId w:val="14"/>
        </w:numPr>
      </w:pPr>
      <w:r>
        <w:t>Setup Ubuntu image on Virtual box (</w:t>
      </w:r>
      <w:hyperlink r:id="rId16" w:history="1">
        <w:r w:rsidRPr="00AD0CB1">
          <w:rPr>
            <w:rStyle w:val="Hyperlink"/>
            <w:b/>
            <w:bCs/>
          </w:rPr>
          <w:t>click here</w:t>
        </w:r>
      </w:hyperlink>
      <w:r>
        <w:t xml:space="preserve"> for how)</w:t>
      </w:r>
    </w:p>
    <w:p w14:paraId="2CEF9465" w14:textId="700D06C1" w:rsidR="0021555A" w:rsidRDefault="00D510DB" w:rsidP="0021555A">
      <w:pPr>
        <w:pStyle w:val="ListParagraph"/>
        <w:numPr>
          <w:ilvl w:val="0"/>
          <w:numId w:val="14"/>
        </w:numPr>
      </w:pPr>
      <w:r>
        <w:t>Install RabbitMQ on Ubuntu Desktop</w:t>
      </w:r>
    </w:p>
    <w:p w14:paraId="3EC90FC0" w14:textId="0CED698E" w:rsidR="00D510DB" w:rsidRDefault="00D510DB" w:rsidP="00D510DB">
      <w:pPr>
        <w:pStyle w:val="ListParagraph"/>
        <w:numPr>
          <w:ilvl w:val="0"/>
          <w:numId w:val="16"/>
        </w:numPr>
      </w:pPr>
      <w:r>
        <w:t xml:space="preserve">Only one of the team </w:t>
      </w:r>
      <w:r w:rsidR="00FF088D">
        <w:t>members</w:t>
      </w:r>
      <w:r>
        <w:t xml:space="preserve"> require to do this step who</w:t>
      </w:r>
      <w:r w:rsidR="00FF088D">
        <w:t>mever</w:t>
      </w:r>
      <w:r>
        <w:t xml:space="preserve"> </w:t>
      </w:r>
      <w:r w:rsidR="00FF088D">
        <w:t>later going to</w:t>
      </w:r>
      <w:r>
        <w:t xml:space="preserve"> handle role of RabbitMQ; however, it is good practice if all the team do this.  </w:t>
      </w:r>
    </w:p>
    <w:p w14:paraId="482CF057" w14:textId="371DEE83" w:rsidR="00FF088D" w:rsidRDefault="00FF088D" w:rsidP="00D510DB">
      <w:pPr>
        <w:pStyle w:val="ListParagraph"/>
        <w:numPr>
          <w:ilvl w:val="0"/>
          <w:numId w:val="16"/>
        </w:numPr>
      </w:pPr>
      <w:r>
        <w:t xml:space="preserve">Open terminal on Ubuntu </w:t>
      </w:r>
      <w:r w:rsidR="00B84319">
        <w:t>and do the below commands:</w:t>
      </w:r>
    </w:p>
    <w:p w14:paraId="5E637540" w14:textId="77777777" w:rsidR="00B84319" w:rsidRDefault="00B84319" w:rsidP="00B84319">
      <w:pPr>
        <w:pStyle w:val="ListParagraph"/>
        <w:numPr>
          <w:ilvl w:val="1"/>
          <w:numId w:val="16"/>
        </w:numPr>
      </w:pPr>
      <w:r>
        <w:t>$</w:t>
      </w:r>
      <w:proofErr w:type="spellStart"/>
      <w:r>
        <w:t>sudo</w:t>
      </w:r>
      <w:proofErr w:type="spellEnd"/>
      <w:r>
        <w:t xml:space="preserve"> apt-get update (enter)</w:t>
      </w:r>
    </w:p>
    <w:p w14:paraId="64F87103" w14:textId="2895F1F1" w:rsidR="00B84319" w:rsidRDefault="00B84319" w:rsidP="00B84319">
      <w:pPr>
        <w:pStyle w:val="ListParagraph"/>
        <w:numPr>
          <w:ilvl w:val="1"/>
          <w:numId w:val="16"/>
        </w:numPr>
      </w:pPr>
      <w:r>
        <w:t>$</w:t>
      </w:r>
      <w:proofErr w:type="spellStart"/>
      <w:r>
        <w:t>sudo</w:t>
      </w:r>
      <w:proofErr w:type="spellEnd"/>
      <w:r>
        <w:t xml:space="preserve"> apt-get upgrade (enter)</w:t>
      </w:r>
    </w:p>
    <w:p w14:paraId="1B6F6E4A" w14:textId="0E95859A" w:rsidR="00B84319" w:rsidRDefault="00B84319" w:rsidP="00B84319">
      <w:pPr>
        <w:pStyle w:val="ListParagraph"/>
        <w:numPr>
          <w:ilvl w:val="1"/>
          <w:numId w:val="16"/>
        </w:numPr>
      </w:pPr>
      <w:r>
        <w:t>$</w:t>
      </w:r>
      <w:proofErr w:type="spellStart"/>
      <w:r>
        <w:t>sudo</w:t>
      </w:r>
      <w:proofErr w:type="spellEnd"/>
      <w:r>
        <w:t xml:space="preserve"> apt-get install erlang (enter)</w:t>
      </w:r>
    </w:p>
    <w:p w14:paraId="193324C9" w14:textId="60B9216B" w:rsidR="00B84319" w:rsidRDefault="00B84319" w:rsidP="00B84319">
      <w:pPr>
        <w:pStyle w:val="ListParagraph"/>
        <w:numPr>
          <w:ilvl w:val="1"/>
          <w:numId w:val="16"/>
        </w:numPr>
      </w:pPr>
      <w:r>
        <w:t>$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rabbitmq</w:t>
      </w:r>
      <w:proofErr w:type="spellEnd"/>
      <w:r>
        <w:t>-server (enter)</w:t>
      </w:r>
    </w:p>
    <w:p w14:paraId="63EFFE63" w14:textId="1772FA60" w:rsidR="00B84319" w:rsidRDefault="00B84319" w:rsidP="00B84319">
      <w:pPr>
        <w:pStyle w:val="ListParagraph"/>
        <w:numPr>
          <w:ilvl w:val="1"/>
          <w:numId w:val="16"/>
        </w:numPr>
      </w:pPr>
      <w:r>
        <w:lastRenderedPageBreak/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rabbitmq</w:t>
      </w:r>
      <w:proofErr w:type="spellEnd"/>
      <w:r>
        <w:t>-server (enter)</w:t>
      </w:r>
    </w:p>
    <w:p w14:paraId="30FBF910" w14:textId="57D90493" w:rsidR="00B84319" w:rsidRDefault="00B84319" w:rsidP="00B84319">
      <w:pPr>
        <w:pStyle w:val="ListParagraph"/>
        <w:numPr>
          <w:ilvl w:val="1"/>
          <w:numId w:val="16"/>
        </w:numPr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rabbitmq</w:t>
      </w:r>
      <w:proofErr w:type="spellEnd"/>
      <w:r>
        <w:t>-server (enter)</w:t>
      </w:r>
    </w:p>
    <w:p w14:paraId="55577E27" w14:textId="2086FCE3" w:rsidR="007F073D" w:rsidRPr="007F073D" w:rsidRDefault="007F073D" w:rsidP="007F073D">
      <w:pPr>
        <w:pStyle w:val="ListParagraph"/>
        <w:numPr>
          <w:ilvl w:val="1"/>
          <w:numId w:val="16"/>
        </w:numPr>
      </w:pPr>
      <w:r w:rsidRPr="007F073D">
        <w:t>$</w:t>
      </w:r>
      <w:proofErr w:type="spellStart"/>
      <w:r w:rsidRPr="007F073D">
        <w:t>sudo</w:t>
      </w:r>
      <w:proofErr w:type="spellEnd"/>
      <w:r w:rsidRPr="007F073D">
        <w:t xml:space="preserve"> </w:t>
      </w:r>
      <w:proofErr w:type="spellStart"/>
      <w:r w:rsidRPr="007F073D">
        <w:t>systemctl</w:t>
      </w:r>
      <w:proofErr w:type="spellEnd"/>
      <w:r w:rsidRPr="007F073D">
        <w:t xml:space="preserve"> st</w:t>
      </w:r>
      <w:r>
        <w:t>atus</w:t>
      </w:r>
      <w:r w:rsidRPr="007F073D">
        <w:t xml:space="preserve"> </w:t>
      </w:r>
      <w:proofErr w:type="spellStart"/>
      <w:r w:rsidRPr="007F073D">
        <w:t>rabbitmq</w:t>
      </w:r>
      <w:proofErr w:type="spellEnd"/>
      <w:r w:rsidRPr="007F073D">
        <w:t>-server (enter)</w:t>
      </w:r>
    </w:p>
    <w:p w14:paraId="3B916161" w14:textId="4B990962" w:rsidR="00B84319" w:rsidRDefault="007F073D" w:rsidP="00B84319">
      <w:pPr>
        <w:pStyle w:val="ListParagraph"/>
        <w:numPr>
          <w:ilvl w:val="1"/>
          <w:numId w:val="16"/>
        </w:numPr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-plugins enable </w:t>
      </w:r>
      <w:proofErr w:type="spellStart"/>
      <w:r>
        <w:t>rabbitmq_management</w:t>
      </w:r>
      <w:proofErr w:type="spellEnd"/>
      <w:r>
        <w:t xml:space="preserve"> </w:t>
      </w:r>
      <w:r w:rsidRPr="007F073D">
        <w:t>(enter)</w:t>
      </w:r>
    </w:p>
    <w:p w14:paraId="513A4E6F" w14:textId="1B667284" w:rsidR="00B84319" w:rsidRDefault="007F073D" w:rsidP="00B84319">
      <w:pPr>
        <w:pStyle w:val="ListParagraph"/>
        <w:numPr>
          <w:ilvl w:val="1"/>
          <w:numId w:val="16"/>
        </w:numPr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 </w:t>
      </w:r>
      <w:proofErr w:type="spellStart"/>
      <w:r>
        <w:t>add_user</w:t>
      </w:r>
      <w:proofErr w:type="spellEnd"/>
      <w:r>
        <w:t xml:space="preserve"> admin </w:t>
      </w:r>
      <w:proofErr w:type="spellStart"/>
      <w:r>
        <w:t>admin</w:t>
      </w:r>
      <w:proofErr w:type="spellEnd"/>
      <w:r>
        <w:t xml:space="preserve"> </w:t>
      </w:r>
      <w:r w:rsidRPr="007F073D">
        <w:t>(enter)</w:t>
      </w:r>
    </w:p>
    <w:p w14:paraId="38D9E08F" w14:textId="7B414494" w:rsidR="007F073D" w:rsidRDefault="007F073D" w:rsidP="00B84319">
      <w:pPr>
        <w:pStyle w:val="ListParagraph"/>
        <w:numPr>
          <w:ilvl w:val="1"/>
          <w:numId w:val="16"/>
        </w:numPr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 </w:t>
      </w:r>
      <w:proofErr w:type="spellStart"/>
      <w:r>
        <w:t>set_user_tags</w:t>
      </w:r>
      <w:proofErr w:type="spellEnd"/>
      <w:r>
        <w:t xml:space="preserve"> administrator </w:t>
      </w:r>
      <w:r w:rsidRPr="007F073D">
        <w:t>(enter)</w:t>
      </w:r>
    </w:p>
    <w:p w14:paraId="23EB3842" w14:textId="30EE0C67" w:rsidR="007F073D" w:rsidRDefault="007F073D" w:rsidP="00B84319">
      <w:pPr>
        <w:pStyle w:val="ListParagraph"/>
        <w:numPr>
          <w:ilvl w:val="1"/>
          <w:numId w:val="16"/>
        </w:numPr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 </w:t>
      </w:r>
      <w:proofErr w:type="spellStart"/>
      <w:r>
        <w:t>set_permissions</w:t>
      </w:r>
      <w:proofErr w:type="spellEnd"/>
      <w:r>
        <w:t xml:space="preserve"> -p / admin </w:t>
      </w:r>
      <w:proofErr w:type="gramStart"/>
      <w:r>
        <w:t>“ .</w:t>
      </w:r>
      <w:proofErr w:type="gramEnd"/>
      <w:r>
        <w:t xml:space="preserve">*”  “ .*”  “ .*” </w:t>
      </w:r>
      <w:r w:rsidRPr="007F073D">
        <w:t>(enter)</w:t>
      </w:r>
    </w:p>
    <w:p w14:paraId="375E8809" w14:textId="54713F82" w:rsidR="007F073D" w:rsidRDefault="007F073D" w:rsidP="00B84319">
      <w:pPr>
        <w:pStyle w:val="ListParagraph"/>
        <w:numPr>
          <w:ilvl w:val="1"/>
          <w:numId w:val="16"/>
        </w:numPr>
      </w:pPr>
      <w:r>
        <w:t xml:space="preserve">Open </w:t>
      </w:r>
      <w:r w:rsidR="00A0563E">
        <w:t>web browser</w:t>
      </w:r>
      <w:r>
        <w:t xml:space="preserve"> on Ubuntu</w:t>
      </w:r>
      <w:r w:rsidR="00A0563E">
        <w:t xml:space="preserve"> and search (put your ubuntu ipv4 add) 192.168.7.153: 15672 (enter)</w:t>
      </w:r>
    </w:p>
    <w:p w14:paraId="179E2FD4" w14:textId="506B4A34" w:rsidR="00A0563E" w:rsidRDefault="00A0563E" w:rsidP="00B84319">
      <w:pPr>
        <w:pStyle w:val="ListParagraph"/>
        <w:numPr>
          <w:ilvl w:val="1"/>
          <w:numId w:val="16"/>
        </w:numPr>
      </w:pPr>
      <w:r>
        <w:t xml:space="preserve">Login with </w:t>
      </w:r>
      <w:r w:rsidR="00C10AA0">
        <w:t>username</w:t>
      </w:r>
      <w:r>
        <w:t xml:space="preserve"> admin and pass admin or guest (enter)</w:t>
      </w:r>
    </w:p>
    <w:p w14:paraId="295B40C1" w14:textId="61EC0DED" w:rsidR="00B84319" w:rsidRDefault="00C10AA0" w:rsidP="00D510DB">
      <w:pPr>
        <w:pStyle w:val="ListParagraph"/>
        <w:numPr>
          <w:ilvl w:val="0"/>
          <w:numId w:val="16"/>
        </w:numPr>
      </w:pPr>
      <w:r>
        <w:t>Now time to test if everything is working so do “Hello World”</w:t>
      </w:r>
    </w:p>
    <w:p w14:paraId="37DF1690" w14:textId="7B434DBD" w:rsidR="00C10AA0" w:rsidRDefault="00AD0CB1" w:rsidP="00AD0CB1">
      <w:pPr>
        <w:pStyle w:val="ListParagraph"/>
        <w:numPr>
          <w:ilvl w:val="0"/>
          <w:numId w:val="16"/>
        </w:numPr>
      </w:pPr>
      <w:r>
        <w:t>Open terminal on Ubuntu and do the below commands:</w:t>
      </w:r>
    </w:p>
    <w:p w14:paraId="600A37EE" w14:textId="5E479058" w:rsidR="00AD0CB1" w:rsidRDefault="00AD0CB1" w:rsidP="00AD0CB1">
      <w:pPr>
        <w:pStyle w:val="ListParagraph"/>
        <w:numPr>
          <w:ilvl w:val="1"/>
          <w:numId w:val="16"/>
        </w:numPr>
      </w:pPr>
      <w:r>
        <w:t>$</w:t>
      </w:r>
      <w:proofErr w:type="spellStart"/>
      <w:r>
        <w:t>sudo</w:t>
      </w:r>
      <w:proofErr w:type="spellEnd"/>
      <w:r>
        <w:t xml:space="preserve"> </w:t>
      </w:r>
      <w:r w:rsidRPr="00AD0CB1">
        <w:t>python</w:t>
      </w:r>
      <w:r>
        <w:t>3</w:t>
      </w:r>
      <w:r w:rsidRPr="00AD0CB1">
        <w:t xml:space="preserve"> -m pip install </w:t>
      </w:r>
      <w:proofErr w:type="spellStart"/>
      <w:r w:rsidRPr="00AD0CB1">
        <w:t>pika</w:t>
      </w:r>
      <w:proofErr w:type="spellEnd"/>
      <w:r w:rsidRPr="00AD0CB1">
        <w:t xml:space="preserve"> </w:t>
      </w:r>
      <w:r>
        <w:t>–</w:t>
      </w:r>
      <w:r w:rsidRPr="00AD0CB1">
        <w:t>upgrade</w:t>
      </w:r>
      <w:r>
        <w:t xml:space="preserve"> (enter)</w:t>
      </w:r>
    </w:p>
    <w:p w14:paraId="3E9433B7" w14:textId="504F5C8D" w:rsidR="00AD0CB1" w:rsidRDefault="00AD0CB1" w:rsidP="00AD0CB1">
      <w:pPr>
        <w:pStyle w:val="ListParagraph"/>
        <w:numPr>
          <w:ilvl w:val="1"/>
          <w:numId w:val="16"/>
        </w:numPr>
      </w:pPr>
      <w:r>
        <w:t>Now you create two .</w:t>
      </w:r>
      <w:proofErr w:type="spellStart"/>
      <w:r>
        <w:t>py</w:t>
      </w:r>
      <w:proofErr w:type="spellEnd"/>
      <w:r>
        <w:t xml:space="preserve"> files send.py and reciev.py (</w:t>
      </w:r>
      <w:hyperlink r:id="rId17" w:history="1">
        <w:r w:rsidRPr="00FA6C43">
          <w:rPr>
            <w:rStyle w:val="Hyperlink"/>
            <w:b/>
            <w:bCs/>
          </w:rPr>
          <w:t>click here</w:t>
        </w:r>
      </w:hyperlink>
      <w:r>
        <w:t xml:space="preserve"> for the code)</w:t>
      </w:r>
    </w:p>
    <w:p w14:paraId="44E445EA" w14:textId="66C02092" w:rsidR="00AD0CB1" w:rsidRDefault="00AD0CB1" w:rsidP="00AD0CB1">
      <w:pPr>
        <w:pStyle w:val="ListParagraph"/>
        <w:numPr>
          <w:ilvl w:val="1"/>
          <w:numId w:val="16"/>
        </w:numPr>
      </w:pPr>
      <w:r>
        <w:t>Open another terminal and run both files in separate terminal side by side</w:t>
      </w:r>
    </w:p>
    <w:p w14:paraId="2E5A6C8E" w14:textId="4B41558E" w:rsidR="00AD0CB1" w:rsidRDefault="00AD0CB1" w:rsidP="00AD0CB1">
      <w:pPr>
        <w:pStyle w:val="ListParagraph"/>
        <w:numPr>
          <w:ilvl w:val="1"/>
          <w:numId w:val="16"/>
        </w:numPr>
      </w:pPr>
      <w:r>
        <w:t>$python3 send.py (enter) (same goes for another file on other terminal)</w:t>
      </w:r>
    </w:p>
    <w:p w14:paraId="247C1383" w14:textId="45F02F0F" w:rsidR="00074C13" w:rsidRPr="00DB2E9A" w:rsidRDefault="00DB2E9A" w:rsidP="00DB2E9A">
      <w:pPr>
        <w:pStyle w:val="Heading2"/>
        <w:rPr>
          <w:b/>
          <w:bCs/>
          <w:i/>
          <w:iCs/>
        </w:rPr>
      </w:pPr>
      <w:bookmarkStart w:id="9" w:name="_Toc23185686"/>
      <w:r w:rsidRPr="00DB2E9A">
        <w:rPr>
          <w:b/>
          <w:bCs/>
          <w:i/>
          <w:iCs/>
        </w:rPr>
        <w:t>USER GUIDE</w:t>
      </w:r>
      <w:bookmarkEnd w:id="9"/>
    </w:p>
    <w:p w14:paraId="64D562A3" w14:textId="5236BCCB" w:rsidR="00074C13" w:rsidRDefault="00074C13" w:rsidP="00074C13">
      <w:pPr>
        <w:pStyle w:val="ListParagraph"/>
        <w:numPr>
          <w:ilvl w:val="0"/>
          <w:numId w:val="17"/>
        </w:numPr>
      </w:pPr>
      <w:r>
        <w:t xml:space="preserve">User Registration page </w:t>
      </w:r>
    </w:p>
    <w:p w14:paraId="63998138" w14:textId="4711C8EB" w:rsidR="00074C13" w:rsidRDefault="00074C13" w:rsidP="00074C13">
      <w:pPr>
        <w:pStyle w:val="ListParagraph"/>
        <w:numPr>
          <w:ilvl w:val="0"/>
          <w:numId w:val="17"/>
        </w:numPr>
      </w:pPr>
      <w:r>
        <w:t>User Login page</w:t>
      </w:r>
    </w:p>
    <w:p w14:paraId="1055C99F" w14:textId="7C852BEF" w:rsidR="00074C13" w:rsidRDefault="00074C13" w:rsidP="00074C13">
      <w:pPr>
        <w:pStyle w:val="ListParagraph"/>
        <w:numPr>
          <w:ilvl w:val="0"/>
          <w:numId w:val="17"/>
        </w:numPr>
      </w:pPr>
      <w:r>
        <w:t>User Database Entry</w:t>
      </w:r>
    </w:p>
    <w:p w14:paraId="041CC9D3" w14:textId="1640916F" w:rsidR="00407672" w:rsidRDefault="00074C13" w:rsidP="00407672">
      <w:pPr>
        <w:pStyle w:val="ListParagraph"/>
        <w:numPr>
          <w:ilvl w:val="0"/>
          <w:numId w:val="17"/>
        </w:numPr>
      </w:pPr>
      <w:r>
        <w:t xml:space="preserve">User </w:t>
      </w:r>
      <w:r w:rsidR="00407672">
        <w:t>Car Maintenance Calendar Data</w:t>
      </w:r>
    </w:p>
    <w:p w14:paraId="46E81280" w14:textId="2773CD67" w:rsidR="00074C13" w:rsidRDefault="00074C13" w:rsidP="00074C13">
      <w:pPr>
        <w:pStyle w:val="Heading2"/>
        <w:rPr>
          <w:b/>
          <w:bCs/>
          <w:i/>
          <w:iCs/>
        </w:rPr>
      </w:pPr>
      <w:bookmarkStart w:id="10" w:name="_Toc23185687"/>
      <w:r w:rsidRPr="00074C13">
        <w:rPr>
          <w:b/>
          <w:bCs/>
          <w:i/>
          <w:iCs/>
        </w:rPr>
        <w:t>CONTRIBUTING</w:t>
      </w:r>
      <w:bookmarkEnd w:id="10"/>
    </w:p>
    <w:p w14:paraId="209BB9F1" w14:textId="62F60015" w:rsidR="00074C13" w:rsidRPr="00074C13" w:rsidRDefault="00074C13" w:rsidP="00074C13">
      <w:r>
        <w:t>Issue Tracker: github.com/project/issues</w:t>
      </w:r>
    </w:p>
    <w:p w14:paraId="193174FF" w14:textId="126E0BFC" w:rsidR="00074C13" w:rsidRDefault="00074C13" w:rsidP="00074C13">
      <w:pPr>
        <w:pStyle w:val="Heading2"/>
        <w:rPr>
          <w:b/>
          <w:bCs/>
          <w:i/>
          <w:iCs/>
        </w:rPr>
      </w:pPr>
      <w:bookmarkStart w:id="11" w:name="_Toc23185688"/>
      <w:r w:rsidRPr="00074C13">
        <w:rPr>
          <w:b/>
          <w:bCs/>
          <w:i/>
          <w:iCs/>
        </w:rPr>
        <w:t>CITATION</w:t>
      </w:r>
      <w:bookmarkEnd w:id="11"/>
    </w:p>
    <w:p w14:paraId="22CE7AAC" w14:textId="398FC508" w:rsidR="00074C13" w:rsidRPr="00074C13" w:rsidRDefault="00074C13" w:rsidP="00074C13">
      <w:r>
        <w:t xml:space="preserve">Main register website link goes here </w:t>
      </w:r>
    </w:p>
    <w:p w14:paraId="59C0260F" w14:textId="090B7A29" w:rsidR="00074C13" w:rsidRDefault="00074C13" w:rsidP="00074C13">
      <w:pPr>
        <w:pStyle w:val="Heading2"/>
        <w:rPr>
          <w:b/>
          <w:bCs/>
          <w:i/>
          <w:iCs/>
        </w:rPr>
      </w:pPr>
      <w:bookmarkStart w:id="12" w:name="_Toc23185689"/>
      <w:r w:rsidRPr="00074C13">
        <w:rPr>
          <w:b/>
          <w:bCs/>
          <w:i/>
          <w:iCs/>
        </w:rPr>
        <w:t>CONTACT</w:t>
      </w:r>
      <w:bookmarkEnd w:id="12"/>
    </w:p>
    <w:p w14:paraId="185A2760" w14:textId="02811934" w:rsidR="00074C13" w:rsidRDefault="006D0C57" w:rsidP="00074C13">
      <w:hyperlink r:id="rId18" w:history="1">
        <w:r w:rsidR="00BB6082" w:rsidRPr="00D305BE">
          <w:rPr>
            <w:rStyle w:val="Hyperlink"/>
          </w:rPr>
          <w:t>Kp592@njit.edu</w:t>
        </w:r>
      </w:hyperlink>
    </w:p>
    <w:p w14:paraId="2DB09564" w14:textId="77777777" w:rsidR="00BB6082" w:rsidRDefault="00BB6082" w:rsidP="00074C13"/>
    <w:p w14:paraId="425F457D" w14:textId="7711290A" w:rsidR="00BB6082" w:rsidRDefault="00BB6082" w:rsidP="00074C13"/>
    <w:p w14:paraId="686061D6" w14:textId="3D92458F" w:rsidR="00BB6082" w:rsidRDefault="00BB6082" w:rsidP="00074C13"/>
    <w:p w14:paraId="2F8364DA" w14:textId="08C9ACD8" w:rsidR="00BB6082" w:rsidRDefault="00BB6082" w:rsidP="00074C13"/>
    <w:p w14:paraId="3BF88CBF" w14:textId="50CCE78A" w:rsidR="00BB6082" w:rsidRDefault="00BB6082" w:rsidP="00074C13"/>
    <w:p w14:paraId="5FDB8268" w14:textId="67F1706B" w:rsidR="00BB6082" w:rsidRDefault="00BB6082" w:rsidP="00074C13"/>
    <w:p w14:paraId="347298B5" w14:textId="1CD45804" w:rsidR="00BB6082" w:rsidRDefault="00BB6082" w:rsidP="00074C13"/>
    <w:p w14:paraId="19414861" w14:textId="65D1FCED" w:rsidR="00BB6082" w:rsidRDefault="00BB6082" w:rsidP="00074C13"/>
    <w:p w14:paraId="43E0FACC" w14:textId="73619623" w:rsidR="00BB6082" w:rsidRDefault="00BB6082" w:rsidP="00074C13"/>
    <w:p w14:paraId="01C9C371" w14:textId="2509D699" w:rsidR="00BB6082" w:rsidRDefault="00BB6082" w:rsidP="00074C13"/>
    <w:p w14:paraId="057A6CB3" w14:textId="315A8AF1" w:rsidR="00BB6082" w:rsidRDefault="00BB6082" w:rsidP="00074C13"/>
    <w:p w14:paraId="54EF23FC" w14:textId="1481B54B" w:rsidR="00BB6082" w:rsidRDefault="00BB6082" w:rsidP="00DB2E9A">
      <w:pPr>
        <w:ind w:left="0"/>
      </w:pPr>
    </w:p>
    <w:p w14:paraId="4F14AD86" w14:textId="7F01B7DC" w:rsidR="00BB6082" w:rsidRPr="00BB6082" w:rsidRDefault="00BB6082" w:rsidP="00BB6082">
      <w:pPr>
        <w:pStyle w:val="Heading1"/>
        <w:rPr>
          <w:b/>
          <w:bCs/>
        </w:rPr>
      </w:pPr>
      <w:bookmarkStart w:id="13" w:name="_Toc23185690"/>
      <w:r w:rsidRPr="00BB6082">
        <w:rPr>
          <w:b/>
          <w:bCs/>
        </w:rPr>
        <w:t>API DOCUMENTATION</w:t>
      </w:r>
      <w:bookmarkEnd w:id="13"/>
    </w:p>
    <w:p w14:paraId="7D0FFD1B" w14:textId="6B8C5590" w:rsidR="00BB6082" w:rsidRDefault="00BB6082" w:rsidP="00074C13"/>
    <w:p w14:paraId="01BB626A" w14:textId="18B845C2" w:rsidR="00BB6082" w:rsidRDefault="00BB6082" w:rsidP="00074C13"/>
    <w:p w14:paraId="7058DF1E" w14:textId="0224F1FB" w:rsidR="00BB6082" w:rsidRDefault="00BB6082" w:rsidP="00074C13"/>
    <w:p w14:paraId="5E63CE26" w14:textId="124A5B15" w:rsidR="00BB6082" w:rsidRDefault="00BB6082" w:rsidP="00074C13"/>
    <w:p w14:paraId="4994E40F" w14:textId="1CBBD6E4" w:rsidR="00BB6082" w:rsidRDefault="00BB6082" w:rsidP="00074C13"/>
    <w:p w14:paraId="6D2FB481" w14:textId="508FAC33" w:rsidR="00BB6082" w:rsidRDefault="00BB6082" w:rsidP="00074C13"/>
    <w:p w14:paraId="32CDF51F" w14:textId="67D77A93" w:rsidR="00BB6082" w:rsidRDefault="00BB6082" w:rsidP="00074C13"/>
    <w:p w14:paraId="5086509D" w14:textId="65F560CD" w:rsidR="00BB6082" w:rsidRDefault="00BB6082" w:rsidP="00074C13"/>
    <w:p w14:paraId="118F85B9" w14:textId="38F419B5" w:rsidR="00BB6082" w:rsidRDefault="00BB6082" w:rsidP="00074C13"/>
    <w:p w14:paraId="078B03F5" w14:textId="40AD650D" w:rsidR="00BB6082" w:rsidRDefault="00BB6082" w:rsidP="00074C13"/>
    <w:p w14:paraId="570A6F2D" w14:textId="4175C55B" w:rsidR="00BB6082" w:rsidRDefault="00BB6082" w:rsidP="00074C13"/>
    <w:p w14:paraId="5E210D85" w14:textId="367F6C67" w:rsidR="00BB6082" w:rsidRDefault="00BB6082" w:rsidP="00074C13"/>
    <w:p w14:paraId="516E82EF" w14:textId="7B03B101" w:rsidR="00BB6082" w:rsidRDefault="00BB6082" w:rsidP="00074C13"/>
    <w:p w14:paraId="57AA66E7" w14:textId="5254F1CB" w:rsidR="00BB6082" w:rsidRDefault="00BB6082" w:rsidP="00074C13"/>
    <w:p w14:paraId="1FCCCD1E" w14:textId="4B6BFDB4" w:rsidR="00BB6082" w:rsidRDefault="00BB6082" w:rsidP="00074C13"/>
    <w:p w14:paraId="08F0AD9F" w14:textId="33AA94DF" w:rsidR="00BB6082" w:rsidRDefault="00BB6082" w:rsidP="00074C13"/>
    <w:p w14:paraId="321DFBE4" w14:textId="42BB0803" w:rsidR="00BB6082" w:rsidRDefault="00BB6082" w:rsidP="00074C13"/>
    <w:p w14:paraId="1C2F2AD1" w14:textId="4A8F6777" w:rsidR="00BB6082" w:rsidRDefault="00BB6082" w:rsidP="00074C13"/>
    <w:p w14:paraId="7A810BE8" w14:textId="700F3AA0" w:rsidR="00BB6082" w:rsidRDefault="00BB6082" w:rsidP="00074C13"/>
    <w:p w14:paraId="13490E0E" w14:textId="7D209422" w:rsidR="00BB6082" w:rsidRDefault="00BB6082" w:rsidP="00074C13"/>
    <w:p w14:paraId="65DFE64B" w14:textId="54A91D8B" w:rsidR="00BB6082" w:rsidRDefault="00BB6082" w:rsidP="00074C13"/>
    <w:p w14:paraId="76DF32FC" w14:textId="503778E2" w:rsidR="00BB6082" w:rsidRDefault="00BB6082" w:rsidP="00074C13"/>
    <w:p w14:paraId="7B2560A5" w14:textId="60CA8B88" w:rsidR="00BB6082" w:rsidRDefault="00BB6082" w:rsidP="00074C13"/>
    <w:p w14:paraId="5557C08A" w14:textId="23B99979" w:rsidR="00BB6082" w:rsidRDefault="00BB6082" w:rsidP="00074C13"/>
    <w:p w14:paraId="22417560" w14:textId="6EDEE9EC" w:rsidR="00BB6082" w:rsidRDefault="00BB6082" w:rsidP="00074C13"/>
    <w:p w14:paraId="78C0E749" w14:textId="0A7B7BA9" w:rsidR="00BB6082" w:rsidRDefault="00BB6082" w:rsidP="00074C13"/>
    <w:p w14:paraId="3E43B5DF" w14:textId="782D1873" w:rsidR="00BB6082" w:rsidRDefault="00BB6082" w:rsidP="00074C13"/>
    <w:p w14:paraId="750FFB05" w14:textId="251B8D3D" w:rsidR="00BB6082" w:rsidRDefault="00BB6082" w:rsidP="00074C13"/>
    <w:p w14:paraId="2D0627B8" w14:textId="3FE8B53E" w:rsidR="00BB6082" w:rsidRDefault="00BB6082" w:rsidP="00074C13"/>
    <w:p w14:paraId="5D7DEE0D" w14:textId="2FE5E953" w:rsidR="00BB6082" w:rsidRDefault="00BB6082" w:rsidP="00074C13"/>
    <w:p w14:paraId="2234F01E" w14:textId="7FF78002" w:rsidR="00BB6082" w:rsidRDefault="00BB6082" w:rsidP="00074C13"/>
    <w:p w14:paraId="54F6CE20" w14:textId="024E9963" w:rsidR="00BB6082" w:rsidRDefault="00BB6082" w:rsidP="00074C13"/>
    <w:p w14:paraId="1C5F251D" w14:textId="35D69878" w:rsidR="00BB6082" w:rsidRDefault="00BB6082" w:rsidP="00BB6082">
      <w:pPr>
        <w:pStyle w:val="Heading1"/>
        <w:rPr>
          <w:b/>
          <w:bCs/>
        </w:rPr>
      </w:pPr>
      <w:bookmarkStart w:id="14" w:name="_Toc23185691"/>
      <w:r w:rsidRPr="00BB6082">
        <w:rPr>
          <w:b/>
          <w:bCs/>
        </w:rPr>
        <w:t>CODE DOCUMENTATION</w:t>
      </w:r>
      <w:bookmarkEnd w:id="14"/>
    </w:p>
    <w:p w14:paraId="04A41036" w14:textId="7CB84172" w:rsidR="00602F61" w:rsidRDefault="00602F61" w:rsidP="00602F61">
      <w:r>
        <w:tab/>
        <w:t>Project Tree:</w:t>
      </w:r>
    </w:p>
    <w:p w14:paraId="082F458E" w14:textId="53E0A72E" w:rsidR="00602F61" w:rsidRDefault="00602F61" w:rsidP="00602F61">
      <w:r>
        <w:tab/>
      </w:r>
      <w:r>
        <w:tab/>
        <w:t>-it490-car-calendar</w:t>
      </w:r>
    </w:p>
    <w:p w14:paraId="6C7A7EAD" w14:textId="205E24C0" w:rsidR="00AB2DA3" w:rsidRDefault="00AB2DA3" w:rsidP="00602F61">
      <w:r>
        <w:tab/>
      </w:r>
      <w:r>
        <w:tab/>
      </w:r>
      <w:r>
        <w:tab/>
        <w:t>-broker</w:t>
      </w:r>
    </w:p>
    <w:p w14:paraId="56B49BE9" w14:textId="11B59FA7" w:rsidR="00AB2DA3" w:rsidRDefault="00AB2DA3" w:rsidP="00602F61">
      <w:r>
        <w:tab/>
      </w:r>
      <w:r>
        <w:tab/>
      </w:r>
      <w:r>
        <w:tab/>
      </w:r>
      <w:r>
        <w:tab/>
        <w:t>-README.md</w:t>
      </w:r>
    </w:p>
    <w:p w14:paraId="7FBA8814" w14:textId="2126A304" w:rsidR="00AB2DA3" w:rsidRDefault="00AB2DA3" w:rsidP="00602F61">
      <w:r>
        <w:tab/>
      </w:r>
      <w:r>
        <w:tab/>
      </w:r>
      <w:r>
        <w:tab/>
      </w:r>
      <w:r>
        <w:tab/>
        <w:t>-provision-broker.sh</w:t>
      </w:r>
    </w:p>
    <w:p w14:paraId="62488F64" w14:textId="3BF7CB51" w:rsidR="00AB2DA3" w:rsidRDefault="00AB2DA3" w:rsidP="00602F61">
      <w:r>
        <w:tab/>
      </w:r>
      <w:r>
        <w:tab/>
      </w:r>
      <w:r>
        <w:tab/>
        <w:t>-</w:t>
      </w:r>
      <w:proofErr w:type="spellStart"/>
      <w:r>
        <w:t>db</w:t>
      </w:r>
      <w:proofErr w:type="spellEnd"/>
    </w:p>
    <w:p w14:paraId="2C3FA3FD" w14:textId="4BEA9133" w:rsidR="00AB2DA3" w:rsidRDefault="00AB2DA3" w:rsidP="00602F61">
      <w:r>
        <w:tab/>
      </w:r>
      <w:r>
        <w:tab/>
      </w:r>
      <w:r>
        <w:tab/>
      </w:r>
      <w:r>
        <w:tab/>
        <w:t>-data</w:t>
      </w:r>
    </w:p>
    <w:p w14:paraId="00D1327D" w14:textId="378C9B58" w:rsidR="00AB2DA3" w:rsidRDefault="00AB2DA3" w:rsidP="00602F61">
      <w:r>
        <w:tab/>
      </w:r>
      <w:r>
        <w:tab/>
      </w:r>
      <w:r>
        <w:tab/>
      </w:r>
      <w:r>
        <w:tab/>
      </w:r>
      <w:r>
        <w:tab/>
        <w:t>-empty.txt</w:t>
      </w:r>
    </w:p>
    <w:p w14:paraId="2830585C" w14:textId="05781EB5" w:rsidR="00AB2DA3" w:rsidRDefault="00AB2DA3" w:rsidP="00602F61">
      <w:r>
        <w:tab/>
      </w:r>
      <w:r>
        <w:tab/>
      </w:r>
      <w:r>
        <w:tab/>
      </w:r>
      <w:r>
        <w:tab/>
        <w:t>-logs</w:t>
      </w:r>
    </w:p>
    <w:p w14:paraId="6C3EAE5D" w14:textId="41FB4452" w:rsidR="00AB2DA3" w:rsidRDefault="00AB2DA3" w:rsidP="00602F61">
      <w:r>
        <w:tab/>
      </w:r>
      <w:r>
        <w:tab/>
      </w:r>
      <w:r>
        <w:tab/>
      </w:r>
      <w:r>
        <w:tab/>
      </w:r>
      <w:r>
        <w:tab/>
        <w:t>-empty.txt</w:t>
      </w:r>
    </w:p>
    <w:p w14:paraId="5F78CB7D" w14:textId="1BB094B4" w:rsidR="00AB2DA3" w:rsidRDefault="00AB2DA3" w:rsidP="00602F61">
      <w:r>
        <w:tab/>
      </w:r>
      <w:r>
        <w:tab/>
      </w:r>
      <w:r>
        <w:tab/>
      </w:r>
      <w:r>
        <w:tab/>
        <w:t>-services</w:t>
      </w:r>
    </w:p>
    <w:p w14:paraId="60458F5C" w14:textId="2332FE25" w:rsidR="00AB2DA3" w:rsidRDefault="00AB2DA3" w:rsidP="00602F61">
      <w:r>
        <w:tab/>
      </w:r>
      <w:r>
        <w:tab/>
      </w:r>
      <w:r>
        <w:tab/>
      </w:r>
      <w:r>
        <w:tab/>
      </w:r>
      <w:r>
        <w:tab/>
        <w:t>-auth-</w:t>
      </w:r>
      <w:proofErr w:type="spellStart"/>
      <w:proofErr w:type="gramStart"/>
      <w:r>
        <w:t>consumer.service</w:t>
      </w:r>
      <w:proofErr w:type="spellEnd"/>
      <w:proofErr w:type="gramEnd"/>
    </w:p>
    <w:p w14:paraId="764C9C67" w14:textId="03AABF22" w:rsidR="00AB2DA3" w:rsidRDefault="00AB2DA3" w:rsidP="00602F61">
      <w:r>
        <w:tab/>
      </w:r>
      <w:r>
        <w:tab/>
      </w:r>
      <w:r>
        <w:tab/>
      </w:r>
      <w:r>
        <w:tab/>
      </w:r>
      <w:r>
        <w:tab/>
        <w:t>-data-</w:t>
      </w:r>
      <w:proofErr w:type="spellStart"/>
      <w:proofErr w:type="gramStart"/>
      <w:r>
        <w:t>consumer.service</w:t>
      </w:r>
      <w:proofErr w:type="spellEnd"/>
      <w:proofErr w:type="gramEnd"/>
    </w:p>
    <w:p w14:paraId="4873380B" w14:textId="0EBB2386" w:rsidR="00AB2DA3" w:rsidRDefault="00AB2DA3" w:rsidP="00602F61">
      <w:r>
        <w:tab/>
      </w:r>
      <w:r>
        <w:tab/>
      </w:r>
      <w:r>
        <w:tab/>
      </w:r>
      <w:r>
        <w:tab/>
      </w:r>
      <w:r>
        <w:tab/>
        <w:t>-log-</w:t>
      </w:r>
      <w:proofErr w:type="spellStart"/>
      <w:proofErr w:type="gramStart"/>
      <w:r>
        <w:t>consumer.service</w:t>
      </w:r>
      <w:proofErr w:type="spellEnd"/>
      <w:proofErr w:type="gramEnd"/>
    </w:p>
    <w:p w14:paraId="3C4E9569" w14:textId="5E1AF3F6" w:rsidR="00AB2DA3" w:rsidRDefault="00AB2DA3" w:rsidP="00602F61">
      <w:r>
        <w:tab/>
      </w:r>
      <w:r>
        <w:tab/>
      </w:r>
      <w:r>
        <w:tab/>
      </w:r>
      <w:r>
        <w:tab/>
        <w:t>-</w:t>
      </w:r>
      <w:proofErr w:type="spellStart"/>
      <w:r>
        <w:t>sql</w:t>
      </w:r>
      <w:proofErr w:type="spellEnd"/>
    </w:p>
    <w:p w14:paraId="4B0DFD3B" w14:textId="135434D5" w:rsidR="00AB2DA3" w:rsidRDefault="00AB2DA3" w:rsidP="00602F61">
      <w:r>
        <w:tab/>
      </w:r>
      <w:r>
        <w:tab/>
      </w:r>
      <w:r>
        <w:tab/>
      </w:r>
      <w:r>
        <w:tab/>
      </w:r>
      <w:r>
        <w:tab/>
        <w:t>-0-users.sql</w:t>
      </w:r>
    </w:p>
    <w:p w14:paraId="207B7AFD" w14:textId="58900B9E" w:rsidR="00AB2DA3" w:rsidRDefault="00AB2DA3" w:rsidP="00602F61">
      <w:r>
        <w:tab/>
      </w:r>
      <w:r>
        <w:tab/>
      </w:r>
      <w:r>
        <w:tab/>
      </w:r>
      <w:r>
        <w:tab/>
      </w:r>
      <w:r>
        <w:tab/>
        <w:t>-1-cars.sql</w:t>
      </w:r>
    </w:p>
    <w:p w14:paraId="291A85B7" w14:textId="05BE79BE" w:rsidR="00AB2DA3" w:rsidRDefault="00AB2DA3" w:rsidP="00602F61">
      <w:r>
        <w:tab/>
      </w:r>
      <w:r>
        <w:tab/>
      </w:r>
      <w:r>
        <w:tab/>
      </w:r>
      <w:r>
        <w:tab/>
        <w:t>-</w:t>
      </w:r>
      <w:proofErr w:type="spellStart"/>
      <w:r>
        <w:t>src</w:t>
      </w:r>
      <w:proofErr w:type="spellEnd"/>
    </w:p>
    <w:p w14:paraId="77512817" w14:textId="2D6671C5" w:rsidR="00AB2DA3" w:rsidRDefault="00AB2DA3" w:rsidP="00602F61">
      <w:r>
        <w:tab/>
      </w:r>
      <w:r>
        <w:tab/>
      </w:r>
      <w:r>
        <w:tab/>
      </w:r>
      <w:r>
        <w:tab/>
      </w:r>
      <w:r>
        <w:tab/>
        <w:t>-database</w:t>
      </w:r>
    </w:p>
    <w:p w14:paraId="4E2760F1" w14:textId="4134249E" w:rsidR="00AB2DA3" w:rsidRDefault="00AB2DA3" w:rsidP="00602F61">
      <w:r>
        <w:tab/>
      </w:r>
      <w:r>
        <w:tab/>
      </w:r>
      <w:r>
        <w:tab/>
      </w:r>
      <w:r>
        <w:tab/>
      </w:r>
      <w:r>
        <w:tab/>
      </w:r>
      <w:r>
        <w:tab/>
        <w:t>-__init__.py</w:t>
      </w:r>
    </w:p>
    <w:p w14:paraId="086D8B0F" w14:textId="6359128B" w:rsidR="00AB2DA3" w:rsidRDefault="00AB2DA3" w:rsidP="00602F61">
      <w:r>
        <w:tab/>
      </w:r>
      <w:r>
        <w:tab/>
      </w:r>
      <w:r>
        <w:tab/>
      </w:r>
      <w:r>
        <w:tab/>
      </w:r>
      <w:r>
        <w:tab/>
      </w:r>
      <w:r>
        <w:tab/>
        <w:t>-auth.py</w:t>
      </w:r>
    </w:p>
    <w:p w14:paraId="6B2951F5" w14:textId="3FACE25D" w:rsidR="00AB2DA3" w:rsidRDefault="00AB2DA3" w:rsidP="00602F61">
      <w:r>
        <w:tab/>
      </w:r>
      <w:r>
        <w:tab/>
      </w:r>
      <w:r>
        <w:tab/>
      </w:r>
      <w:r>
        <w:tab/>
      </w:r>
      <w:r>
        <w:tab/>
      </w:r>
      <w:r>
        <w:tab/>
        <w:t>-cars.py</w:t>
      </w:r>
    </w:p>
    <w:p w14:paraId="6674E9F4" w14:textId="136EACCC" w:rsidR="00AB2DA3" w:rsidRDefault="00AB2DA3" w:rsidP="00602F61">
      <w:r>
        <w:tab/>
      </w:r>
      <w:r>
        <w:tab/>
      </w:r>
      <w:r>
        <w:tab/>
      </w:r>
      <w:r>
        <w:tab/>
      </w:r>
      <w:r>
        <w:tab/>
      </w:r>
      <w:r>
        <w:tab/>
        <w:t>-db.py</w:t>
      </w:r>
    </w:p>
    <w:p w14:paraId="4393A2DA" w14:textId="7A65E672" w:rsidR="00AB2DA3" w:rsidRDefault="00AB2DA3" w:rsidP="00AB2DA3">
      <w:r>
        <w:tab/>
      </w:r>
      <w:r>
        <w:tab/>
      </w:r>
      <w:r>
        <w:tab/>
      </w:r>
      <w:r>
        <w:tab/>
      </w:r>
      <w:r>
        <w:tab/>
      </w:r>
      <w:r>
        <w:tab/>
        <w:t>-users.py</w:t>
      </w:r>
    </w:p>
    <w:p w14:paraId="3246A99D" w14:textId="3FA999FB" w:rsidR="00AB2DA3" w:rsidRDefault="00AB2DA3" w:rsidP="00AB2DA3"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example_senders</w:t>
      </w:r>
      <w:proofErr w:type="spellEnd"/>
    </w:p>
    <w:p w14:paraId="45318596" w14:textId="27FB7352" w:rsidR="00AB2DA3" w:rsidRDefault="00AB2DA3" w:rsidP="00AB2DA3">
      <w:r>
        <w:tab/>
      </w:r>
      <w:r>
        <w:tab/>
      </w:r>
      <w:r>
        <w:tab/>
      </w:r>
      <w:r>
        <w:tab/>
      </w:r>
      <w:r>
        <w:tab/>
      </w:r>
      <w:r>
        <w:tab/>
        <w:t>-auth_sender_rpc.py</w:t>
      </w:r>
    </w:p>
    <w:p w14:paraId="7483E6F4" w14:textId="1CAD9AF2" w:rsidR="00AB2DA3" w:rsidRDefault="00AB2DA3" w:rsidP="00AB2DA3">
      <w:r>
        <w:tab/>
      </w:r>
      <w:r>
        <w:tab/>
      </w:r>
      <w:r>
        <w:tab/>
      </w:r>
      <w:r>
        <w:tab/>
      </w:r>
      <w:r>
        <w:tab/>
      </w:r>
      <w:r>
        <w:tab/>
        <w:t>-dmz_sender_rpc.py</w:t>
      </w:r>
    </w:p>
    <w:p w14:paraId="4B1DF155" w14:textId="123F55F6" w:rsidR="00AB2DA3" w:rsidRDefault="00AB2DA3" w:rsidP="00AB2DA3">
      <w:r>
        <w:tab/>
      </w:r>
      <w:r>
        <w:tab/>
      </w:r>
      <w:r>
        <w:tab/>
      </w:r>
      <w:r>
        <w:tab/>
      </w:r>
      <w:r>
        <w:tab/>
      </w:r>
      <w:r>
        <w:tab/>
        <w:t>-log_sender.py</w:t>
      </w:r>
    </w:p>
    <w:p w14:paraId="22D18ACC" w14:textId="007EB618" w:rsidR="00AB2DA3" w:rsidRDefault="00AB2DA3" w:rsidP="00AB2DA3">
      <w:r>
        <w:tab/>
      </w:r>
      <w:r>
        <w:tab/>
      </w:r>
      <w:r>
        <w:tab/>
      </w:r>
      <w:r>
        <w:tab/>
      </w:r>
      <w:r>
        <w:tab/>
        <w:t>-.env</w:t>
      </w:r>
    </w:p>
    <w:p w14:paraId="181C707E" w14:textId="2D2081A4" w:rsidR="00AB2DA3" w:rsidRDefault="00AB2DA3" w:rsidP="00AB2DA3">
      <w:r>
        <w:tab/>
      </w:r>
      <w:r>
        <w:tab/>
      </w:r>
      <w:r>
        <w:tab/>
      </w:r>
      <w:r>
        <w:tab/>
      </w:r>
      <w:r>
        <w:tab/>
        <w:t>-__init__.py</w:t>
      </w:r>
    </w:p>
    <w:p w14:paraId="531A4EFD" w14:textId="55CAC075" w:rsidR="00AB2DA3" w:rsidRDefault="00AB2DA3" w:rsidP="00AB2DA3">
      <w:r>
        <w:tab/>
      </w:r>
      <w:r>
        <w:tab/>
      </w:r>
      <w:r>
        <w:tab/>
      </w:r>
      <w:r>
        <w:tab/>
      </w:r>
      <w:r>
        <w:tab/>
        <w:t>-_env</w:t>
      </w:r>
    </w:p>
    <w:p w14:paraId="5E463E84" w14:textId="1DA675E8" w:rsidR="00AB2DA3" w:rsidRDefault="00AB2DA3" w:rsidP="00AB2DA3">
      <w:r>
        <w:lastRenderedPageBreak/>
        <w:tab/>
      </w:r>
      <w:r>
        <w:tab/>
      </w:r>
      <w:r>
        <w:tab/>
      </w:r>
      <w:r>
        <w:tab/>
      </w:r>
      <w:r>
        <w:tab/>
        <w:t>-consume_auth.py</w:t>
      </w:r>
    </w:p>
    <w:p w14:paraId="1605FC82" w14:textId="0CDE0B7A" w:rsidR="00AB2DA3" w:rsidRDefault="00AB2DA3" w:rsidP="00AB2DA3">
      <w:r>
        <w:tab/>
      </w:r>
      <w:r>
        <w:tab/>
      </w:r>
      <w:r>
        <w:tab/>
      </w:r>
      <w:r>
        <w:tab/>
      </w:r>
      <w:r>
        <w:tab/>
        <w:t>-consume_data.py</w:t>
      </w:r>
    </w:p>
    <w:p w14:paraId="3D6AF481" w14:textId="7F853248" w:rsidR="00AB2DA3" w:rsidRDefault="00AB2DA3" w:rsidP="00AB2DA3">
      <w:r>
        <w:tab/>
      </w:r>
      <w:r>
        <w:tab/>
      </w:r>
      <w:r>
        <w:tab/>
      </w:r>
      <w:r>
        <w:tab/>
      </w:r>
      <w:r>
        <w:tab/>
        <w:t>-consume_log.py</w:t>
      </w:r>
    </w:p>
    <w:p w14:paraId="33E6E8D2" w14:textId="715F4EEC" w:rsidR="00AB2DA3" w:rsidRDefault="00AB2DA3" w:rsidP="00AB2DA3">
      <w:r>
        <w:tab/>
      </w:r>
      <w:r>
        <w:tab/>
      </w:r>
      <w:r>
        <w:tab/>
      </w:r>
      <w:r>
        <w:tab/>
      </w:r>
      <w:r>
        <w:tab/>
        <w:t>-requirements.txt</w:t>
      </w:r>
    </w:p>
    <w:p w14:paraId="0957A5A1" w14:textId="5F7D8190" w:rsidR="00602F61" w:rsidRDefault="00AB2DA3" w:rsidP="00602F61">
      <w:pPr>
        <w:ind w:left="0"/>
      </w:pPr>
      <w:r>
        <w:tab/>
      </w:r>
      <w:r>
        <w:tab/>
      </w:r>
      <w:r>
        <w:tab/>
      </w:r>
      <w:r>
        <w:tab/>
        <w:t>-README.md</w:t>
      </w:r>
    </w:p>
    <w:p w14:paraId="6CE0618D" w14:textId="06CC1449" w:rsidR="00AB2DA3" w:rsidRDefault="00AB2DA3" w:rsidP="00602F61">
      <w:pPr>
        <w:ind w:left="0"/>
      </w:pPr>
      <w:r>
        <w:tab/>
      </w:r>
      <w:r>
        <w:tab/>
      </w:r>
      <w:r>
        <w:tab/>
      </w:r>
      <w:r>
        <w:tab/>
        <w:t>-</w:t>
      </w:r>
      <w:proofErr w:type="spellStart"/>
      <w:r>
        <w:t>motd</w:t>
      </w:r>
      <w:proofErr w:type="spellEnd"/>
    </w:p>
    <w:p w14:paraId="5E32E166" w14:textId="7E171CB5" w:rsidR="00AB2DA3" w:rsidRDefault="00AB2DA3" w:rsidP="00602F61">
      <w:pPr>
        <w:ind w:left="0"/>
      </w:pPr>
      <w:r>
        <w:tab/>
      </w:r>
      <w:r>
        <w:tab/>
      </w:r>
      <w:r>
        <w:tab/>
      </w:r>
      <w:r>
        <w:tab/>
        <w:t>-provision-db.sh</w:t>
      </w:r>
    </w:p>
    <w:p w14:paraId="057F9C39" w14:textId="4E8C7F1D" w:rsidR="0051320B" w:rsidRDefault="0051320B" w:rsidP="00602F61">
      <w:pPr>
        <w:ind w:left="0"/>
      </w:pPr>
      <w:r>
        <w:tab/>
      </w:r>
      <w:r>
        <w:tab/>
      </w:r>
      <w:r>
        <w:tab/>
        <w:t>-</w:t>
      </w:r>
      <w:proofErr w:type="spellStart"/>
      <w:r>
        <w:t>dmz</w:t>
      </w:r>
      <w:proofErr w:type="spellEnd"/>
      <w:r w:rsidR="009B6F1C">
        <w:t xml:space="preserve"> (The directory which contains all the files for the DMZ </w:t>
      </w:r>
      <w:proofErr w:type="spellStart"/>
      <w:r w:rsidR="009B6F1C">
        <w:t>vm</w:t>
      </w:r>
      <w:proofErr w:type="spellEnd"/>
      <w:r w:rsidR="009B6F1C">
        <w:t>)</w:t>
      </w:r>
    </w:p>
    <w:p w14:paraId="2D5E9F7E" w14:textId="0A359F1C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-logs</w:t>
      </w:r>
      <w:r w:rsidR="008E6C58">
        <w:t xml:space="preserve"> (The directory for all the locally stored log files)</w:t>
      </w:r>
    </w:p>
    <w:p w14:paraId="1E5072D6" w14:textId="5128BDFA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-empty.txt</w:t>
      </w:r>
      <w:r w:rsidR="008E6C58">
        <w:t xml:space="preserve"> (</w:t>
      </w:r>
      <w:r w:rsidR="00D32BF1">
        <w:t>Test file t</w:t>
      </w:r>
      <w:r w:rsidR="008E6C58">
        <w:t>est log file)</w:t>
      </w:r>
    </w:p>
    <w:p w14:paraId="6EA74F9C" w14:textId="0CB89498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-services</w:t>
      </w:r>
      <w:r w:rsidR="008E6C58">
        <w:t xml:space="preserve"> (The directory for the service bash script to start receiving/sending data)</w:t>
      </w:r>
    </w:p>
    <w:p w14:paraId="4E62737B" w14:textId="11A38FC6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dmz-</w:t>
      </w:r>
      <w:proofErr w:type="gramStart"/>
      <w:r>
        <w:t>consumer.service</w:t>
      </w:r>
      <w:proofErr w:type="spellEnd"/>
      <w:proofErr w:type="gramEnd"/>
      <w:r w:rsidR="008E6C58">
        <w:t xml:space="preserve"> (The bash script which </w:t>
      </w:r>
      <w:r w:rsidR="00E76C59">
        <w:t>starts</w:t>
      </w:r>
      <w:r w:rsidR="008E6C58">
        <w:t xml:space="preserve"> the </w:t>
      </w:r>
      <w:proofErr w:type="spellStart"/>
      <w:r w:rsidR="008E6C58">
        <w:t>the</w:t>
      </w:r>
      <w:proofErr w:type="spellEnd"/>
      <w:r w:rsidR="008E6C58">
        <w:t xml:space="preserve"> </w:t>
      </w:r>
      <w:r w:rsidR="00326937">
        <w:t>consume_dmz.py process)</w:t>
      </w:r>
      <w:r w:rsidR="008E6C58">
        <w:t xml:space="preserve"> </w:t>
      </w:r>
    </w:p>
    <w:p w14:paraId="077AA6B0" w14:textId="406E4EF5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</w:t>
      </w:r>
      <w:proofErr w:type="spellStart"/>
      <w:r>
        <w:t>src</w:t>
      </w:r>
      <w:proofErr w:type="spellEnd"/>
      <w:r w:rsidR="00E76C59">
        <w:t xml:space="preserve"> (The directory for </w:t>
      </w:r>
      <w:r w:rsidR="005B34BC">
        <w:t>the source code used to create functionality)</w:t>
      </w:r>
    </w:p>
    <w:p w14:paraId="0BACD7C7" w14:textId="0F9F6A91" w:rsidR="0051320B" w:rsidRDefault="0051320B" w:rsidP="005B34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44"/>
        </w:tabs>
        <w:ind w:left="0"/>
      </w:pPr>
      <w:r>
        <w:tab/>
      </w:r>
      <w:r>
        <w:tab/>
      </w:r>
      <w:r>
        <w:tab/>
      </w:r>
      <w:r>
        <w:tab/>
      </w:r>
      <w:r>
        <w:tab/>
        <w:t>-.env</w:t>
      </w:r>
      <w:r w:rsidR="005B34BC">
        <w:t xml:space="preserve"> (Bash script which sets the values for the environment variables)</w:t>
      </w:r>
    </w:p>
    <w:p w14:paraId="71D91DE5" w14:textId="07F6517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-_env</w:t>
      </w:r>
      <w:r w:rsidR="005B34BC">
        <w:t xml:space="preserve"> (Bash script which sets the values for the environment variables)</w:t>
      </w:r>
    </w:p>
    <w:p w14:paraId="617F8768" w14:textId="10C4F1D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-carmd.py</w:t>
      </w:r>
      <w:r w:rsidR="005B34BC">
        <w:t xml:space="preserve"> (Python script which retrieves the car’s maintenance/recall information from the </w:t>
      </w:r>
      <w:proofErr w:type="spellStart"/>
      <w:r w:rsidR="005B34BC">
        <w:t>CarMD</w:t>
      </w:r>
      <w:proofErr w:type="spellEnd"/>
      <w:r w:rsidR="005B34BC">
        <w:t xml:space="preserve"> API)</w:t>
      </w:r>
    </w:p>
    <w:p w14:paraId="7419AA8D" w14:textId="443BAA0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-consume_dmz.py</w:t>
      </w:r>
      <w:r w:rsidR="005B34BC">
        <w:t xml:space="preserve"> (The main python script which listens for actions from </w:t>
      </w:r>
      <w:proofErr w:type="spellStart"/>
      <w:r w:rsidR="005B34BC">
        <w:t>Rabbitmq</w:t>
      </w:r>
      <w:proofErr w:type="spellEnd"/>
      <w:r w:rsidR="005B34BC">
        <w:t>, then runs functions based upon the received action)</w:t>
      </w:r>
    </w:p>
    <w:p w14:paraId="75C3C309" w14:textId="50F3CDC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-email.py</w:t>
      </w:r>
      <w:r w:rsidR="0098509D">
        <w:t xml:space="preserve"> (Python module script to send emails)</w:t>
      </w:r>
    </w:p>
    <w:p w14:paraId="4641E919" w14:textId="1B514FD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-google_calendar.py</w:t>
      </w:r>
      <w:r w:rsidR="0098509D">
        <w:t xml:space="preserve"> (</w:t>
      </w:r>
      <w:r w:rsidR="00D32BF1">
        <w:t>Python module script to gain access to Google Calendar, and schedule events)</w:t>
      </w:r>
    </w:p>
    <w:p w14:paraId="74CA2363" w14:textId="4EFE4E5B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-requirements.txt</w:t>
      </w:r>
      <w:r w:rsidR="00D32BF1">
        <w:t xml:space="preserve"> (Text file containing the dependencies to run the consum_dmz.py python script)</w:t>
      </w:r>
    </w:p>
    <w:p w14:paraId="5B186079" w14:textId="224712A5" w:rsidR="00D32BF1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-youtube.py</w:t>
      </w:r>
      <w:r w:rsidR="00D32BF1">
        <w:t xml:space="preserve"> (Python module script to retrieve YouTube playlist)</w:t>
      </w:r>
    </w:p>
    <w:p w14:paraId="4AED35B4" w14:textId="1F6AD6E9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-README.md</w:t>
      </w:r>
      <w:r w:rsidR="008505F6">
        <w:t xml:space="preserve"> (Description of what the DMZ does)</w:t>
      </w:r>
    </w:p>
    <w:p w14:paraId="31F50DA0" w14:textId="70253DA1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-provision-dmz.sh</w:t>
      </w:r>
      <w:r w:rsidR="008505F6">
        <w:t xml:space="preserve"> (</w:t>
      </w:r>
      <w:r w:rsidR="009B6F1C">
        <w:t xml:space="preserve">Bash script to configure the DMZ </w:t>
      </w:r>
      <w:proofErr w:type="spellStart"/>
      <w:r w:rsidR="009B6F1C">
        <w:t>vm</w:t>
      </w:r>
      <w:proofErr w:type="spellEnd"/>
      <w:r w:rsidR="009B6F1C">
        <w:t xml:space="preserve"> upon creation)</w:t>
      </w:r>
    </w:p>
    <w:p w14:paraId="6E62F577" w14:textId="3C348BC8" w:rsidR="0051320B" w:rsidRDefault="0051320B" w:rsidP="00602F61">
      <w:pPr>
        <w:ind w:left="0"/>
      </w:pPr>
      <w:r>
        <w:tab/>
      </w:r>
      <w:r>
        <w:tab/>
      </w:r>
      <w:r>
        <w:tab/>
        <w:t>-packages</w:t>
      </w:r>
      <w:r w:rsidR="00585E9A">
        <w:t xml:space="preserve"> (The directory for </w:t>
      </w:r>
      <w:r w:rsidR="0096125F">
        <w:t xml:space="preserve">the </w:t>
      </w:r>
      <w:r w:rsidR="00585E9A">
        <w:t>custom Python classes)</w:t>
      </w:r>
    </w:p>
    <w:p w14:paraId="0DEB73C8" w14:textId="2B4B7CA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</w:t>
      </w:r>
      <w:proofErr w:type="spellStart"/>
      <w:r>
        <w:t>amqp</w:t>
      </w:r>
      <w:proofErr w:type="spellEnd"/>
      <w:r w:rsidR="00585E9A">
        <w:t xml:space="preserve"> (The directory for </w:t>
      </w:r>
      <w:r w:rsidR="0096125F">
        <w:t xml:space="preserve">the </w:t>
      </w:r>
      <w:r w:rsidR="00F51879">
        <w:t>custom Python c</w:t>
      </w:r>
      <w:r w:rsidR="0096125F">
        <w:t>onsumer classes</w:t>
      </w:r>
      <w:r w:rsidR="00F51879">
        <w:t>)</w:t>
      </w:r>
    </w:p>
    <w:p w14:paraId="26032EB5" w14:textId="531C74CC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-__init__.py</w:t>
      </w:r>
      <w:r w:rsidR="00026BA0">
        <w:t xml:space="preserve"> (Python script to initialize </w:t>
      </w:r>
      <w:proofErr w:type="spellStart"/>
      <w:r w:rsidR="0096125F">
        <w:t>amqp</w:t>
      </w:r>
      <w:proofErr w:type="spellEnd"/>
      <w:r w:rsidR="0096125F">
        <w:t xml:space="preserve"> </w:t>
      </w:r>
      <w:r w:rsidR="00026BA0">
        <w:t>package modules)</w:t>
      </w:r>
    </w:p>
    <w:p w14:paraId="03C8D714" w14:textId="0D3154A1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-consumer.py</w:t>
      </w:r>
      <w:r w:rsidR="00026BA0">
        <w:t xml:space="preserve"> (Python class to abstract the process of consuming </w:t>
      </w:r>
      <w:proofErr w:type="spellStart"/>
      <w:r w:rsidR="00026BA0">
        <w:t>Rabbitmq</w:t>
      </w:r>
      <w:proofErr w:type="spellEnd"/>
      <w:r w:rsidR="00026BA0">
        <w:t xml:space="preserve"> data)</w:t>
      </w:r>
    </w:p>
    <w:p w14:paraId="60E76F51" w14:textId="59C3C02D" w:rsidR="0051320B" w:rsidRDefault="0051320B" w:rsidP="00602F61">
      <w:pPr>
        <w:ind w:left="0"/>
      </w:pPr>
      <w:r>
        <w:lastRenderedPageBreak/>
        <w:tab/>
      </w:r>
      <w:r>
        <w:tab/>
      </w:r>
      <w:r>
        <w:tab/>
      </w:r>
      <w:r>
        <w:tab/>
      </w:r>
      <w:r>
        <w:tab/>
        <w:t>-ez.py</w:t>
      </w:r>
      <w:r w:rsidR="00026BA0">
        <w:t xml:space="preserve"> (Python module to </w:t>
      </w:r>
      <w:r w:rsidR="0096125F">
        <w:t>co</w:t>
      </w:r>
      <w:bookmarkStart w:id="15" w:name="_GoBack"/>
      <w:bookmarkEnd w:id="15"/>
      <w:r w:rsidR="0096125F">
        <w:t>nsume/produce to</w:t>
      </w:r>
      <w:r w:rsidR="00026BA0">
        <w:t xml:space="preserve"> </w:t>
      </w:r>
      <w:proofErr w:type="spellStart"/>
      <w:r w:rsidR="00026BA0">
        <w:t>Rabbitmq</w:t>
      </w:r>
      <w:proofErr w:type="spellEnd"/>
      <w:r w:rsidR="00026BA0">
        <w:t>)</w:t>
      </w:r>
    </w:p>
    <w:p w14:paraId="0F2C9D63" w14:textId="5D8B7109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-producer.py</w:t>
      </w:r>
      <w:r w:rsidR="00026BA0">
        <w:t xml:space="preserve"> (Python class to abstract the process of producing </w:t>
      </w:r>
      <w:proofErr w:type="spellStart"/>
      <w:r w:rsidR="00026BA0">
        <w:t>Rabbitmq</w:t>
      </w:r>
      <w:proofErr w:type="spellEnd"/>
      <w:r w:rsidR="00026BA0">
        <w:t xml:space="preserve"> data)</w:t>
      </w:r>
    </w:p>
    <w:p w14:paraId="01D508C1" w14:textId="47E44E7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-setup.py</w:t>
      </w:r>
      <w:r w:rsidR="00026BA0">
        <w:t xml:space="preserve"> </w:t>
      </w:r>
      <w:r w:rsidR="00935F2B">
        <w:t>(Python script to setup package modules)</w:t>
      </w:r>
    </w:p>
    <w:p w14:paraId="1754FF29" w14:textId="3BC8248D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-logger</w:t>
      </w:r>
      <w:r w:rsidR="0096125F">
        <w:t xml:space="preserve"> (The directory for the custom Python logger classes)</w:t>
      </w:r>
    </w:p>
    <w:p w14:paraId="5C0DE413" w14:textId="4B90232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-__init__.py</w:t>
      </w:r>
      <w:r w:rsidR="0096125F">
        <w:t xml:space="preserve"> </w:t>
      </w:r>
      <w:r w:rsidR="0096125F">
        <w:t xml:space="preserve">(Python script to initialize </w:t>
      </w:r>
      <w:proofErr w:type="spellStart"/>
      <w:r w:rsidR="0096125F">
        <w:t>amqp</w:t>
      </w:r>
      <w:proofErr w:type="spellEnd"/>
      <w:r w:rsidR="0096125F">
        <w:t xml:space="preserve"> package modules)</w:t>
      </w:r>
    </w:p>
    <w:p w14:paraId="1CC2A020" w14:textId="3D7B8C98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-logger.py</w:t>
      </w:r>
      <w:r w:rsidR="0096125F">
        <w:t xml:space="preserve"> (Python class to generate and send log files)</w:t>
      </w:r>
    </w:p>
    <w:p w14:paraId="4825DEA9" w14:textId="4D577E36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-logger_tests.py</w:t>
      </w:r>
      <w:r w:rsidR="0096125F">
        <w:t xml:space="preserve"> (Tester Python class for generating/sending log files)</w:t>
      </w:r>
    </w:p>
    <w:p w14:paraId="5BFD0FEB" w14:textId="1051528A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-setup.py</w:t>
      </w:r>
      <w:r w:rsidR="0096125F">
        <w:t xml:space="preserve"> </w:t>
      </w:r>
      <w:r w:rsidR="0096125F">
        <w:t>(Python script to setup package modules)</w:t>
      </w:r>
    </w:p>
    <w:p w14:paraId="399F47C7" w14:textId="2BE7198C" w:rsidR="0051320B" w:rsidRDefault="0051320B" w:rsidP="00602F61">
      <w:pPr>
        <w:ind w:left="0"/>
      </w:pPr>
      <w:r>
        <w:tab/>
      </w:r>
      <w:r>
        <w:tab/>
      </w:r>
      <w:r>
        <w:tab/>
        <w:t>-web</w:t>
      </w:r>
    </w:p>
    <w:p w14:paraId="5BCBE01B" w14:textId="27B7A45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-services</w:t>
      </w:r>
    </w:p>
    <w:p w14:paraId="4B27CD35" w14:textId="2C9E50B2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proofErr w:type="gramStart"/>
      <w:r>
        <w:t>gunicorn.service</w:t>
      </w:r>
      <w:proofErr w:type="spellEnd"/>
      <w:proofErr w:type="gramEnd"/>
    </w:p>
    <w:p w14:paraId="6124A9F1" w14:textId="508A79BB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</w:t>
      </w:r>
      <w:proofErr w:type="spellStart"/>
      <w:r>
        <w:t>src</w:t>
      </w:r>
      <w:proofErr w:type="spellEnd"/>
    </w:p>
    <w:p w14:paraId="6B6CD632" w14:textId="19632040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-public</w:t>
      </w:r>
    </w:p>
    <w:p w14:paraId="0AD8F572" w14:textId="47A507C8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-empyt.txt</w:t>
      </w:r>
    </w:p>
    <w:p w14:paraId="3A87C56A" w14:textId="21284E36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-static</w:t>
      </w:r>
    </w:p>
    <w:p w14:paraId="224D3D31" w14:textId="6850D90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-sunflower.jpg</w:t>
      </w:r>
    </w:p>
    <w:p w14:paraId="50E341EF" w14:textId="00A23B8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-templates</w:t>
      </w:r>
    </w:p>
    <w:p w14:paraId="6AD38CE7" w14:textId="098754A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-auth</w:t>
      </w:r>
    </w:p>
    <w:p w14:paraId="27C86B48" w14:textId="32CF60DE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-login.html</w:t>
      </w:r>
    </w:p>
    <w:p w14:paraId="58C3FA05" w14:textId="1BF5A662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-register.html</w:t>
      </w:r>
    </w:p>
    <w:p w14:paraId="1CE46E38" w14:textId="39FCCB01" w:rsidR="008323E4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-cars</w:t>
      </w:r>
    </w:p>
    <w:p w14:paraId="3204B131" w14:textId="4516F476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-create.html</w:t>
      </w:r>
    </w:p>
    <w:p w14:paraId="1CAD27EA" w14:textId="024907F1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-display.html</w:t>
      </w:r>
    </w:p>
    <w:p w14:paraId="46C25CDA" w14:textId="78669982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-display_add_events.html</w:t>
      </w:r>
    </w:p>
    <w:p w14:paraId="131C1514" w14:textId="73F39BDA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-display_maintenance.html</w:t>
      </w:r>
    </w:p>
    <w:p w14:paraId="63AEFD65" w14:textId="659357F3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-display_recalls.html</w:t>
      </w:r>
    </w:p>
    <w:p w14:paraId="60A1EC3A" w14:textId="56446322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-display_video.html</w:t>
      </w:r>
    </w:p>
    <w:p w14:paraId="189BFB7A" w14:textId="7C0ED5CE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-display_videos.html</w:t>
      </w:r>
    </w:p>
    <w:p w14:paraId="602D47C1" w14:textId="1D14A99C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-list.html</w:t>
      </w:r>
    </w:p>
    <w:p w14:paraId="3CBB81D7" w14:textId="29E4916E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-list_item.html</w:t>
      </w:r>
    </w:p>
    <w:p w14:paraId="40ABE6A1" w14:textId="26741BCC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-update.html</w:t>
      </w:r>
    </w:p>
    <w:p w14:paraId="3FEAA539" w14:textId="087848A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-base.html</w:t>
      </w:r>
    </w:p>
    <w:p w14:paraId="0B02D217" w14:textId="398917EF" w:rsidR="0051320B" w:rsidRDefault="0051320B" w:rsidP="00602F61">
      <w:pPr>
        <w:ind w:left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-index.html</w:t>
      </w:r>
    </w:p>
    <w:p w14:paraId="75D14462" w14:textId="4F5B3481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utils</w:t>
      </w:r>
      <w:proofErr w:type="spellEnd"/>
    </w:p>
    <w:p w14:paraId="78FA1911" w14:textId="074D1C02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-dueshit.py</w:t>
      </w:r>
    </w:p>
    <w:p w14:paraId="40898181" w14:textId="34382F20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-views</w:t>
      </w:r>
    </w:p>
    <w:p w14:paraId="6A74B384" w14:textId="534622F4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-auth.py</w:t>
      </w:r>
    </w:p>
    <w:p w14:paraId="44B7BAD0" w14:textId="234E22DE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-cars.py</w:t>
      </w:r>
    </w:p>
    <w:p w14:paraId="079C61A3" w14:textId="3C162B0B" w:rsidR="008323E4" w:rsidRDefault="008323E4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  <w:t>-general.py</w:t>
      </w:r>
    </w:p>
    <w:p w14:paraId="774F7225" w14:textId="1B1CF1E1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-.env</w:t>
      </w:r>
    </w:p>
    <w:p w14:paraId="4077F2D2" w14:textId="0EA1AA6C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-_env</w:t>
      </w:r>
    </w:p>
    <w:p w14:paraId="6B13B677" w14:textId="2BC82B4E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-main.py</w:t>
      </w:r>
    </w:p>
    <w:p w14:paraId="393228A7" w14:textId="2CF203DA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-producers.py</w:t>
      </w:r>
    </w:p>
    <w:p w14:paraId="5B8A9BE2" w14:textId="083CAAEC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-requirements.txt</w:t>
      </w:r>
    </w:p>
    <w:p w14:paraId="1A75D53C" w14:textId="4640E833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run_dev_server</w:t>
      </w:r>
      <w:proofErr w:type="spellEnd"/>
    </w:p>
    <w:p w14:paraId="4318D846" w14:textId="1A0A54C7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run_prod_server</w:t>
      </w:r>
      <w:proofErr w:type="spellEnd"/>
    </w:p>
    <w:p w14:paraId="1703977F" w14:textId="1CFB9A99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-README.md</w:t>
      </w:r>
    </w:p>
    <w:p w14:paraId="7B66ADF4" w14:textId="6CDB8ADD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</w:t>
      </w:r>
      <w:proofErr w:type="spellStart"/>
      <w:r>
        <w:t>motd</w:t>
      </w:r>
      <w:proofErr w:type="spellEnd"/>
    </w:p>
    <w:p w14:paraId="3D6B2284" w14:textId="57969F1F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</w:t>
      </w:r>
      <w:proofErr w:type="spellStart"/>
      <w:r>
        <w:t>nginx.conf</w:t>
      </w:r>
      <w:proofErr w:type="spellEnd"/>
    </w:p>
    <w:p w14:paraId="48635B93" w14:textId="6F659951" w:rsidR="0051320B" w:rsidRDefault="0051320B" w:rsidP="00602F61">
      <w:pPr>
        <w:ind w:left="0"/>
      </w:pPr>
      <w:r>
        <w:tab/>
      </w:r>
      <w:r>
        <w:tab/>
      </w:r>
      <w:r>
        <w:tab/>
      </w:r>
      <w:r>
        <w:tab/>
        <w:t>-provision-web.sh</w:t>
      </w:r>
    </w:p>
    <w:p w14:paraId="1B67BADC" w14:textId="77777777" w:rsidR="0051320B" w:rsidRDefault="0051320B" w:rsidP="00602F61">
      <w:pPr>
        <w:ind w:left="0"/>
      </w:pPr>
      <w:r>
        <w:tab/>
      </w:r>
      <w:r>
        <w:tab/>
      </w:r>
      <w:r>
        <w:tab/>
      </w:r>
      <w:proofErr w:type="gramStart"/>
      <w:r>
        <w:t>-.</w:t>
      </w:r>
      <w:proofErr w:type="spellStart"/>
      <w:r>
        <w:t>gitignore</w:t>
      </w:r>
      <w:proofErr w:type="spellEnd"/>
      <w:proofErr w:type="gramEnd"/>
    </w:p>
    <w:p w14:paraId="71E8E0F7" w14:textId="77777777" w:rsidR="0051320B" w:rsidRDefault="0051320B" w:rsidP="00602F61">
      <w:pPr>
        <w:ind w:left="0"/>
      </w:pPr>
      <w:r>
        <w:tab/>
      </w:r>
      <w:r>
        <w:tab/>
      </w:r>
      <w:r>
        <w:tab/>
        <w:t>-README.md</w:t>
      </w:r>
    </w:p>
    <w:p w14:paraId="57B551E0" w14:textId="343FC65A" w:rsidR="00AB2DA3" w:rsidRPr="00602F61" w:rsidRDefault="0051320B" w:rsidP="00602F61">
      <w:pPr>
        <w:ind w:left="0"/>
      </w:pPr>
      <w:r>
        <w:tab/>
      </w:r>
      <w:r>
        <w:tab/>
      </w:r>
      <w:r>
        <w:tab/>
        <w:t>-</w:t>
      </w:r>
      <w:proofErr w:type="spellStart"/>
      <w:r>
        <w:t>Vagrantfile</w:t>
      </w:r>
      <w:proofErr w:type="spellEnd"/>
      <w:r w:rsidR="00AB2DA3">
        <w:tab/>
      </w:r>
    </w:p>
    <w:p w14:paraId="53A6E54F" w14:textId="1371443E" w:rsidR="00BB6082" w:rsidRDefault="00BB6082" w:rsidP="00074C13"/>
    <w:p w14:paraId="63C94E09" w14:textId="6DEA9BB9" w:rsidR="00BB6082" w:rsidRDefault="00BB6082" w:rsidP="00074C13"/>
    <w:p w14:paraId="5C64FC1F" w14:textId="1E8DD4ED" w:rsidR="00BB6082" w:rsidRDefault="00BB6082" w:rsidP="00074C13"/>
    <w:p w14:paraId="422E5413" w14:textId="617286A6" w:rsidR="00BB6082" w:rsidRDefault="00BB6082" w:rsidP="00074C13"/>
    <w:p w14:paraId="01A47BDB" w14:textId="4D7A35CE" w:rsidR="00BB6082" w:rsidRDefault="00BB6082" w:rsidP="00074C13"/>
    <w:p w14:paraId="646EF8A0" w14:textId="02727D7B" w:rsidR="00BB6082" w:rsidRDefault="00BB6082" w:rsidP="00074C13"/>
    <w:p w14:paraId="7D4477F9" w14:textId="3C6E7C5E" w:rsidR="00BB6082" w:rsidRDefault="00BB6082" w:rsidP="00074C13"/>
    <w:p w14:paraId="75A5E55B" w14:textId="35AD8686" w:rsidR="00BB6082" w:rsidRDefault="00BB6082" w:rsidP="00074C13"/>
    <w:p w14:paraId="5D0E9540" w14:textId="777B2E35" w:rsidR="00BB6082" w:rsidRDefault="00BB6082" w:rsidP="00074C13"/>
    <w:p w14:paraId="4BA89240" w14:textId="40F2F1CC" w:rsidR="00BB6082" w:rsidRDefault="00BB6082" w:rsidP="00074C13"/>
    <w:p w14:paraId="433306F6" w14:textId="4D3BC1A0" w:rsidR="00BB6082" w:rsidRDefault="00BB6082" w:rsidP="00074C13"/>
    <w:p w14:paraId="087FE49B" w14:textId="05BF2DFC" w:rsidR="00BB6082" w:rsidRDefault="00BB6082" w:rsidP="00074C13"/>
    <w:p w14:paraId="1253D0C6" w14:textId="1FCA8FA0" w:rsidR="00BB6082" w:rsidRDefault="00BB6082" w:rsidP="00074C13"/>
    <w:p w14:paraId="38F4BA60" w14:textId="49DBA364" w:rsidR="00BB6082" w:rsidRDefault="00BB6082" w:rsidP="00074C13"/>
    <w:p w14:paraId="0A180C6C" w14:textId="69871CBF" w:rsidR="00BB6082" w:rsidRDefault="00BB6082" w:rsidP="00074C13"/>
    <w:p w14:paraId="7F66BFE6" w14:textId="6CF32ECC" w:rsidR="00BB6082" w:rsidRDefault="00BB6082" w:rsidP="00074C13"/>
    <w:p w14:paraId="48573C19" w14:textId="4C880D51" w:rsidR="00BB6082" w:rsidRDefault="00BB6082" w:rsidP="00074C13"/>
    <w:p w14:paraId="1A73BEE2" w14:textId="007DB034" w:rsidR="00BB6082" w:rsidRDefault="00BB6082" w:rsidP="00074C13"/>
    <w:p w14:paraId="70DD66A5" w14:textId="25A237FC" w:rsidR="00BB6082" w:rsidRDefault="00BB6082" w:rsidP="00074C13"/>
    <w:p w14:paraId="5B4A95E9" w14:textId="0A71FC9E" w:rsidR="00BB6082" w:rsidRDefault="00BB6082" w:rsidP="00074C13"/>
    <w:p w14:paraId="51F4FEB5" w14:textId="4A61F41D" w:rsidR="00BB6082" w:rsidRDefault="00BB6082" w:rsidP="00074C13"/>
    <w:p w14:paraId="2ADECEE2" w14:textId="0064C93D" w:rsidR="00BB6082" w:rsidRDefault="00BB6082" w:rsidP="00074C13"/>
    <w:p w14:paraId="3588E82D" w14:textId="4FA2526E" w:rsidR="00BB6082" w:rsidRDefault="00BB6082" w:rsidP="00074C13"/>
    <w:p w14:paraId="214122CD" w14:textId="7451660B" w:rsidR="00BB6082" w:rsidRDefault="00BB6082" w:rsidP="00074C13"/>
    <w:p w14:paraId="71C4B971" w14:textId="6859AF51" w:rsidR="00BB6082" w:rsidRDefault="00BB6082" w:rsidP="00074C13"/>
    <w:p w14:paraId="53A7962F" w14:textId="073519B8" w:rsidR="00BB6082" w:rsidRDefault="00BB6082" w:rsidP="00074C13"/>
    <w:p w14:paraId="1B286AE8" w14:textId="49E17E59" w:rsidR="00BB6082" w:rsidRDefault="00BB6082" w:rsidP="00074C13"/>
    <w:p w14:paraId="6AB90395" w14:textId="1CC8F3FF" w:rsidR="00BB6082" w:rsidRDefault="00BB6082" w:rsidP="00074C13"/>
    <w:p w14:paraId="64452E30" w14:textId="389D8780" w:rsidR="00BB6082" w:rsidRDefault="00BB6082" w:rsidP="00074C13"/>
    <w:p w14:paraId="2B8ED87D" w14:textId="695B08B6" w:rsidR="00BB6082" w:rsidRDefault="00BB6082" w:rsidP="00BB6082">
      <w:pPr>
        <w:ind w:left="0"/>
      </w:pPr>
    </w:p>
    <w:p w14:paraId="498BFBD2" w14:textId="1A489357" w:rsidR="005A6C6F" w:rsidRDefault="005A6C6F" w:rsidP="005A6C6F"/>
    <w:p w14:paraId="6D49213B" w14:textId="298CD038" w:rsidR="005A6C6F" w:rsidRDefault="005A6C6F" w:rsidP="005A6C6F"/>
    <w:p w14:paraId="1A1CAA85" w14:textId="794CF58B" w:rsidR="005A6C6F" w:rsidRPr="00A53678" w:rsidRDefault="005A6C6F" w:rsidP="00A53678">
      <w:pPr>
        <w:pStyle w:val="Heading1"/>
        <w:rPr>
          <w:b/>
          <w:bCs/>
        </w:rPr>
      </w:pPr>
      <w:bookmarkStart w:id="16" w:name="_Toc23185692"/>
      <w:r w:rsidRPr="00A53678">
        <w:rPr>
          <w:b/>
          <w:bCs/>
        </w:rPr>
        <w:t>TEAM ROLES AND RESPON</w:t>
      </w:r>
      <w:r w:rsidR="00A53678" w:rsidRPr="00A53678">
        <w:rPr>
          <w:b/>
          <w:bCs/>
        </w:rPr>
        <w:t>SIBILITIES</w:t>
      </w:r>
      <w:bookmarkEnd w:id="16"/>
      <w:r w:rsidR="00A53678" w:rsidRPr="00A53678">
        <w:rPr>
          <w:b/>
          <w:bCs/>
        </w:rPr>
        <w:t xml:space="preserve"> </w:t>
      </w:r>
    </w:p>
    <w:p w14:paraId="5692F122" w14:textId="45D397E4" w:rsidR="00DB2E9A" w:rsidRDefault="00DB2E9A" w:rsidP="00DB2E9A"/>
    <w:p w14:paraId="6CB82C22" w14:textId="6176D0FB" w:rsidR="00DB2E9A" w:rsidRDefault="00DB2E9A" w:rsidP="00DB2E9A"/>
    <w:p w14:paraId="263C0E25" w14:textId="0220918C" w:rsidR="00DB2E9A" w:rsidRDefault="00DB2E9A" w:rsidP="00DB2E9A"/>
    <w:p w14:paraId="367C5066" w14:textId="3635B188" w:rsidR="00DB2E9A" w:rsidRDefault="00DB2E9A" w:rsidP="00DB2E9A"/>
    <w:p w14:paraId="44E88360" w14:textId="248E3E48" w:rsidR="00DB2E9A" w:rsidRDefault="00DB2E9A" w:rsidP="00DB2E9A"/>
    <w:p w14:paraId="7FF8263F" w14:textId="299172A6" w:rsidR="00DB2E9A" w:rsidRDefault="00DB2E9A" w:rsidP="00DB2E9A"/>
    <w:p w14:paraId="4BE81AA1" w14:textId="293B6624" w:rsidR="00DB2E9A" w:rsidRDefault="00DB2E9A" w:rsidP="00DB2E9A"/>
    <w:p w14:paraId="66CA4C3E" w14:textId="7E464446" w:rsidR="00DB2E9A" w:rsidRDefault="00DB2E9A" w:rsidP="00DB2E9A"/>
    <w:p w14:paraId="68B623B1" w14:textId="64EB1AC0" w:rsidR="00DB2E9A" w:rsidRDefault="00DB2E9A" w:rsidP="00DB2E9A"/>
    <w:p w14:paraId="2A6E273F" w14:textId="014389B5" w:rsidR="00DB2E9A" w:rsidRDefault="00DB2E9A" w:rsidP="00DB2E9A"/>
    <w:p w14:paraId="1706A665" w14:textId="5E43C8E2" w:rsidR="00DB2E9A" w:rsidRDefault="00DB2E9A" w:rsidP="00DB2E9A"/>
    <w:p w14:paraId="697E6855" w14:textId="2DAF91F8" w:rsidR="00DB2E9A" w:rsidRDefault="00DB2E9A" w:rsidP="00DB2E9A"/>
    <w:p w14:paraId="437F9B47" w14:textId="5682BE4E" w:rsidR="00DB2E9A" w:rsidRDefault="00DB2E9A" w:rsidP="00DB2E9A"/>
    <w:p w14:paraId="70CB92F2" w14:textId="2D5B767B" w:rsidR="00DB2E9A" w:rsidRDefault="00DB2E9A" w:rsidP="00DB2E9A"/>
    <w:p w14:paraId="28DD2999" w14:textId="67D7BE39" w:rsidR="00DB2E9A" w:rsidRDefault="00DB2E9A" w:rsidP="00DB2E9A"/>
    <w:p w14:paraId="5AA971AA" w14:textId="0B8D3CBB" w:rsidR="00DB2E9A" w:rsidRDefault="00DB2E9A" w:rsidP="00DB2E9A"/>
    <w:p w14:paraId="445F7EAA" w14:textId="322E0DA2" w:rsidR="00DB2E9A" w:rsidRDefault="00DB2E9A" w:rsidP="00DB2E9A"/>
    <w:p w14:paraId="2BCDD19A" w14:textId="72F63FF8" w:rsidR="00DB2E9A" w:rsidRDefault="00DB2E9A" w:rsidP="00DB2E9A"/>
    <w:p w14:paraId="6C0109D9" w14:textId="6B94ABA1" w:rsidR="00DB2E9A" w:rsidRDefault="00DB2E9A" w:rsidP="00DB2E9A"/>
    <w:p w14:paraId="4189343A" w14:textId="57A399EB" w:rsidR="00DB2E9A" w:rsidRDefault="00DB2E9A" w:rsidP="00DB2E9A"/>
    <w:p w14:paraId="3A54BEB6" w14:textId="311CF367" w:rsidR="00DB2E9A" w:rsidRDefault="00DB2E9A" w:rsidP="00DB2E9A"/>
    <w:p w14:paraId="3EB29607" w14:textId="203CF9C6" w:rsidR="00DB2E9A" w:rsidRDefault="00DB2E9A" w:rsidP="00DB2E9A"/>
    <w:p w14:paraId="5E46F479" w14:textId="7A92D550" w:rsidR="00DB2E9A" w:rsidRDefault="00DB2E9A" w:rsidP="00DB2E9A"/>
    <w:p w14:paraId="6E0E6861" w14:textId="62967144" w:rsidR="00DB2E9A" w:rsidRDefault="00DB2E9A" w:rsidP="00DB2E9A"/>
    <w:p w14:paraId="40842EEC" w14:textId="19ACE66C" w:rsidR="00DB2E9A" w:rsidRDefault="00DB2E9A" w:rsidP="00DB2E9A"/>
    <w:p w14:paraId="191082EC" w14:textId="2F2257A2" w:rsidR="00DB2E9A" w:rsidRDefault="00DB2E9A" w:rsidP="00DB2E9A"/>
    <w:p w14:paraId="5388B971" w14:textId="5BE7B795" w:rsidR="00DB2E9A" w:rsidRDefault="00DB2E9A" w:rsidP="00DB2E9A"/>
    <w:p w14:paraId="637AC43D" w14:textId="3A3E0E6F" w:rsidR="00DB2E9A" w:rsidRDefault="00DB2E9A" w:rsidP="00DB2E9A"/>
    <w:p w14:paraId="79BC90F6" w14:textId="77777777" w:rsidR="00DB2E9A" w:rsidRDefault="00DB2E9A" w:rsidP="00DB2E9A"/>
    <w:sectPr w:rsidR="00DB2E9A"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C38E8" w14:textId="77777777" w:rsidR="006D0C57" w:rsidRDefault="006D0C57">
      <w:r>
        <w:separator/>
      </w:r>
    </w:p>
    <w:p w14:paraId="7D9FBF92" w14:textId="77777777" w:rsidR="006D0C57" w:rsidRDefault="006D0C57"/>
  </w:endnote>
  <w:endnote w:type="continuationSeparator" w:id="0">
    <w:p w14:paraId="35058DF6" w14:textId="77777777" w:rsidR="006D0C57" w:rsidRDefault="006D0C57">
      <w:r>
        <w:continuationSeparator/>
      </w:r>
    </w:p>
    <w:p w14:paraId="3123EE69" w14:textId="77777777" w:rsidR="006D0C57" w:rsidRDefault="006D0C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BB6082" w14:paraId="48F77EE3" w14:textId="77777777" w:rsidTr="00B87079">
      <w:tc>
        <w:tcPr>
          <w:tcW w:w="750" w:type="pct"/>
        </w:tcPr>
        <w:p w14:paraId="0725A7DC" w14:textId="41BB90CB" w:rsidR="00BB6082" w:rsidRDefault="00BB6082">
          <w:pPr>
            <w:pStyle w:val="Footer"/>
          </w:pPr>
        </w:p>
      </w:tc>
      <w:tc>
        <w:tcPr>
          <w:tcW w:w="3500" w:type="pct"/>
        </w:tcPr>
        <w:p w14:paraId="4AA56169" w14:textId="231950CC" w:rsidR="00BB6082" w:rsidRDefault="00BB6082" w:rsidP="00A53678">
          <w:pPr>
            <w:pStyle w:val="Footer"/>
            <w:ind w:left="0"/>
          </w:pPr>
        </w:p>
      </w:tc>
      <w:tc>
        <w:tcPr>
          <w:tcW w:w="750" w:type="pct"/>
        </w:tcPr>
        <w:p w14:paraId="4596E5B7" w14:textId="77777777" w:rsidR="00BB6082" w:rsidRDefault="00BB6082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59CBA966" w14:textId="77777777" w:rsidR="00BB6082" w:rsidRDefault="00BB6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9964B" w14:textId="77777777" w:rsidR="006D0C57" w:rsidRDefault="006D0C57">
      <w:r>
        <w:separator/>
      </w:r>
    </w:p>
    <w:p w14:paraId="7E976354" w14:textId="77777777" w:rsidR="006D0C57" w:rsidRDefault="006D0C57"/>
  </w:footnote>
  <w:footnote w:type="continuationSeparator" w:id="0">
    <w:p w14:paraId="46B131E6" w14:textId="77777777" w:rsidR="006D0C57" w:rsidRDefault="006D0C57">
      <w:r>
        <w:continuationSeparator/>
      </w:r>
    </w:p>
    <w:p w14:paraId="16D40E23" w14:textId="77777777" w:rsidR="006D0C57" w:rsidRDefault="006D0C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B9D88" w14:textId="77777777" w:rsidR="00BB6082" w:rsidRDefault="006D0C57">
    <w:pPr>
      <w:pStyle w:val="Header"/>
    </w:pPr>
    <w:sdt>
      <w:sdtPr>
        <w:alias w:val="Confidential:"/>
        <w:tag w:val="Confidential:"/>
        <w:id w:val="-797678126"/>
        <w:placeholder>
          <w:docPart w:val="041631501E9A4DC48E23CABCB7406892"/>
        </w:placeholder>
        <w:temporary/>
        <w:showingPlcHdr/>
        <w15:appearance w15:val="hidden"/>
      </w:sdtPr>
      <w:sdtEndPr/>
      <w:sdtContent>
        <w:r w:rsidR="00BB6082">
          <w:t>Confidential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C44AF" w14:textId="77777777" w:rsidR="00BB6082" w:rsidRDefault="00BB608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237FF2" wp14:editId="0BF036A4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B376B25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D350E"/>
    <w:multiLevelType w:val="hybridMultilevel"/>
    <w:tmpl w:val="28909130"/>
    <w:lvl w:ilvl="0" w:tplc="CF50DC9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0AB27142"/>
    <w:multiLevelType w:val="hybridMultilevel"/>
    <w:tmpl w:val="F95E45A6"/>
    <w:lvl w:ilvl="0" w:tplc="257C540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15D538A1"/>
    <w:multiLevelType w:val="hybridMultilevel"/>
    <w:tmpl w:val="61FED3C4"/>
    <w:lvl w:ilvl="0" w:tplc="D646F116">
      <w:start w:val="1"/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18A538B2"/>
    <w:multiLevelType w:val="hybridMultilevel"/>
    <w:tmpl w:val="BCCC7024"/>
    <w:lvl w:ilvl="0" w:tplc="F084C1D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010B"/>
    <w:multiLevelType w:val="hybridMultilevel"/>
    <w:tmpl w:val="A1D62EB4"/>
    <w:lvl w:ilvl="0" w:tplc="BB8C605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609924A8"/>
    <w:multiLevelType w:val="hybridMultilevel"/>
    <w:tmpl w:val="AD2AB01C"/>
    <w:lvl w:ilvl="0" w:tplc="CAC22D2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624F2D95"/>
    <w:multiLevelType w:val="hybridMultilevel"/>
    <w:tmpl w:val="DD72F75C"/>
    <w:lvl w:ilvl="0" w:tplc="3F66B4D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 w15:restartNumberingAfterBreak="0">
    <w:nsid w:val="72810505"/>
    <w:multiLevelType w:val="hybridMultilevel"/>
    <w:tmpl w:val="0F962D5E"/>
    <w:lvl w:ilvl="0" w:tplc="79AAEA3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8"/>
  </w:num>
  <w:num w:numId="14">
    <w:abstractNumId w:val="16"/>
  </w:num>
  <w:num w:numId="15">
    <w:abstractNumId w:val="12"/>
  </w:num>
  <w:num w:numId="16">
    <w:abstractNumId w:val="13"/>
  </w:num>
  <w:num w:numId="17">
    <w:abstractNumId w:val="10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38"/>
    <w:rsid w:val="00026BA0"/>
    <w:rsid w:val="00067E02"/>
    <w:rsid w:val="00074C13"/>
    <w:rsid w:val="001020E5"/>
    <w:rsid w:val="00107CB6"/>
    <w:rsid w:val="0013333F"/>
    <w:rsid w:val="00154719"/>
    <w:rsid w:val="00193898"/>
    <w:rsid w:val="0021555A"/>
    <w:rsid w:val="0025630A"/>
    <w:rsid w:val="00270209"/>
    <w:rsid w:val="002B21AE"/>
    <w:rsid w:val="00312DD5"/>
    <w:rsid w:val="00326937"/>
    <w:rsid w:val="0033593E"/>
    <w:rsid w:val="0039083C"/>
    <w:rsid w:val="003B7194"/>
    <w:rsid w:val="003C087E"/>
    <w:rsid w:val="003C26CA"/>
    <w:rsid w:val="003C4618"/>
    <w:rsid w:val="00407672"/>
    <w:rsid w:val="004534A5"/>
    <w:rsid w:val="004566FA"/>
    <w:rsid w:val="00495232"/>
    <w:rsid w:val="004A47A1"/>
    <w:rsid w:val="004A4EC4"/>
    <w:rsid w:val="0051320B"/>
    <w:rsid w:val="005331CA"/>
    <w:rsid w:val="005504AE"/>
    <w:rsid w:val="00585E9A"/>
    <w:rsid w:val="005A6C6F"/>
    <w:rsid w:val="005B34BC"/>
    <w:rsid w:val="005C4BD1"/>
    <w:rsid w:val="00602F61"/>
    <w:rsid w:val="00660B21"/>
    <w:rsid w:val="00683AA1"/>
    <w:rsid w:val="006C71B6"/>
    <w:rsid w:val="006D0C57"/>
    <w:rsid w:val="006D4938"/>
    <w:rsid w:val="00714CE5"/>
    <w:rsid w:val="00736E05"/>
    <w:rsid w:val="0076116C"/>
    <w:rsid w:val="007C092F"/>
    <w:rsid w:val="007F073D"/>
    <w:rsid w:val="00822A8D"/>
    <w:rsid w:val="00831731"/>
    <w:rsid w:val="008323E4"/>
    <w:rsid w:val="008505F6"/>
    <w:rsid w:val="00852FE0"/>
    <w:rsid w:val="00874542"/>
    <w:rsid w:val="008D5AD2"/>
    <w:rsid w:val="008E6C58"/>
    <w:rsid w:val="008F6547"/>
    <w:rsid w:val="00907CBB"/>
    <w:rsid w:val="00913AE4"/>
    <w:rsid w:val="00917BCB"/>
    <w:rsid w:val="00935F2B"/>
    <w:rsid w:val="0096125F"/>
    <w:rsid w:val="00976A9B"/>
    <w:rsid w:val="0098509D"/>
    <w:rsid w:val="0099384F"/>
    <w:rsid w:val="009A32A1"/>
    <w:rsid w:val="009B6F1C"/>
    <w:rsid w:val="00A0563E"/>
    <w:rsid w:val="00A53678"/>
    <w:rsid w:val="00A6678B"/>
    <w:rsid w:val="00A72CC5"/>
    <w:rsid w:val="00AB2DA3"/>
    <w:rsid w:val="00AD0CB1"/>
    <w:rsid w:val="00AD4265"/>
    <w:rsid w:val="00B50BDD"/>
    <w:rsid w:val="00B55F12"/>
    <w:rsid w:val="00B84319"/>
    <w:rsid w:val="00B87079"/>
    <w:rsid w:val="00B95F82"/>
    <w:rsid w:val="00BB6082"/>
    <w:rsid w:val="00C10AA0"/>
    <w:rsid w:val="00C268FA"/>
    <w:rsid w:val="00C341C3"/>
    <w:rsid w:val="00C41938"/>
    <w:rsid w:val="00C64B77"/>
    <w:rsid w:val="00C759EF"/>
    <w:rsid w:val="00C763DD"/>
    <w:rsid w:val="00C8524D"/>
    <w:rsid w:val="00CB5473"/>
    <w:rsid w:val="00CD4864"/>
    <w:rsid w:val="00D32BF1"/>
    <w:rsid w:val="00D510DB"/>
    <w:rsid w:val="00D83D09"/>
    <w:rsid w:val="00DA0B66"/>
    <w:rsid w:val="00DB2E9A"/>
    <w:rsid w:val="00E279B8"/>
    <w:rsid w:val="00E57288"/>
    <w:rsid w:val="00E756E6"/>
    <w:rsid w:val="00E76C59"/>
    <w:rsid w:val="00EA05B8"/>
    <w:rsid w:val="00EB203B"/>
    <w:rsid w:val="00EE4464"/>
    <w:rsid w:val="00F40B84"/>
    <w:rsid w:val="00F51879"/>
    <w:rsid w:val="00FA1046"/>
    <w:rsid w:val="00FA6C43"/>
    <w:rsid w:val="00FF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4F8190"/>
  <w15:chartTrackingRefBased/>
  <w15:docId w15:val="{B9EA0492-11E5-4661-B93A-ED4D4BBD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BC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BCB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C759EF"/>
    <w:pPr>
      <w:spacing w:after="100" w:line="259" w:lineRule="auto"/>
      <w:ind w:left="220" w:right="0"/>
    </w:pPr>
    <w:rPr>
      <w:rFonts w:cs="Times New Roman"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59EF"/>
    <w:pPr>
      <w:spacing w:after="100" w:line="259" w:lineRule="auto"/>
      <w:ind w:left="0" w:right="0"/>
    </w:pPr>
    <w:rPr>
      <w:rFonts w:cs="Times New Roman"/>
      <w:kern w:val="0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759EF"/>
    <w:pPr>
      <w:spacing w:after="100" w:line="259" w:lineRule="auto"/>
      <w:ind w:left="440" w:right="0"/>
    </w:pPr>
    <w:rPr>
      <w:rFonts w:cs="Times New Roman"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C763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63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209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?&amp;aceid=&amp;adposition=1t3&amp;adgroup=77960762125&amp;campaign=1407850971&amp;creative=389415002626&amp;device=c&amp;keyword=trello&amp;matchtype=e&amp;network=g&amp;placement=&amp;ds_kids=p48959053108&amp;ds_e=GOOGLE&amp;ds_eid=700000001557344&amp;ds_e1=GOOGLE&amp;gclid=CjwKCAjw3c_tBRA4EiwAICs8CgOHhOKXAC5wYaJQ8W0o4hHm89ySLckfomWFGqrt-Eg_eJ6UT5eVZRoCtt0QAvD_BwE&amp;gclsrc=aw.ds" TargetMode="External"/><Relationship Id="rId13" Type="http://schemas.openxmlformats.org/officeDocument/2006/relationships/hyperlink" Target="https://developers.google.com/calendar" TargetMode="External"/><Relationship Id="rId18" Type="http://schemas.openxmlformats.org/officeDocument/2006/relationships/hyperlink" Target="mailto:Kp592@njit.edu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ubuntu.com/download/desktop" TargetMode="External"/><Relationship Id="rId17" Type="http://schemas.openxmlformats.org/officeDocument/2006/relationships/hyperlink" Target="https://www.rabbitmq.com/tutorials/tutorial-one-pyth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QbmRXJJKsv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rtualbox.org/wiki/Download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pi.carmd.com/member/docs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iscordapp.com/" TargetMode="External"/><Relationship Id="rId14" Type="http://schemas.openxmlformats.org/officeDocument/2006/relationships/hyperlink" Target="https://developers.google.com/youtube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04D3C318CD47D28D0BAAFB0A3C2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37C68-0867-4790-ABEC-83EE65BEE72F}"/>
      </w:docPartPr>
      <w:docPartBody>
        <w:p w:rsidR="000000CA" w:rsidRDefault="00D32E4F">
          <w:pPr>
            <w:pStyle w:val="5604D3C318CD47D28D0BAAFB0A3C2919"/>
          </w:pPr>
          <w:r>
            <w:t>Project Communication Plan</w:t>
          </w:r>
        </w:p>
      </w:docPartBody>
    </w:docPart>
    <w:docPart>
      <w:docPartPr>
        <w:name w:val="041631501E9A4DC48E23CABCB7406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F427B-F9F3-4BCC-A5AF-278F62052E27}"/>
      </w:docPartPr>
      <w:docPartBody>
        <w:p w:rsidR="000000CA" w:rsidRDefault="00D32E4F">
          <w:pPr>
            <w:pStyle w:val="041631501E9A4DC48E23CABCB7406892"/>
          </w:pPr>
          <w:r>
            <w:t>Goals</w:t>
          </w:r>
        </w:p>
      </w:docPartBody>
    </w:docPart>
    <w:docPart>
      <w:docPartPr>
        <w:name w:val="A69C48248D784BD6A316ED87C8D7F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801AD-3B41-417B-BD28-884400BBEDBC}"/>
      </w:docPartPr>
      <w:docPartBody>
        <w:p w:rsidR="000000CA" w:rsidRDefault="00AF3DE8" w:rsidP="00AF3DE8">
          <w:pPr>
            <w:pStyle w:val="A69C48248D784BD6A316ED87C8D7F64E"/>
          </w:pPr>
          <w:r>
            <w:t>Version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E8"/>
    <w:rsid w:val="000000CA"/>
    <w:rsid w:val="00530811"/>
    <w:rsid w:val="00AF3DE8"/>
    <w:rsid w:val="00D32E4F"/>
    <w:rsid w:val="00DA2EF1"/>
    <w:rsid w:val="00FA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D5AC28B01429AB2C981E6B69291BC">
    <w:name w:val="B93D5AC28B01429AB2C981E6B69291BC"/>
  </w:style>
  <w:style w:type="paragraph" w:customStyle="1" w:styleId="BD84F6D6E49141D9B562BDDB12F9BA81">
    <w:name w:val="BD84F6D6E49141D9B562BDDB12F9BA81"/>
  </w:style>
  <w:style w:type="paragraph" w:customStyle="1" w:styleId="B94C4B5E4B3A4F7583AC8B57F7BE27F0">
    <w:name w:val="B94C4B5E4B3A4F7583AC8B57F7BE27F0"/>
  </w:style>
  <w:style w:type="paragraph" w:customStyle="1" w:styleId="BF4A202FFBBC4BC083E621750EFF49A0">
    <w:name w:val="BF4A202FFBBC4BC083E621750EFF49A0"/>
  </w:style>
  <w:style w:type="paragraph" w:customStyle="1" w:styleId="25F0BA9D3CDF4F5EA2948B5DAF6B37CB">
    <w:name w:val="25F0BA9D3CDF4F5EA2948B5DAF6B37CB"/>
  </w:style>
  <w:style w:type="paragraph" w:customStyle="1" w:styleId="94E50DC4117144519A420AF93423D1E8">
    <w:name w:val="94E50DC4117144519A420AF93423D1E8"/>
  </w:style>
  <w:style w:type="paragraph" w:customStyle="1" w:styleId="A8337A47169C41B38A9625998CD9A413">
    <w:name w:val="A8337A47169C41B38A9625998CD9A413"/>
  </w:style>
  <w:style w:type="paragraph" w:customStyle="1" w:styleId="5604D3C318CD47D28D0BAAFB0A3C2919">
    <w:name w:val="5604D3C318CD47D28D0BAAFB0A3C2919"/>
  </w:style>
  <w:style w:type="paragraph" w:customStyle="1" w:styleId="88D8070C91E24DAD99A4A5EEB86CBE05">
    <w:name w:val="88D8070C91E24DAD99A4A5EEB86CBE05"/>
  </w:style>
  <w:style w:type="paragraph" w:customStyle="1" w:styleId="8288B1DF4A314784A1FCA52D1977A453">
    <w:name w:val="8288B1DF4A314784A1FCA52D1977A453"/>
  </w:style>
  <w:style w:type="paragraph" w:customStyle="1" w:styleId="467600080DE443F2BB502721D00E7D1E">
    <w:name w:val="467600080DE443F2BB502721D00E7D1E"/>
  </w:style>
  <w:style w:type="paragraph" w:customStyle="1" w:styleId="60897C1C61724E49BD170DA25946A9B0">
    <w:name w:val="60897C1C61724E49BD170DA25946A9B0"/>
  </w:style>
  <w:style w:type="paragraph" w:customStyle="1" w:styleId="B2337C441C6746E3A2DEA70F03E7D45E">
    <w:name w:val="B2337C441C6746E3A2DEA70F03E7D45E"/>
  </w:style>
  <w:style w:type="paragraph" w:customStyle="1" w:styleId="2F70126294704571B79960EDF4330149">
    <w:name w:val="2F70126294704571B79960EDF4330149"/>
  </w:style>
  <w:style w:type="paragraph" w:customStyle="1" w:styleId="A3D7195B0DC2444EBBF17FFCF9BAAA88">
    <w:name w:val="A3D7195B0DC2444EBBF17FFCF9BAAA88"/>
  </w:style>
  <w:style w:type="paragraph" w:customStyle="1" w:styleId="8A0F9A347C2245F984270A88DADADB29">
    <w:name w:val="8A0F9A347C2245F984270A88DADADB29"/>
  </w:style>
  <w:style w:type="paragraph" w:customStyle="1" w:styleId="64AA1A85F92044029B8D238A1E4A9250">
    <w:name w:val="64AA1A85F92044029B8D238A1E4A9250"/>
  </w:style>
  <w:style w:type="paragraph" w:customStyle="1" w:styleId="D2638A7F30574A67B36E59D3C19F5323">
    <w:name w:val="D2638A7F30574A67B36E59D3C19F5323"/>
  </w:style>
  <w:style w:type="paragraph" w:customStyle="1" w:styleId="825FCABB3C13433E94F33654ABA16A1C">
    <w:name w:val="825FCABB3C13433E94F33654ABA16A1C"/>
  </w:style>
  <w:style w:type="paragraph" w:customStyle="1" w:styleId="8CD6547296324403BE90D6373A230DB9">
    <w:name w:val="8CD6547296324403BE90D6373A230DB9"/>
  </w:style>
  <w:style w:type="paragraph" w:customStyle="1" w:styleId="07DE161F361E44D69A20D8FE28135FA9">
    <w:name w:val="07DE161F361E44D69A20D8FE28135FA9"/>
  </w:style>
  <w:style w:type="paragraph" w:customStyle="1" w:styleId="63B0A8D0AA9C4EDF9555143169A86543">
    <w:name w:val="63B0A8D0AA9C4EDF9555143169A86543"/>
  </w:style>
  <w:style w:type="paragraph" w:customStyle="1" w:styleId="B5A26B56341543A0BFB7CAAFCA86D36E">
    <w:name w:val="B5A26B56341543A0BFB7CAAFCA86D36E"/>
  </w:style>
  <w:style w:type="paragraph" w:customStyle="1" w:styleId="D98E9BEF9BF4495B98D8533DD36599EF">
    <w:name w:val="D98E9BEF9BF4495B98D8533DD36599EF"/>
  </w:style>
  <w:style w:type="paragraph" w:customStyle="1" w:styleId="E1EE6699C81D477CB047E304307B33E0">
    <w:name w:val="E1EE6699C81D477CB047E304307B33E0"/>
  </w:style>
  <w:style w:type="paragraph" w:customStyle="1" w:styleId="C09B2B923468405FA0181F2ED9210B52">
    <w:name w:val="C09B2B923468405FA0181F2ED9210B52"/>
  </w:style>
  <w:style w:type="paragraph" w:customStyle="1" w:styleId="FEAFDA7C84AF4D76AF099D05EA32D90F">
    <w:name w:val="FEAFDA7C84AF4D76AF099D05EA32D90F"/>
  </w:style>
  <w:style w:type="paragraph" w:customStyle="1" w:styleId="6B7C5D12D5CF4328AC421974A4E03A39">
    <w:name w:val="6B7C5D12D5CF4328AC421974A4E03A39"/>
  </w:style>
  <w:style w:type="paragraph" w:customStyle="1" w:styleId="320AC755265A4BA1BE3D12E9EC1C91CA">
    <w:name w:val="320AC755265A4BA1BE3D12E9EC1C91CA"/>
  </w:style>
  <w:style w:type="paragraph" w:customStyle="1" w:styleId="42A819262AAE4E5AA100E7D2D9C27830">
    <w:name w:val="42A819262AAE4E5AA100E7D2D9C27830"/>
  </w:style>
  <w:style w:type="paragraph" w:customStyle="1" w:styleId="0E8B05FA057B4EC7A75D7617A43B0269">
    <w:name w:val="0E8B05FA057B4EC7A75D7617A43B0269"/>
  </w:style>
  <w:style w:type="paragraph" w:customStyle="1" w:styleId="8953F6A0D1B24AFCBCAEABC9A861C280">
    <w:name w:val="8953F6A0D1B24AFCBCAEABC9A861C280"/>
  </w:style>
  <w:style w:type="paragraph" w:customStyle="1" w:styleId="E97AF689250A46F887EB91F858A2A58E">
    <w:name w:val="E97AF689250A46F887EB91F858A2A58E"/>
  </w:style>
  <w:style w:type="paragraph" w:customStyle="1" w:styleId="131F7671366144699415AD6BA6B1F39A">
    <w:name w:val="131F7671366144699415AD6BA6B1F39A"/>
  </w:style>
  <w:style w:type="paragraph" w:customStyle="1" w:styleId="CDD800D00B7141999815155F8F0BEDFF">
    <w:name w:val="CDD800D00B7141999815155F8F0BEDFF"/>
  </w:style>
  <w:style w:type="paragraph" w:customStyle="1" w:styleId="BCFDD486B2054E728F8746531992F62F">
    <w:name w:val="BCFDD486B2054E728F8746531992F62F"/>
  </w:style>
  <w:style w:type="paragraph" w:customStyle="1" w:styleId="ED60EA806CDF406FBA910B885ECFCC0A">
    <w:name w:val="ED60EA806CDF406FBA910B885ECFCC0A"/>
  </w:style>
  <w:style w:type="paragraph" w:customStyle="1" w:styleId="30E58FF00AAB4382913BA3BB5BFCFF8F">
    <w:name w:val="30E58FF00AAB4382913BA3BB5BFCFF8F"/>
  </w:style>
  <w:style w:type="paragraph" w:customStyle="1" w:styleId="324D54CB2C01495AB42B9E9C83115231">
    <w:name w:val="324D54CB2C01495AB42B9E9C83115231"/>
  </w:style>
  <w:style w:type="paragraph" w:customStyle="1" w:styleId="337AA2F4588249AEAB3045717B5A378B">
    <w:name w:val="337AA2F4588249AEAB3045717B5A378B"/>
  </w:style>
  <w:style w:type="paragraph" w:customStyle="1" w:styleId="B9D545F09EB642479DB2A1A66A37D36E">
    <w:name w:val="B9D545F09EB642479DB2A1A66A37D36E"/>
  </w:style>
  <w:style w:type="paragraph" w:customStyle="1" w:styleId="5B5F0C512F114BBC9D06069D975793DA">
    <w:name w:val="5B5F0C512F114BBC9D06069D975793DA"/>
  </w:style>
  <w:style w:type="paragraph" w:customStyle="1" w:styleId="CC9ADC729D4C44039A08436C66BE6BDC">
    <w:name w:val="CC9ADC729D4C44039A08436C66BE6BDC"/>
  </w:style>
  <w:style w:type="paragraph" w:customStyle="1" w:styleId="4FF94B58B66B4219B3F741A463474465">
    <w:name w:val="4FF94B58B66B4219B3F741A463474465"/>
  </w:style>
  <w:style w:type="paragraph" w:customStyle="1" w:styleId="831AE46B835749B6B300F80FDE7E65A1">
    <w:name w:val="831AE46B835749B6B300F80FDE7E65A1"/>
  </w:style>
  <w:style w:type="paragraph" w:customStyle="1" w:styleId="6DBCE8C0231F43B5A02C347DCB809FDF">
    <w:name w:val="6DBCE8C0231F43B5A02C347DCB809FDF"/>
  </w:style>
  <w:style w:type="paragraph" w:customStyle="1" w:styleId="44B32157AD064A5D9F11CDD1F1AC18B5">
    <w:name w:val="44B32157AD064A5D9F11CDD1F1AC18B5"/>
  </w:style>
  <w:style w:type="paragraph" w:customStyle="1" w:styleId="E4675EBC317C4318852B195B9670BE65">
    <w:name w:val="E4675EBC317C4318852B195B9670BE65"/>
  </w:style>
  <w:style w:type="paragraph" w:customStyle="1" w:styleId="4D2E0B3915774BC6B63DFFEAD0C1ECB8">
    <w:name w:val="4D2E0B3915774BC6B63DFFEAD0C1ECB8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F9EF6A8449DB473FB5C5462AC8A13302">
    <w:name w:val="F9EF6A8449DB473FB5C5462AC8A13302"/>
  </w:style>
  <w:style w:type="paragraph" w:customStyle="1" w:styleId="065C6D8D66F8475D901154FF0D8A216B">
    <w:name w:val="065C6D8D66F8475D901154FF0D8A216B"/>
  </w:style>
  <w:style w:type="paragraph" w:customStyle="1" w:styleId="FB41376E66014511B16CE643A5082179">
    <w:name w:val="FB41376E66014511B16CE643A5082179"/>
  </w:style>
  <w:style w:type="paragraph" w:customStyle="1" w:styleId="CC293F524ABC4604BA40217072934C4A">
    <w:name w:val="CC293F524ABC4604BA40217072934C4A"/>
  </w:style>
  <w:style w:type="paragraph" w:customStyle="1" w:styleId="4AA2BFD8A7F64E3385898761A76B4563">
    <w:name w:val="4AA2BFD8A7F64E3385898761A76B4563"/>
  </w:style>
  <w:style w:type="paragraph" w:customStyle="1" w:styleId="A861C9D080B34E33AD5E108EAD922B56">
    <w:name w:val="A861C9D080B34E33AD5E108EAD922B56"/>
  </w:style>
  <w:style w:type="paragraph" w:customStyle="1" w:styleId="4E9BFA1102C44367AE88F8592888BB3B">
    <w:name w:val="4E9BFA1102C44367AE88F8592888BB3B"/>
  </w:style>
  <w:style w:type="paragraph" w:customStyle="1" w:styleId="D00609142BAE4A0391B82F09C6E6A9F4">
    <w:name w:val="D00609142BAE4A0391B82F09C6E6A9F4"/>
  </w:style>
  <w:style w:type="paragraph" w:customStyle="1" w:styleId="1A81769E29CB45FDB832DC6B98F84211">
    <w:name w:val="1A81769E29CB45FDB832DC6B98F84211"/>
  </w:style>
  <w:style w:type="paragraph" w:customStyle="1" w:styleId="E522778AC0CB4F7D93A40B35EA1C18C2">
    <w:name w:val="E522778AC0CB4F7D93A40B35EA1C18C2"/>
  </w:style>
  <w:style w:type="paragraph" w:customStyle="1" w:styleId="038CB3417CAC4A5599E7842BD95D6A53">
    <w:name w:val="038CB3417CAC4A5599E7842BD95D6A53"/>
  </w:style>
  <w:style w:type="paragraph" w:customStyle="1" w:styleId="5D15245C5D194DCD936E89AB075170D9">
    <w:name w:val="5D15245C5D194DCD936E89AB075170D9"/>
  </w:style>
  <w:style w:type="paragraph" w:customStyle="1" w:styleId="015A4DBEB0B74A4CAC48723C4061C787">
    <w:name w:val="015A4DBEB0B74A4CAC48723C4061C787"/>
  </w:style>
  <w:style w:type="paragraph" w:customStyle="1" w:styleId="ECEB6AD2CAF34357A7E4D71ED3C4D509">
    <w:name w:val="ECEB6AD2CAF34357A7E4D71ED3C4D509"/>
  </w:style>
  <w:style w:type="paragraph" w:customStyle="1" w:styleId="E8AACEA1795C452084A5BCD8561CB0BB">
    <w:name w:val="E8AACEA1795C452084A5BCD8561CB0BB"/>
  </w:style>
  <w:style w:type="paragraph" w:customStyle="1" w:styleId="2A804142D1C044B9B07B5007E9238C95">
    <w:name w:val="2A804142D1C044B9B07B5007E9238C95"/>
  </w:style>
  <w:style w:type="paragraph" w:customStyle="1" w:styleId="883655CFEFA24D3FB2558C80AA6E2BE4">
    <w:name w:val="883655CFEFA24D3FB2558C80AA6E2BE4"/>
  </w:style>
  <w:style w:type="paragraph" w:customStyle="1" w:styleId="8F33C43E4F774A628B2B7DFD781E7601">
    <w:name w:val="8F33C43E4F774A628B2B7DFD781E7601"/>
  </w:style>
  <w:style w:type="paragraph" w:customStyle="1" w:styleId="270B2C9BF31E4078933FA0CDADC45CAD">
    <w:name w:val="270B2C9BF31E4078933FA0CDADC45CAD"/>
  </w:style>
  <w:style w:type="paragraph" w:customStyle="1" w:styleId="A6FD2ED9CB044B518EAD818594E3EDEC">
    <w:name w:val="A6FD2ED9CB044B518EAD818594E3EDEC"/>
  </w:style>
  <w:style w:type="paragraph" w:customStyle="1" w:styleId="1DCBF79E89B14698BDE9B9B130E0E502">
    <w:name w:val="1DCBF79E89B14698BDE9B9B130E0E502"/>
  </w:style>
  <w:style w:type="paragraph" w:customStyle="1" w:styleId="C5FFF715CEF14986AE3AF8D4AE5A78E3">
    <w:name w:val="C5FFF715CEF14986AE3AF8D4AE5A78E3"/>
  </w:style>
  <w:style w:type="paragraph" w:customStyle="1" w:styleId="ADCFF091D9F84566828567EC5662F50A">
    <w:name w:val="ADCFF091D9F84566828567EC5662F50A"/>
  </w:style>
  <w:style w:type="paragraph" w:customStyle="1" w:styleId="041631501E9A4DC48E23CABCB7406892">
    <w:name w:val="041631501E9A4DC48E23CABCB7406892"/>
  </w:style>
  <w:style w:type="paragraph" w:customStyle="1" w:styleId="069E747A47BB4616B5DCE61A054E284A">
    <w:name w:val="069E747A47BB4616B5DCE61A054E284A"/>
  </w:style>
  <w:style w:type="paragraph" w:customStyle="1" w:styleId="479CA316A9B94F25B5F846F726AF3975">
    <w:name w:val="479CA316A9B94F25B5F846F726AF3975"/>
  </w:style>
  <w:style w:type="paragraph" w:customStyle="1" w:styleId="85B33EB939004530A4A06C3493AC30D1">
    <w:name w:val="85B33EB939004530A4A06C3493AC30D1"/>
  </w:style>
  <w:style w:type="paragraph" w:customStyle="1" w:styleId="BFA7620DD6B04E1F841DD2E97C72197D">
    <w:name w:val="BFA7620DD6B04E1F841DD2E97C72197D"/>
  </w:style>
  <w:style w:type="paragraph" w:customStyle="1" w:styleId="16ECF16E0B5A4D1E80082C0A36272B2D">
    <w:name w:val="16ECF16E0B5A4D1E80082C0A36272B2D"/>
  </w:style>
  <w:style w:type="paragraph" w:customStyle="1" w:styleId="C3E82638E05C48EF82555796EEBD11FF">
    <w:name w:val="C3E82638E05C48EF82555796EEBD11FF"/>
  </w:style>
  <w:style w:type="paragraph" w:customStyle="1" w:styleId="5B321BC9BACD47CC9AA06B47ACD760A3">
    <w:name w:val="5B321BC9BACD47CC9AA06B47ACD760A3"/>
  </w:style>
  <w:style w:type="paragraph" w:customStyle="1" w:styleId="802E4FAD606F49678BFD5FA08908CE27">
    <w:name w:val="802E4FAD606F49678BFD5FA08908CE27"/>
  </w:style>
  <w:style w:type="paragraph" w:customStyle="1" w:styleId="9496F2E2CC9C4C24B2C36DA53971964E">
    <w:name w:val="9496F2E2CC9C4C24B2C36DA53971964E"/>
  </w:style>
  <w:style w:type="paragraph" w:customStyle="1" w:styleId="FD0AFF1127A847CBAD7B9187CDB71B15">
    <w:name w:val="FD0AFF1127A847CBAD7B9187CDB71B15"/>
  </w:style>
  <w:style w:type="paragraph" w:customStyle="1" w:styleId="5C74114C8CD54DCC968A9AF972044A4F">
    <w:name w:val="5C74114C8CD54DCC968A9AF972044A4F"/>
  </w:style>
  <w:style w:type="paragraph" w:customStyle="1" w:styleId="E35346B6BD3A4853AD7A98D8C60070D8">
    <w:name w:val="E35346B6BD3A4853AD7A98D8C60070D8"/>
  </w:style>
  <w:style w:type="paragraph" w:customStyle="1" w:styleId="4E407890A8E24281B5F3664782E7C59B">
    <w:name w:val="4E407890A8E24281B5F3664782E7C59B"/>
  </w:style>
  <w:style w:type="paragraph" w:customStyle="1" w:styleId="F95B09B12E3742A193AF7BC458E12E2C">
    <w:name w:val="F95B09B12E3742A193AF7BC458E12E2C"/>
  </w:style>
  <w:style w:type="paragraph" w:customStyle="1" w:styleId="AF3AE9730B0847E995AF138EB3B9117C">
    <w:name w:val="AF3AE9730B0847E995AF138EB3B9117C"/>
  </w:style>
  <w:style w:type="paragraph" w:customStyle="1" w:styleId="5344D6E5DAC24CDF97E9D6FCEA10B1E7">
    <w:name w:val="5344D6E5DAC24CDF97E9D6FCEA10B1E7"/>
  </w:style>
  <w:style w:type="paragraph" w:customStyle="1" w:styleId="0A3113E4B419439393E8590981A17C88">
    <w:name w:val="0A3113E4B419439393E8590981A17C88"/>
  </w:style>
  <w:style w:type="paragraph" w:customStyle="1" w:styleId="97FC1ECCC7D84563AC91201DC7C55860">
    <w:name w:val="97FC1ECCC7D84563AC91201DC7C55860"/>
  </w:style>
  <w:style w:type="paragraph" w:customStyle="1" w:styleId="59BA272D07634FA7B802E0C5652A15A1">
    <w:name w:val="59BA272D07634FA7B802E0C5652A15A1"/>
  </w:style>
  <w:style w:type="paragraph" w:customStyle="1" w:styleId="F844872130474B998D1DBF7AFBEF50FB">
    <w:name w:val="F844872130474B998D1DBF7AFBEF50FB"/>
  </w:style>
  <w:style w:type="paragraph" w:customStyle="1" w:styleId="B161E7B2B52F47529D8B4B6B3DFD6F50">
    <w:name w:val="B161E7B2B52F47529D8B4B6B3DFD6F50"/>
  </w:style>
  <w:style w:type="paragraph" w:customStyle="1" w:styleId="6D77D3EDAD2145B191BEB9328B28DBAA">
    <w:name w:val="6D77D3EDAD2145B191BEB9328B28DBAA"/>
  </w:style>
  <w:style w:type="paragraph" w:customStyle="1" w:styleId="19AFB6B0C4134BE78FDC747D02359278">
    <w:name w:val="19AFB6B0C4134BE78FDC747D02359278"/>
  </w:style>
  <w:style w:type="paragraph" w:customStyle="1" w:styleId="AFD4DC45546848BBA2A54DED69BF94A3">
    <w:name w:val="AFD4DC45546848BBA2A54DED69BF94A3"/>
  </w:style>
  <w:style w:type="paragraph" w:customStyle="1" w:styleId="A6500712E18742FCA79224C02F47F0B7">
    <w:name w:val="A6500712E18742FCA79224C02F47F0B7"/>
  </w:style>
  <w:style w:type="paragraph" w:customStyle="1" w:styleId="1805434996854181865A568138206A05">
    <w:name w:val="1805434996854181865A568138206A05"/>
  </w:style>
  <w:style w:type="paragraph" w:customStyle="1" w:styleId="508A5D749B444C4EAF5DFCADF6810BB0">
    <w:name w:val="508A5D749B444C4EAF5DFCADF6810BB0"/>
  </w:style>
  <w:style w:type="paragraph" w:customStyle="1" w:styleId="9E4DAD03B6D74660935A1E118EFC97AD">
    <w:name w:val="9E4DAD03B6D74660935A1E118EFC97AD"/>
  </w:style>
  <w:style w:type="paragraph" w:customStyle="1" w:styleId="EF0ADD29AA2E4EB295F8B77413E85C2D">
    <w:name w:val="EF0ADD29AA2E4EB295F8B77413E85C2D"/>
  </w:style>
  <w:style w:type="paragraph" w:customStyle="1" w:styleId="71ABA5A18A444E9E9C17EC4F25F7C398">
    <w:name w:val="71ABA5A18A444E9E9C17EC4F25F7C398"/>
  </w:style>
  <w:style w:type="paragraph" w:customStyle="1" w:styleId="9EC2A2A59F964CC290E4FE08F7D6DC36">
    <w:name w:val="9EC2A2A59F964CC290E4FE08F7D6DC36"/>
  </w:style>
  <w:style w:type="paragraph" w:customStyle="1" w:styleId="296C956A0471491EB8BCAB7BA6E905E4">
    <w:name w:val="296C956A0471491EB8BCAB7BA6E905E4"/>
  </w:style>
  <w:style w:type="paragraph" w:customStyle="1" w:styleId="ABC3130F10DB48B293D37BCE4A465FAD">
    <w:name w:val="ABC3130F10DB48B293D37BCE4A465FAD"/>
  </w:style>
  <w:style w:type="paragraph" w:customStyle="1" w:styleId="C799DA683FB34218B4D772BC0ECFD122">
    <w:name w:val="C799DA683FB34218B4D772BC0ECFD122"/>
  </w:style>
  <w:style w:type="paragraph" w:customStyle="1" w:styleId="A7DDA01F7FBA40C187BCF2758F5CC457">
    <w:name w:val="A7DDA01F7FBA40C187BCF2758F5CC457"/>
  </w:style>
  <w:style w:type="paragraph" w:customStyle="1" w:styleId="CC671AA6D06B4F01B4E73AC1042B9FF6">
    <w:name w:val="CC671AA6D06B4F01B4E73AC1042B9FF6"/>
  </w:style>
  <w:style w:type="paragraph" w:customStyle="1" w:styleId="B5EC584E99E7469F9F46F056ECD47A46">
    <w:name w:val="B5EC584E99E7469F9F46F056ECD47A46"/>
  </w:style>
  <w:style w:type="paragraph" w:customStyle="1" w:styleId="7473668502224585AF5644335702E09C">
    <w:name w:val="7473668502224585AF5644335702E09C"/>
  </w:style>
  <w:style w:type="paragraph" w:customStyle="1" w:styleId="E9A83D3966554950A79629BC23B0FCDA">
    <w:name w:val="E9A83D3966554950A79629BC23B0FCDA"/>
    <w:rsid w:val="00AF3DE8"/>
  </w:style>
  <w:style w:type="paragraph" w:customStyle="1" w:styleId="BF0BC503178846F0BFB483CDBD9E3A40">
    <w:name w:val="BF0BC503178846F0BFB483CDBD9E3A40"/>
    <w:rsid w:val="00AF3DE8"/>
  </w:style>
  <w:style w:type="paragraph" w:customStyle="1" w:styleId="A69C48248D784BD6A316ED87C8D7F64E">
    <w:name w:val="A69C48248D784BD6A316ED87C8D7F64E"/>
    <w:rsid w:val="00AF3DE8"/>
  </w:style>
  <w:style w:type="paragraph" w:customStyle="1" w:styleId="D776DE35029647498EC8385A363AA568">
    <w:name w:val="D776DE35029647498EC8385A363AA568"/>
    <w:rsid w:val="00AF3DE8"/>
  </w:style>
  <w:style w:type="paragraph" w:customStyle="1" w:styleId="ECF87ECDD2B64A46AA0D3CCEEA779ADF">
    <w:name w:val="ECF87ECDD2B64A46AA0D3CCEEA779ADF"/>
    <w:rsid w:val="000000CA"/>
  </w:style>
  <w:style w:type="paragraph" w:customStyle="1" w:styleId="88F12B5D18464887AF7E2289A06AD525">
    <w:name w:val="88F12B5D18464887AF7E2289A06AD525"/>
    <w:rsid w:val="000000CA"/>
  </w:style>
  <w:style w:type="paragraph" w:customStyle="1" w:styleId="80A54FFAC0B349208624852FB892C3CA">
    <w:name w:val="80A54FFAC0B349208624852FB892C3CA"/>
    <w:rsid w:val="000000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2671B-BB10-4731-B421-BE9DB9540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790</TotalTime>
  <Pages>11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Krushna P</dc:creator>
  <cp:keywords>README FILE</cp:keywords>
  <dc:description>Michael Mobilio</dc:description>
  <cp:lastModifiedBy>Luwai Wheagar</cp:lastModifiedBy>
  <cp:revision>50</cp:revision>
  <dcterms:created xsi:type="dcterms:W3CDTF">2019-10-24T18:10:00Z</dcterms:created>
  <dcterms:modified xsi:type="dcterms:W3CDTF">2019-10-29T00:23:00Z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